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2846DE">
      <w:pPr>
        <w:pStyle w:val="ChapterNumber"/>
      </w:pPr>
      <w:bookmarkStart w:id="0" w:name="makeyourowntheme"/>
    </w:p>
    <w:p w14:paraId="0FF10B6F" w14:textId="59F21EAE" w:rsidR="00131F4F" w:rsidRDefault="00CC5FB7">
      <w:pPr>
        <w:pStyle w:val="ChapterTitle"/>
      </w:pPr>
      <w:r>
        <w:t>Making Your Own Theme</w:t>
      </w:r>
    </w:p>
    <w:p w14:paraId="5A671C87" w14:textId="77777777" w:rsidR="00031114" w:rsidRDefault="00031114" w:rsidP="004875EF">
      <w:pPr>
        <w:pStyle w:val="ChapterIntro"/>
      </w:pPr>
      <w:r>
        <w:t xml:space="preserve">A </w:t>
      </w:r>
      <w:r w:rsidRPr="00031114">
        <w:rPr>
          <w:rStyle w:val="Italic"/>
        </w:rPr>
        <w:t>custom theme</w:t>
      </w:r>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p>
    <w:p w14:paraId="2D505FE4" w14:textId="77777777" w:rsidR="00131F4F" w:rsidRDefault="00CC5FB7" w:rsidP="004875EF">
      <w:pPr>
        <w:pStyle w:val="Body"/>
      </w:pPr>
      <w:r>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xml:space="preserve">, along with their team, developed a custom ggplot theme that matches the BBC’s style. By introducing this </w:t>
      </w:r>
      <w:proofErr w:type="spellStart"/>
      <w:r w:rsidRPr="00031114">
        <w:rPr>
          <w:rStyle w:val="Literal"/>
        </w:rPr>
        <w:t>bbplot</w:t>
      </w:r>
      <w:proofErr w:type="spellEnd"/>
      <w:r>
        <w:t xml:space="preserve"> package for others to use, they changed their organization’s culture, removed bottlenecks, and allowed the BBC to visualize data more creatively.</w:t>
      </w:r>
    </w:p>
    <w:p w14:paraId="3F2AB2A6" w14:textId="77777777" w:rsidR="00131F4F" w:rsidRDefault="00CC5FB7" w:rsidP="004875EF">
      <w:pPr>
        <w:pStyle w:val="Body"/>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proofErr w:type="spellStart"/>
      <w:r w:rsidRPr="00031114">
        <w:rPr>
          <w:rStyle w:val="Literal"/>
        </w:rPr>
        <w:t>bbplot</w:t>
      </w:r>
      <w:proofErr w:type="spellEnd"/>
      <w:r>
        <w:t>. In the mid-2010s, journalists who wanted to make data visualization had two choices:</w:t>
      </w:r>
    </w:p>
    <w:p w14:paraId="641469B0" w14:textId="77777777" w:rsidR="00131F4F" w:rsidRDefault="00CC5FB7">
      <w:pPr>
        <w:pStyle w:val="ListNumber"/>
        <w:numPr>
          <w:ilvl w:val="0"/>
          <w:numId w:val="6"/>
        </w:numPr>
      </w:pPr>
      <w:r>
        <w:t xml:space="preserve">They could use an internal tool. This tool could create data visualizations </w:t>
      </w:r>
      <w:r>
        <w:lastRenderedPageBreak/>
        <w:t>but was limited to the predefined charts it had been designed to generate.</w:t>
      </w:r>
    </w:p>
    <w:p w14:paraId="7E27678A" w14:textId="77777777" w:rsidR="00131F4F" w:rsidRDefault="00CC5FB7">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CC5FB7" w:rsidP="004875EF">
      <w:pPr>
        <w:pStyle w:val="Body"/>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CC5FB7" w:rsidP="004875EF">
      <w:pPr>
        <w:pStyle w:val="Body"/>
      </w:pPr>
      <w:r>
        <w:t xml:space="preserve">In this chapter, we discuss the power of custom ggplot themes, then walk through the code in the </w:t>
      </w:r>
      <w:proofErr w:type="spellStart"/>
      <w:r w:rsidRPr="00031114">
        <w:rPr>
          <w:rStyle w:val="Literal"/>
        </w:rPr>
        <w:t>bbplot</w:t>
      </w:r>
      <w:proofErr w:type="spellEnd"/>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CC5FB7">
      <w:pPr>
        <w:pStyle w:val="HeadA"/>
      </w:pPr>
      <w:bookmarkStart w:id="1" w:name="_Toc"/>
      <w:bookmarkStart w:id="2" w:name="enterbbplot"/>
      <w:r>
        <w:t>Using a Custom Theme to Style a Plot</w:t>
      </w:r>
      <w:bookmarkEnd w:id="1"/>
    </w:p>
    <w:p w14:paraId="4FC39860" w14:textId="7142CFAF" w:rsidR="00131F4F" w:rsidRDefault="00CC5FB7" w:rsidP="004875EF">
      <w:pPr>
        <w:pStyle w:val="Body"/>
      </w:pPr>
      <w:r>
        <w:t xml:space="preserve">The </w:t>
      </w:r>
      <w:proofErr w:type="spellStart"/>
      <w:r w:rsidRPr="00031114">
        <w:rPr>
          <w:rStyle w:val="Literal"/>
        </w:rPr>
        <w:t>bbplot</w:t>
      </w:r>
      <w:proofErr w:type="spellEnd"/>
      <w:r>
        <w:t xml:space="preserve"> package has two functions: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and </w:t>
      </w:r>
      <w:proofErr w:type="spellStart"/>
      <w:r w:rsidRPr="00031114">
        <w:rPr>
          <w:rStyle w:val="Literal"/>
        </w:rPr>
        <w:t>finalise_plot</w:t>
      </w:r>
      <w:proofErr w:type="spellEnd"/>
      <w:r w:rsidRPr="00031114">
        <w:rPr>
          <w:rStyle w:val="Literal"/>
        </w:rPr>
        <w:t>()</w:t>
      </w:r>
      <w:r>
        <w:t>. The latter deals with things like adding the BBC logo</w:t>
      </w:r>
      <w:r w:rsidR="00031114">
        <w:t xml:space="preserve"> and</w:t>
      </w:r>
      <w:r>
        <w:t xml:space="preserve"> saving plots in the correct dimensions. For now, let’s look 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which applies a custom ggplot theme to any plot, making all plots look consistent and follow BBC style guidelines.</w:t>
      </w:r>
    </w:p>
    <w:p w14:paraId="1DB97B3D" w14:textId="77777777" w:rsidR="00131F4F" w:rsidRDefault="00CC5FB7">
      <w:pPr>
        <w:pStyle w:val="HeadB"/>
      </w:pPr>
      <w:bookmarkStart w:id="3" w:name="_Toc1"/>
      <w:r>
        <w:t>Creating an Example Plot</w:t>
      </w:r>
      <w:bookmarkEnd w:id="3"/>
    </w:p>
    <w:p w14:paraId="6FB98DE7" w14:textId="77777777" w:rsidR="00131F4F" w:rsidRDefault="00CC5FB7" w:rsidP="004875EF">
      <w:pPr>
        <w:pStyle w:val="Body"/>
      </w:pPr>
      <w:r>
        <w:t xml:space="preserve">To show how this function works, let’s create a plot. We’ll do so </w:t>
      </w:r>
      <w:proofErr w:type="gramStart"/>
      <w:r>
        <w:t>using</w:t>
      </w:r>
      <w:proofErr w:type="gramEnd"/>
      <w:r>
        <w:t xml:space="preserve"> the </w:t>
      </w:r>
      <w:proofErr w:type="spellStart"/>
      <w:r w:rsidRPr="00031114">
        <w:rPr>
          <w:rStyle w:val="Literal"/>
        </w:rPr>
        <w:t>palmerpenguins</w:t>
      </w:r>
      <w:proofErr w:type="spellEnd"/>
      <w:r>
        <w:t xml:space="preserve"> package, which contains data about penguins living on three islands in Antarctica. To give you a sense of what this data looks like, load the </w:t>
      </w:r>
      <w:proofErr w:type="spellStart"/>
      <w:r w:rsidRPr="00031114">
        <w:rPr>
          <w:rStyle w:val="Literal"/>
        </w:rPr>
        <w:t>palmerpenguins</w:t>
      </w:r>
      <w:proofErr w:type="spellEnd"/>
      <w:r>
        <w:t xml:space="preserve"> and </w:t>
      </w:r>
      <w:proofErr w:type="spellStart"/>
      <w:r w:rsidRPr="00031114">
        <w:rPr>
          <w:rStyle w:val="Literal"/>
        </w:rPr>
        <w:t>tidyverse</w:t>
      </w:r>
      <w:proofErr w:type="spellEnd"/>
      <w:r>
        <w:t xml:space="preserve"> packages:</w:t>
      </w:r>
    </w:p>
    <w:p w14:paraId="3C85C058" w14:textId="77777777" w:rsidR="00131F4F" w:rsidRDefault="00CC5FB7">
      <w:pPr>
        <w:pStyle w:val="Code"/>
      </w:pPr>
      <w:r>
        <w:t>library(</w:t>
      </w:r>
      <w:proofErr w:type="spellStart"/>
      <w:r>
        <w:t>palmerpenguins</w:t>
      </w:r>
      <w:proofErr w:type="spellEnd"/>
      <w:r>
        <w:t>)</w:t>
      </w:r>
    </w:p>
    <w:p w14:paraId="7230B952" w14:textId="6FB4EB48" w:rsidR="00131F4F" w:rsidRDefault="00CC5FB7">
      <w:pPr>
        <w:pStyle w:val="Code"/>
      </w:pPr>
      <w:r>
        <w:t>library(tidyverse)</w:t>
      </w:r>
    </w:p>
    <w:p w14:paraId="7123EEA1" w14:textId="37BD1368" w:rsidR="00131F4F" w:rsidRDefault="00CC5FB7" w:rsidP="004875EF">
      <w:pPr>
        <w:pStyle w:val="Body"/>
      </w:pPr>
      <w:r>
        <w:t xml:space="preserve">We now have data that we can work with in an object called </w:t>
      </w:r>
      <w:r w:rsidRPr="00031114">
        <w:rPr>
          <w:rStyle w:val="Literal"/>
        </w:rPr>
        <w:t>penguins</w:t>
      </w:r>
      <w:r w:rsidR="00C20FED">
        <w:t xml:space="preserve">. </w:t>
      </w:r>
      <w:r>
        <w:t>Here’s what the first 10 rows look like:</w:t>
      </w:r>
    </w:p>
    <w:p w14:paraId="0A867A39" w14:textId="77777777" w:rsidR="00131F4F" w:rsidRDefault="00CC5FB7">
      <w:pPr>
        <w:pStyle w:val="Code"/>
      </w:pPr>
      <w:r>
        <w:t xml:space="preserve">#&gt; # A </w:t>
      </w:r>
      <w:proofErr w:type="spellStart"/>
      <w:r>
        <w:t>tibble</w:t>
      </w:r>
      <w:proofErr w:type="spellEnd"/>
      <w:r>
        <w:t>: 344 × 8</w:t>
      </w:r>
    </w:p>
    <w:p w14:paraId="640B8731" w14:textId="77777777" w:rsidR="00131F4F" w:rsidRDefault="00CC5FB7">
      <w:pPr>
        <w:pStyle w:val="Code"/>
      </w:pPr>
      <w:r>
        <w:t xml:space="preserve">#&gt;    species island    </w:t>
      </w:r>
      <w:proofErr w:type="spellStart"/>
      <w:r>
        <w:t>bill_le</w:t>
      </w:r>
      <w:proofErr w:type="spellEnd"/>
      <w:r>
        <w:t xml:space="preserve">…¹ bill_…² </w:t>
      </w:r>
      <w:proofErr w:type="spellStart"/>
      <w:r>
        <w:t>flipp</w:t>
      </w:r>
      <w:proofErr w:type="spellEnd"/>
      <w:r>
        <w:t>…³ body_…</w:t>
      </w:r>
      <w:r w:rsidRPr="000973AC">
        <w:rPr>
          <w:rFonts w:ascii="Cambria Math" w:eastAsia="Cambria Math" w:hAnsi="Cambria Math" w:cs="Cambria Math"/>
        </w:rPr>
        <w:t>⁴</w:t>
      </w:r>
      <w:r>
        <w:t xml:space="preserve"> sex  </w:t>
      </w:r>
    </w:p>
    <w:p w14:paraId="294E3C44" w14:textId="77777777" w:rsidR="00131F4F" w:rsidRDefault="00CC5FB7">
      <w:pPr>
        <w:pStyle w:val="Code"/>
      </w:pPr>
      <w:r>
        <w:t>#&gt;    &lt;</w:t>
      </w:r>
      <w:proofErr w:type="spellStart"/>
      <w:r>
        <w:t>fct</w:t>
      </w:r>
      <w:proofErr w:type="spellEnd"/>
      <w:r>
        <w:t>&gt;   &lt;</w:t>
      </w:r>
      <w:proofErr w:type="spellStart"/>
      <w:r>
        <w:t>fct</w:t>
      </w:r>
      <w:proofErr w:type="spellEnd"/>
      <w:r>
        <w:t>&gt;         &lt;</w:t>
      </w:r>
      <w:proofErr w:type="spellStart"/>
      <w:r>
        <w:t>dbl</w:t>
      </w:r>
      <w:proofErr w:type="spellEnd"/>
      <w:r>
        <w:t>&gt;   &lt;</w:t>
      </w:r>
      <w:proofErr w:type="spellStart"/>
      <w:r>
        <w:t>dbl</w:t>
      </w:r>
      <w:proofErr w:type="spellEnd"/>
      <w:r>
        <w:t>&gt;   &lt;int&gt;   &lt;int&gt; &lt;</w:t>
      </w:r>
      <w:proofErr w:type="spellStart"/>
      <w:r>
        <w:t>fct</w:t>
      </w:r>
      <w:proofErr w:type="spellEnd"/>
      <w:r>
        <w:t>&gt;</w:t>
      </w:r>
    </w:p>
    <w:p w14:paraId="396AD1E6" w14:textId="77777777" w:rsidR="00131F4F" w:rsidRDefault="00CC5FB7">
      <w:pPr>
        <w:pStyle w:val="Code"/>
      </w:pPr>
      <w:r>
        <w:t>#</w:t>
      </w:r>
      <w:proofErr w:type="gramStart"/>
      <w:r>
        <w:t>&gt;  1</w:t>
      </w:r>
      <w:proofErr w:type="gramEnd"/>
      <w:r>
        <w:t xml:space="preserve"> Adelie  Torgersen      39.1    18.7     181    3750 male </w:t>
      </w:r>
    </w:p>
    <w:p w14:paraId="52032C2F" w14:textId="77777777" w:rsidR="00131F4F" w:rsidRDefault="00CC5FB7">
      <w:pPr>
        <w:pStyle w:val="Code"/>
      </w:pPr>
      <w:r>
        <w:t>#</w:t>
      </w:r>
      <w:proofErr w:type="gramStart"/>
      <w:r>
        <w:t>&gt;  2</w:t>
      </w:r>
      <w:proofErr w:type="gramEnd"/>
      <w:r>
        <w:t xml:space="preserve"> Adelie  Torgersen      39.5    17.4     186    3800 </w:t>
      </w:r>
      <w:proofErr w:type="spellStart"/>
      <w:r>
        <w:t>fema</w:t>
      </w:r>
      <w:proofErr w:type="spellEnd"/>
      <w:r>
        <w:t>…</w:t>
      </w:r>
    </w:p>
    <w:p w14:paraId="5EC2F9CA" w14:textId="77777777" w:rsidR="00131F4F" w:rsidRDefault="00CC5FB7">
      <w:pPr>
        <w:pStyle w:val="Code"/>
      </w:pPr>
      <w:r>
        <w:t>#</w:t>
      </w:r>
      <w:proofErr w:type="gramStart"/>
      <w:r>
        <w:t>&gt;  3</w:t>
      </w:r>
      <w:proofErr w:type="gramEnd"/>
      <w:r>
        <w:t xml:space="preserve"> Adelie  Torgersen      40.3    18       195    3250 </w:t>
      </w:r>
      <w:proofErr w:type="spellStart"/>
      <w:r>
        <w:t>fema</w:t>
      </w:r>
      <w:proofErr w:type="spellEnd"/>
      <w:r>
        <w:t>…</w:t>
      </w:r>
    </w:p>
    <w:p w14:paraId="78F597BE" w14:textId="77777777" w:rsidR="00131F4F" w:rsidRDefault="00CC5FB7">
      <w:pPr>
        <w:pStyle w:val="Code"/>
      </w:pPr>
      <w:r>
        <w:t>#</w:t>
      </w:r>
      <w:proofErr w:type="gramStart"/>
      <w:r>
        <w:t>&gt;  4</w:t>
      </w:r>
      <w:proofErr w:type="gramEnd"/>
      <w:r>
        <w:t xml:space="preserve"> Adelie  Torgersen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&lt;NA&gt; </w:t>
      </w:r>
    </w:p>
    <w:p w14:paraId="00CB3A4E" w14:textId="77777777" w:rsidR="00131F4F" w:rsidRDefault="00CC5FB7">
      <w:pPr>
        <w:pStyle w:val="Code"/>
      </w:pPr>
      <w:r>
        <w:t>#</w:t>
      </w:r>
      <w:proofErr w:type="gramStart"/>
      <w:r>
        <w:t>&gt;  5</w:t>
      </w:r>
      <w:proofErr w:type="gramEnd"/>
      <w:r>
        <w:t xml:space="preserve"> Adelie  Torgersen      36.7    19.3     193    3450 </w:t>
      </w:r>
      <w:proofErr w:type="spellStart"/>
      <w:r>
        <w:t>fema</w:t>
      </w:r>
      <w:proofErr w:type="spellEnd"/>
      <w:r>
        <w:t>…</w:t>
      </w:r>
    </w:p>
    <w:p w14:paraId="0F887391" w14:textId="77777777" w:rsidR="00131F4F" w:rsidRDefault="00CC5FB7">
      <w:pPr>
        <w:pStyle w:val="Code"/>
      </w:pPr>
      <w:r>
        <w:t>#</w:t>
      </w:r>
      <w:proofErr w:type="gramStart"/>
      <w:r>
        <w:t>&gt;  6</w:t>
      </w:r>
      <w:proofErr w:type="gramEnd"/>
      <w:r>
        <w:t xml:space="preserve"> Adelie  Torgersen      39.3    20.6     190    3650 male </w:t>
      </w:r>
    </w:p>
    <w:p w14:paraId="00C6421F" w14:textId="77777777" w:rsidR="00131F4F" w:rsidRDefault="00CC5FB7">
      <w:pPr>
        <w:pStyle w:val="Code"/>
      </w:pPr>
      <w:r>
        <w:t>#</w:t>
      </w:r>
      <w:proofErr w:type="gramStart"/>
      <w:r>
        <w:t>&gt;  7</w:t>
      </w:r>
      <w:proofErr w:type="gramEnd"/>
      <w:r>
        <w:t xml:space="preserve"> Adelie  Torgersen      38.9    17.8     181    3625 </w:t>
      </w:r>
      <w:proofErr w:type="spellStart"/>
      <w:r>
        <w:t>fema</w:t>
      </w:r>
      <w:proofErr w:type="spellEnd"/>
      <w:r>
        <w:t>…</w:t>
      </w:r>
    </w:p>
    <w:p w14:paraId="50E33FF8" w14:textId="77777777" w:rsidR="00131F4F" w:rsidRDefault="00CC5FB7">
      <w:pPr>
        <w:pStyle w:val="Code"/>
      </w:pPr>
      <w:r>
        <w:t>#</w:t>
      </w:r>
      <w:proofErr w:type="gramStart"/>
      <w:r>
        <w:t>&gt;  8</w:t>
      </w:r>
      <w:proofErr w:type="gramEnd"/>
      <w:r>
        <w:t xml:space="preserve"> Adelie  Torgersen      39.2    19.6     195    4675 male </w:t>
      </w:r>
    </w:p>
    <w:p w14:paraId="3919DEBB" w14:textId="77777777" w:rsidR="00131F4F" w:rsidRDefault="00CC5FB7">
      <w:pPr>
        <w:pStyle w:val="Code"/>
      </w:pPr>
      <w:r>
        <w:lastRenderedPageBreak/>
        <w:t>#</w:t>
      </w:r>
      <w:proofErr w:type="gramStart"/>
      <w:r>
        <w:t>&gt;  9</w:t>
      </w:r>
      <w:proofErr w:type="gramEnd"/>
      <w:r>
        <w:t xml:space="preserve"> Adelie  Torgersen      34.1    18.1     193    3475 &lt;NA&gt; </w:t>
      </w:r>
    </w:p>
    <w:p w14:paraId="30827A29" w14:textId="77777777" w:rsidR="00131F4F" w:rsidRDefault="00CC5FB7">
      <w:pPr>
        <w:pStyle w:val="Code"/>
      </w:pPr>
      <w:r>
        <w:t xml:space="preserve">#&gt; 10 </w:t>
      </w:r>
      <w:proofErr w:type="gramStart"/>
      <w:r>
        <w:t>Adelie  Torgersen</w:t>
      </w:r>
      <w:proofErr w:type="gramEnd"/>
      <w:r>
        <w:t xml:space="preserve">      42      20.2     190    4250 &lt;NA&gt; </w:t>
      </w:r>
    </w:p>
    <w:p w14:paraId="189542A6" w14:textId="77777777" w:rsidR="00131F4F" w:rsidRPr="004875EF" w:rsidRDefault="00CC5FB7">
      <w:pPr>
        <w:pStyle w:val="Code"/>
        <w:rPr>
          <w:rStyle w:val="LiteralItalic"/>
        </w:rPr>
      </w:pPr>
      <w:r w:rsidRPr="004875EF">
        <w:rPr>
          <w:rStyle w:val="LiteralItalic"/>
        </w:rPr>
        <w:t>--snip--</w:t>
      </w:r>
    </w:p>
    <w:p w14:paraId="5E606779" w14:textId="3D92BB03" w:rsidR="00BB1DAE" w:rsidRDefault="00CC5FB7" w:rsidP="004875EF">
      <w:pPr>
        <w:pStyle w:val="Body"/>
      </w:pPr>
      <w:r>
        <w:t xml:space="preserve">To get our data in a more usable format, let’s count how many penguins live on each island. We do this with the </w:t>
      </w:r>
      <w:proofErr w:type="gramStart"/>
      <w:r w:rsidRPr="00031114">
        <w:rPr>
          <w:rStyle w:val="Literal"/>
        </w:rPr>
        <w:t>count(</w:t>
      </w:r>
      <w:proofErr w:type="gramEnd"/>
      <w:r w:rsidRPr="00031114">
        <w:rPr>
          <w:rStyle w:val="Literal"/>
        </w:rPr>
        <w:t>)</w:t>
      </w:r>
      <w:r>
        <w:t xml:space="preserve"> function from the </w:t>
      </w:r>
      <w:proofErr w:type="spellStart"/>
      <w:r w:rsidRPr="00031114">
        <w:rPr>
          <w:rStyle w:val="Literal"/>
        </w:rPr>
        <w:t>dplyr</w:t>
      </w:r>
      <w:proofErr w:type="spellEnd"/>
      <w:r>
        <w:t xml:space="preserve"> package (one of several packages that are loaded when we load the </w:t>
      </w:r>
      <w:proofErr w:type="spellStart"/>
      <w:r w:rsidRPr="00031114">
        <w:rPr>
          <w:rStyle w:val="Literal"/>
        </w:rPr>
        <w:t>tidyverse</w:t>
      </w:r>
      <w:proofErr w:type="spellEnd"/>
      <w:r>
        <w:t>)</w:t>
      </w:r>
      <w:r w:rsidR="00031114">
        <w:t>:</w:t>
      </w:r>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CC5FB7" w:rsidP="004875EF">
      <w:pPr>
        <w:pStyle w:val="Body"/>
      </w:pPr>
      <w:r>
        <w:t>This gives us some simple data that we can use for plotting:</w:t>
      </w:r>
    </w:p>
    <w:p w14:paraId="3790A0A4" w14:textId="77777777" w:rsidR="00131F4F" w:rsidRDefault="00CC5FB7">
      <w:pPr>
        <w:pStyle w:val="Code"/>
      </w:pPr>
      <w:r>
        <w:t xml:space="preserve">#&gt; # A </w:t>
      </w:r>
      <w:proofErr w:type="spellStart"/>
      <w:r>
        <w:t>tibble</w:t>
      </w:r>
      <w:proofErr w:type="spellEnd"/>
      <w:r>
        <w:t>: 3 × 2</w:t>
      </w:r>
    </w:p>
    <w:p w14:paraId="426F8DB8" w14:textId="77777777" w:rsidR="00131F4F" w:rsidRDefault="00CC5FB7">
      <w:pPr>
        <w:pStyle w:val="Code"/>
      </w:pPr>
      <w:r>
        <w:t>#&gt;   island        n</w:t>
      </w:r>
    </w:p>
    <w:p w14:paraId="4C9C9306" w14:textId="77777777" w:rsidR="00131F4F" w:rsidRDefault="00CC5FB7">
      <w:pPr>
        <w:pStyle w:val="Code"/>
      </w:pPr>
      <w:r>
        <w:t>#&gt;   &lt;</w:t>
      </w:r>
      <w:proofErr w:type="spellStart"/>
      <w:r>
        <w:t>fct</w:t>
      </w:r>
      <w:proofErr w:type="spellEnd"/>
      <w:r>
        <w:t>&gt;     &lt;int&gt;</w:t>
      </w:r>
    </w:p>
    <w:p w14:paraId="2DC13C73" w14:textId="77777777" w:rsidR="00131F4F" w:rsidRDefault="00CC5FB7">
      <w:pPr>
        <w:pStyle w:val="Code"/>
      </w:pPr>
      <w:r>
        <w:t>#&gt; 1 Biscoe      168</w:t>
      </w:r>
    </w:p>
    <w:p w14:paraId="6938D780" w14:textId="77777777" w:rsidR="00131F4F" w:rsidRDefault="00CC5FB7">
      <w:pPr>
        <w:pStyle w:val="Code"/>
      </w:pPr>
      <w:r>
        <w:t>#&gt; 2 Dream       124</w:t>
      </w:r>
    </w:p>
    <w:p w14:paraId="44B02D88" w14:textId="77777777" w:rsidR="00131F4F" w:rsidRDefault="00CC5FB7">
      <w:pPr>
        <w:pStyle w:val="Code"/>
      </w:pPr>
      <w:r>
        <w:t>#&gt; 3 Torgersen    52</w:t>
      </w:r>
    </w:p>
    <w:p w14:paraId="35CF80B1" w14:textId="77777777" w:rsidR="00131F4F" w:rsidRDefault="00CC5FB7" w:rsidP="004875EF">
      <w:pPr>
        <w:pStyle w:val="Body"/>
      </w:pPr>
      <w:r>
        <w:t xml:space="preserve">Because we’ll use this data multiple times in the chapter, let’s save it as an object called </w:t>
      </w:r>
      <w:proofErr w:type="spellStart"/>
      <w:r w:rsidRPr="00031114">
        <w:rPr>
          <w:rStyle w:val="Literal"/>
        </w:rPr>
        <w:t>penguins_summary</w:t>
      </w:r>
      <w:proofErr w:type="spellEnd"/>
      <w:r>
        <w:t>:</w:t>
      </w:r>
    </w:p>
    <w:p w14:paraId="7488C84F" w14:textId="77777777" w:rsidR="00131F4F" w:rsidRDefault="00CC5FB7">
      <w:pPr>
        <w:pStyle w:val="Code"/>
      </w:pPr>
      <w:proofErr w:type="spellStart"/>
      <w:r>
        <w:t>penguins_summary</w:t>
      </w:r>
      <w:proofErr w:type="spellEnd"/>
      <w:r>
        <w:t xml:space="preserve"> &lt;- penguins %&gt;%</w:t>
      </w:r>
    </w:p>
    <w:p w14:paraId="3E797FE0" w14:textId="77777777" w:rsidR="00131F4F" w:rsidRDefault="00CC5FB7">
      <w:pPr>
        <w:pStyle w:val="Code"/>
      </w:pPr>
      <w:r>
        <w:t xml:space="preserve">  count(island)</w:t>
      </w:r>
    </w:p>
    <w:p w14:paraId="562B93E8" w14:textId="10023F82" w:rsidR="00131F4F" w:rsidRDefault="00CC5FB7" w:rsidP="004875EF">
      <w:pPr>
        <w:pStyle w:val="Body"/>
      </w:pPr>
      <w:r>
        <w:t xml:space="preserve">Now that we’ve got some data to work with, we’re ready to create a plot. Before showing what </w:t>
      </w:r>
      <w:proofErr w:type="spellStart"/>
      <w:r w:rsidRPr="00031114">
        <w:rPr>
          <w:rStyle w:val="Literal"/>
        </w:rPr>
        <w:t>bbplot</w:t>
      </w:r>
      <w:proofErr w:type="spellEnd"/>
      <w:r>
        <w:t xml:space="preserve"> does, let’s make our plot with the ggplot defaults. Here</w:t>
      </w:r>
      <w:r w:rsidR="00031114">
        <w:t xml:space="preserve"> i</w:t>
      </w:r>
      <w:r>
        <w:t xml:space="preserve">s the code we’ll use: </w:t>
      </w:r>
    </w:p>
    <w:p w14:paraId="60D61BD2" w14:textId="77777777" w:rsidR="00131F4F" w:rsidRDefault="00CC5FB7">
      <w:pPr>
        <w:pStyle w:val="Code"/>
      </w:pPr>
      <w:proofErr w:type="spellStart"/>
      <w:r>
        <w:t>penguins_plot</w:t>
      </w:r>
      <w:proofErr w:type="spellEnd"/>
      <w:r>
        <w:t xml:space="preserve"> &lt;- </w:t>
      </w:r>
      <w:proofErr w:type="gramStart"/>
      <w:r>
        <w:t>ggplot(</w:t>
      </w:r>
      <w:proofErr w:type="gramEnd"/>
    </w:p>
    <w:p w14:paraId="10F640C0" w14:textId="77777777" w:rsidR="00131F4F" w:rsidRDefault="00CC5FB7">
      <w:pPr>
        <w:pStyle w:val="Code"/>
      </w:pPr>
      <w:r>
        <w:t xml:space="preserve">  data = </w:t>
      </w:r>
      <w:proofErr w:type="spellStart"/>
      <w:r>
        <w:t>penguins_summary</w:t>
      </w:r>
      <w:proofErr w:type="spellEnd"/>
      <w:r>
        <w:t>,</w:t>
      </w:r>
    </w:p>
    <w:p w14:paraId="521ECA15" w14:textId="77777777" w:rsidR="00131F4F" w:rsidRDefault="00CC5FB7">
      <w:pPr>
        <w:pStyle w:val="Code"/>
      </w:pPr>
      <w:r>
        <w:t xml:space="preserve">  </w:t>
      </w:r>
      <w:proofErr w:type="spellStart"/>
      <w:proofErr w:type="gramStart"/>
      <w:r>
        <w:t>aes</w:t>
      </w:r>
      <w:proofErr w:type="spellEnd"/>
      <w:r>
        <w:t>(</w:t>
      </w:r>
      <w:proofErr w:type="gramEnd"/>
    </w:p>
    <w:p w14:paraId="023B7AA6" w14:textId="77777777" w:rsidR="00131F4F" w:rsidRDefault="00CC5FB7">
      <w:pPr>
        <w:pStyle w:val="Code"/>
      </w:pPr>
      <w:r>
        <w:t xml:space="preserve">    x = island,</w:t>
      </w:r>
    </w:p>
    <w:p w14:paraId="3EDCDED0" w14:textId="77777777" w:rsidR="00131F4F" w:rsidRDefault="00CC5FB7">
      <w:pPr>
        <w:pStyle w:val="Code"/>
      </w:pPr>
      <w:r>
        <w:t xml:space="preserve">    y = n,</w:t>
      </w:r>
    </w:p>
    <w:p w14:paraId="3A5CA75C" w14:textId="77777777" w:rsidR="00131F4F" w:rsidRDefault="00CC5FB7">
      <w:pPr>
        <w:pStyle w:val="Code"/>
      </w:pPr>
      <w:r>
        <w:t xml:space="preserve">    fill = island</w:t>
      </w:r>
    </w:p>
    <w:p w14:paraId="0F8D3E14" w14:textId="77777777" w:rsidR="00131F4F" w:rsidRDefault="00CC5FB7">
      <w:pPr>
        <w:pStyle w:val="Code"/>
      </w:pPr>
      <w:r>
        <w:t xml:space="preserve">  )</w:t>
      </w:r>
    </w:p>
    <w:p w14:paraId="38934DF2" w14:textId="77777777" w:rsidR="00131F4F" w:rsidRDefault="00CC5FB7">
      <w:pPr>
        <w:pStyle w:val="Code"/>
      </w:pPr>
      <w:r>
        <w:t>) +</w:t>
      </w:r>
    </w:p>
    <w:p w14:paraId="06221E1A" w14:textId="77777777" w:rsidR="00131F4F" w:rsidRDefault="00CC5FB7">
      <w:pPr>
        <w:pStyle w:val="Code"/>
      </w:pPr>
      <w:r>
        <w:t xml:space="preserve">  </w:t>
      </w:r>
      <w:proofErr w:type="spellStart"/>
      <w:r>
        <w:t>geom_</w:t>
      </w:r>
      <w:proofErr w:type="gramStart"/>
      <w:r>
        <w:t>col</w:t>
      </w:r>
      <w:proofErr w:type="spellEnd"/>
      <w:r>
        <w:t>(</w:t>
      </w:r>
      <w:proofErr w:type="gramEnd"/>
      <w:r>
        <w:t>) +</w:t>
      </w:r>
    </w:p>
    <w:p w14:paraId="65E96F1C" w14:textId="77777777" w:rsidR="00131F4F" w:rsidRDefault="00CC5FB7">
      <w:pPr>
        <w:pStyle w:val="Code"/>
      </w:pPr>
      <w:r>
        <w:t xml:space="preserve">  </w:t>
      </w:r>
      <w:proofErr w:type="gramStart"/>
      <w:r>
        <w:t>labs(</w:t>
      </w:r>
      <w:proofErr w:type="gramEnd"/>
    </w:p>
    <w:p w14:paraId="475870B2" w14:textId="77777777" w:rsidR="00131F4F" w:rsidRDefault="00CC5FB7">
      <w:pPr>
        <w:pStyle w:val="Code"/>
      </w:pPr>
      <w:r>
        <w:t xml:space="preserve">    title = "Number of Penguins",</w:t>
      </w:r>
    </w:p>
    <w:p w14:paraId="26E8293E" w14:textId="77777777" w:rsidR="00131F4F" w:rsidRDefault="00CC5FB7">
      <w:pPr>
        <w:pStyle w:val="Code"/>
      </w:pPr>
      <w:r>
        <w:t xml:space="preserve">    subtitle = "Islands are in Antarctica",</w:t>
      </w:r>
    </w:p>
    <w:p w14:paraId="3382FB6D" w14:textId="77777777" w:rsidR="00131F4F" w:rsidRDefault="00CC5FB7">
      <w:pPr>
        <w:pStyle w:val="Code"/>
      </w:pPr>
      <w:r>
        <w:t xml:space="preserve">    caption = "Data from </w:t>
      </w:r>
      <w:proofErr w:type="spellStart"/>
      <w:r>
        <w:t>palmerpenguins</w:t>
      </w:r>
      <w:proofErr w:type="spellEnd"/>
      <w:r>
        <w:t xml:space="preserve"> package"</w:t>
      </w:r>
    </w:p>
    <w:p w14:paraId="42F45E83" w14:textId="77777777" w:rsidR="00131F4F" w:rsidRDefault="00CC5FB7">
      <w:pPr>
        <w:pStyle w:val="Code"/>
      </w:pPr>
      <w:r>
        <w:t xml:space="preserve">  )</w:t>
      </w:r>
    </w:p>
    <w:p w14:paraId="33DAA03B" w14:textId="77777777" w:rsidR="00131F4F" w:rsidRDefault="00CC5FB7" w:rsidP="004875EF">
      <w:pPr>
        <w:pStyle w:val="Body"/>
      </w:pPr>
      <w:r>
        <w:t xml:space="preserve">We use our </w:t>
      </w:r>
      <w:proofErr w:type="spellStart"/>
      <w:r w:rsidRPr="00031114">
        <w:rPr>
          <w:rStyle w:val="Literal"/>
        </w:rPr>
        <w:t>penguins_summary</w:t>
      </w:r>
      <w:proofErr w:type="spellEnd"/>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4875EF">
        <w:t xml:space="preserve"> </w:t>
      </w:r>
      <w:r>
        <w:t xml:space="preserve">aesthetic property. We’ll modify this plot multiple times, so to simplify this process, we save it as an object called </w:t>
      </w:r>
      <w:proofErr w:type="spellStart"/>
      <w:r w:rsidRPr="00031114">
        <w:rPr>
          <w:rStyle w:val="Literal"/>
        </w:rPr>
        <w:t>penguins_plot</w:t>
      </w:r>
      <w:proofErr w:type="spellEnd"/>
      <w:r>
        <w:t>. Figure 3-1 shows the resulting plot.</w:t>
      </w:r>
    </w:p>
    <w:p w14:paraId="6541CCB3" w14:textId="77777777" w:rsidR="00131F4F" w:rsidRDefault="00CC5FB7">
      <w:pPr>
        <w:pStyle w:val="GraphicSlug"/>
      </w:pPr>
      <w:r>
        <w:t>[F03001.pdf]</w:t>
      </w:r>
    </w:p>
    <w:p w14:paraId="2856E3FE" w14:textId="77777777" w:rsidR="00131F4F" w:rsidRDefault="00CC5FB7">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7"/>
                    <a:stretch>
                      <a:fillRect/>
                    </a:stretch>
                  </pic:blipFill>
                  <pic:spPr>
                    <a:xfrm>
                      <a:off x="0" y="0"/>
                      <a:ext cx="4602684" cy="3682147"/>
                    </a:xfrm>
                    <a:prstGeom prst="rect">
                      <a:avLst/>
                    </a:prstGeom>
                    <a:ln w="12700" cap="flat">
                      <a:noFill/>
                      <a:miter lim="400000"/>
                    </a:ln>
                    <a:effectLst/>
                  </pic:spPr>
                </pic:pic>
              </a:graphicData>
            </a:graphic>
          </wp:inline>
        </w:drawing>
      </w:r>
    </w:p>
    <w:p w14:paraId="36BB9228" w14:textId="7E3D50B7" w:rsidR="00E367EC" w:rsidRDefault="00E367EC" w:rsidP="00E367EC">
      <w:pPr>
        <w:pStyle w:val="CaptionLine"/>
      </w:pPr>
      <w:r w:rsidRPr="00E367EC">
        <w:t>A chart with the default theme</w:t>
      </w:r>
    </w:p>
    <w:p w14:paraId="3777E599" w14:textId="77777777" w:rsidR="00131F4F" w:rsidRDefault="00CC5FB7" w:rsidP="004875EF">
      <w:pPr>
        <w:pStyle w:val="Body"/>
      </w:pPr>
      <w:r w:rsidRPr="00E367EC">
        <w:t>It isn’t the most aesthetically</w:t>
      </w:r>
      <w:r>
        <w:t xml:space="preserve"> pleasing chart. The gray background is ugly, the y axis title is hard to read because it’s angled, and the text size overall is quite small. But don’t worry: we’ll be improving it soon!</w:t>
      </w:r>
      <w:bookmarkEnd w:id="2"/>
    </w:p>
    <w:p w14:paraId="34302984" w14:textId="77777777" w:rsidR="00131F4F" w:rsidRDefault="00CC5FB7">
      <w:pPr>
        <w:pStyle w:val="HeadB"/>
      </w:pPr>
      <w:bookmarkStart w:id="4" w:name="_Toc2"/>
      <w:r>
        <w:t xml:space="preserve">Applying the </w:t>
      </w:r>
      <w:proofErr w:type="spellStart"/>
      <w:r>
        <w:t>bbc_</w:t>
      </w:r>
      <w:proofErr w:type="gramStart"/>
      <w:r>
        <w:t>style</w:t>
      </w:r>
      <w:proofErr w:type="spellEnd"/>
      <w:r>
        <w:t>(</w:t>
      </w:r>
      <w:proofErr w:type="gramEnd"/>
      <w:r>
        <w:t>) Function</w:t>
      </w:r>
      <w:bookmarkEnd w:id="4"/>
    </w:p>
    <w:p w14:paraId="36B58EA9" w14:textId="1178D4A8" w:rsidR="00131F4F" w:rsidRDefault="00CC5FB7" w:rsidP="00E367EC">
      <w:pPr>
        <w:pStyle w:val="Body"/>
      </w:pPr>
      <w:r>
        <w:t xml:space="preserve">Now that we have a basic plot to work with, let’s make it look like a BBC chart. To do this, we </w:t>
      </w:r>
      <w:r w:rsidR="002E37A8">
        <w:t>must</w:t>
      </w:r>
      <w:r w:rsidR="00A768CC">
        <w:t xml:space="preserve"> install </w:t>
      </w:r>
      <w:r w:rsidR="002E37A8">
        <w:t>t</w:t>
      </w:r>
      <w:r>
        <w:t xml:space="preserve">he </w:t>
      </w:r>
      <w:proofErr w:type="spellStart"/>
      <w:r w:rsidRPr="00031114">
        <w:rPr>
          <w:rStyle w:val="Literal"/>
        </w:rPr>
        <w:t>bbplot</w:t>
      </w:r>
      <w:proofErr w:type="spellEnd"/>
      <w:r>
        <w:t xml:space="preserve"> package</w:t>
      </w:r>
      <w:r w:rsidR="00A768CC">
        <w:t xml:space="preserve">. </w:t>
      </w:r>
      <w:r w:rsidR="002E37A8">
        <w:t>F</w:t>
      </w:r>
      <w:r w:rsidR="00A768CC">
        <w:t>irst</w:t>
      </w:r>
      <w:r w:rsidR="002E37A8">
        <w:t>,</w:t>
      </w:r>
      <w:r w:rsidR="00A768CC">
        <w:t xml:space="preserve"> install the </w:t>
      </w:r>
      <w:r w:rsidR="00A768CC" w:rsidRPr="00E367EC">
        <w:rPr>
          <w:rStyle w:val="Literal"/>
        </w:rPr>
        <w:t>remotes</w:t>
      </w:r>
      <w:r w:rsidR="00A768CC">
        <w:t xml:space="preserve"> package using </w:t>
      </w:r>
      <w:proofErr w:type="spellStart"/>
      <w:proofErr w:type="gramStart"/>
      <w:r w:rsidR="00F67F43" w:rsidRPr="002E37A8">
        <w:rPr>
          <w:rStyle w:val="Literal"/>
        </w:rPr>
        <w:t>install.packages</w:t>
      </w:r>
      <w:proofErr w:type="spellEnd"/>
      <w:proofErr w:type="gramEnd"/>
      <w:r w:rsidR="00F67F43" w:rsidRPr="002E37A8">
        <w:rPr>
          <w:rStyle w:val="Literal"/>
        </w:rPr>
        <w:t>(</w:t>
      </w:r>
      <w:r w:rsidR="00F67F43">
        <w:rPr>
          <w:rStyle w:val="Literal"/>
        </w:rPr>
        <w:t>"</w:t>
      </w:r>
      <w:r w:rsidR="00F67F43" w:rsidRPr="002E37A8">
        <w:rPr>
          <w:rStyle w:val="Literal"/>
        </w:rPr>
        <w:t>remotes</w:t>
      </w:r>
      <w:r w:rsidR="00F67F43">
        <w:rPr>
          <w:rStyle w:val="Literal"/>
        </w:rPr>
        <w:t>"</w:t>
      </w:r>
      <w:r w:rsidR="00F67F43" w:rsidRPr="002E37A8">
        <w:rPr>
          <w:rStyle w:val="Literal"/>
        </w:rPr>
        <w:t>)</w:t>
      </w:r>
      <w:r w:rsidR="00F67F43">
        <w:t xml:space="preserve">. From there, you can run the following code to install </w:t>
      </w:r>
      <w:proofErr w:type="spellStart"/>
      <w:r w:rsidR="00F67F43" w:rsidRPr="002E37A8">
        <w:rPr>
          <w:rStyle w:val="Literal"/>
        </w:rPr>
        <w:t>bbplot</w:t>
      </w:r>
      <w:proofErr w:type="spellEnd"/>
      <w:r w:rsidR="00F67F43">
        <w:t>.</w:t>
      </w:r>
    </w:p>
    <w:p w14:paraId="09EEA450" w14:textId="55B38BF0" w:rsidR="00A768CC" w:rsidRDefault="00F67F43" w:rsidP="00A768CC">
      <w:pPr>
        <w:pStyle w:val="Code"/>
      </w:pPr>
      <w:r>
        <w:t>library</w:t>
      </w:r>
      <w:r w:rsidR="00A768CC">
        <w:t>(remotes)</w:t>
      </w:r>
    </w:p>
    <w:p w14:paraId="739AD7BA" w14:textId="5FF87F14" w:rsidR="00F67F43" w:rsidRDefault="00F67F43" w:rsidP="00A768CC">
      <w:pPr>
        <w:pStyle w:val="Code"/>
      </w:pPr>
      <w:proofErr w:type="spellStart"/>
      <w:r w:rsidRPr="00F67F43">
        <w:t>install_github</w:t>
      </w:r>
      <w:proofErr w:type="spellEnd"/>
      <w:r w:rsidRPr="00F67F43">
        <w:t>(</w:t>
      </w:r>
      <w:r w:rsidR="00C56CC3">
        <w:t>"</w:t>
      </w:r>
      <w:proofErr w:type="spellStart"/>
      <w:r w:rsidRPr="00F67F43">
        <w:t>bbc</w:t>
      </w:r>
      <w:proofErr w:type="spellEnd"/>
      <w:r w:rsidRPr="00F67F43">
        <w:t>/</w:t>
      </w:r>
      <w:proofErr w:type="spellStart"/>
      <w:r w:rsidRPr="00F67F43">
        <w:t>bbplot</w:t>
      </w:r>
      <w:proofErr w:type="spellEnd"/>
      <w:r w:rsidR="00C56CC3">
        <w:t>"</w:t>
      </w:r>
      <w:r w:rsidRPr="00F67F43">
        <w:t>)</w:t>
      </w:r>
    </w:p>
    <w:p w14:paraId="30A55B02" w14:textId="17640F1C" w:rsidR="00131F4F" w:rsidRDefault="003262D8" w:rsidP="002E37A8">
      <w:pPr>
        <w:pStyle w:val="Body"/>
      </w:pPr>
      <w:r>
        <w:t xml:space="preserve">Once the </w:t>
      </w:r>
      <w:proofErr w:type="spellStart"/>
      <w:r w:rsidRPr="00E367EC">
        <w:rPr>
          <w:rStyle w:val="Literal"/>
        </w:rPr>
        <w:t>bbplot</w:t>
      </w:r>
      <w:proofErr w:type="spellEnd"/>
      <w:r>
        <w:t xml:space="preserve"> package is installed, we can then apply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to our </w:t>
      </w:r>
      <w:proofErr w:type="spellStart"/>
      <w:r w:rsidRPr="00E367EC">
        <w:rPr>
          <w:rStyle w:val="Literal"/>
        </w:rPr>
        <w:t>penguins_plot</w:t>
      </w:r>
      <w:proofErr w:type="spellEnd"/>
      <w:r>
        <w:t>:</w:t>
      </w:r>
    </w:p>
    <w:p w14:paraId="6D83B6CD" w14:textId="77777777" w:rsidR="003262D8" w:rsidRDefault="003262D8" w:rsidP="003262D8">
      <w:pPr>
        <w:pStyle w:val="Code"/>
      </w:pPr>
      <w:r>
        <w:t>library(</w:t>
      </w:r>
      <w:proofErr w:type="spellStart"/>
      <w:r>
        <w:t>bbplot</w:t>
      </w:r>
      <w:proofErr w:type="spellEnd"/>
      <w:r>
        <w:t>)</w:t>
      </w:r>
    </w:p>
    <w:p w14:paraId="4947CB20" w14:textId="77777777" w:rsidR="003262D8" w:rsidRDefault="003262D8">
      <w:pPr>
        <w:pStyle w:val="Code"/>
      </w:pPr>
    </w:p>
    <w:p w14:paraId="52A11CEA" w14:textId="59CA8471" w:rsidR="00131F4F" w:rsidRDefault="00CC5FB7">
      <w:pPr>
        <w:pStyle w:val="Code"/>
      </w:pPr>
      <w:proofErr w:type="spellStart"/>
      <w:r>
        <w:t>penguins_plot</w:t>
      </w:r>
      <w:proofErr w:type="spellEnd"/>
      <w:r>
        <w:t xml:space="preserve"> +</w:t>
      </w:r>
    </w:p>
    <w:p w14:paraId="09DF17E6" w14:textId="77777777" w:rsidR="00131F4F" w:rsidRDefault="00CC5FB7">
      <w:pPr>
        <w:pStyle w:val="Code"/>
      </w:pPr>
      <w:r>
        <w:t xml:space="preserve">  </w:t>
      </w:r>
      <w:proofErr w:type="spellStart"/>
      <w:r>
        <w:t>bbc_</w:t>
      </w:r>
      <w:proofErr w:type="gramStart"/>
      <w:r>
        <w:t>style</w:t>
      </w:r>
      <w:proofErr w:type="spellEnd"/>
      <w:r>
        <w:t>(</w:t>
      </w:r>
      <w:proofErr w:type="gramEnd"/>
      <w:r>
        <w:t>)</w:t>
      </w:r>
    </w:p>
    <w:p w14:paraId="4EA492B1" w14:textId="77777777" w:rsidR="00131F4F" w:rsidRDefault="00CC5FB7" w:rsidP="00E367EC">
      <w:pPr>
        <w:pStyle w:val="Body"/>
      </w:pPr>
      <w:r>
        <w:t xml:space="preserve">Take a look at what happens in Figure 3-2 with the application of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to our plot.</w:t>
      </w:r>
    </w:p>
    <w:p w14:paraId="1A9C7CBA" w14:textId="77777777" w:rsidR="00131F4F" w:rsidRDefault="00CC5FB7">
      <w:pPr>
        <w:pStyle w:val="GraphicSlug"/>
      </w:pPr>
      <w:r>
        <w:t>[F03002.pdf]</w:t>
      </w:r>
    </w:p>
    <w:p w14:paraId="006998AE" w14:textId="77777777" w:rsidR="00131F4F" w:rsidRDefault="00CC5FB7">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CC5FB7" w:rsidP="00E367EC">
      <w:pPr>
        <w:pStyle w:val="CaptionLine"/>
      </w:pPr>
      <w:r>
        <w:t>The same chart with BBC style</w:t>
      </w:r>
    </w:p>
    <w:p w14:paraId="6BC12097" w14:textId="03465B13" w:rsidR="00131F4F" w:rsidRDefault="00CC5FB7" w:rsidP="00E367EC">
      <w:pPr>
        <w:pStyle w:val="Body"/>
      </w:pPr>
      <w:r>
        <w:t xml:space="preserve">Way different, right? </w:t>
      </w:r>
      <w:r w:rsidR="00031114">
        <w:t xml:space="preserve">The </w:t>
      </w:r>
      <w:r>
        <w:t>font size</w:t>
      </w:r>
      <w:r w:rsidR="00031114">
        <w:t xml:space="preserve"> is larger</w:t>
      </w:r>
      <w:r>
        <w:t xml:space="preserve">, </w:t>
      </w:r>
      <w:r w:rsidR="00031114">
        <w:t xml:space="preserve">the </w:t>
      </w:r>
      <w:r>
        <w:t xml:space="preserve">legend </w:t>
      </w:r>
      <w:r w:rsidR="00031114">
        <w:t xml:space="preserve">is </w:t>
      </w:r>
      <w:r>
        <w:t xml:space="preserve">on top, </w:t>
      </w:r>
      <w:r w:rsidR="00031114">
        <w:t xml:space="preserve">there are </w:t>
      </w:r>
      <w:r>
        <w:t xml:space="preserve">no axis titles, </w:t>
      </w:r>
      <w:r w:rsidR="00031114">
        <w:t xml:space="preserve">the </w:t>
      </w:r>
      <w:r>
        <w:t>grid lines</w:t>
      </w:r>
      <w:r w:rsidR="00031114">
        <w:t xml:space="preserve"> are stripped down</w:t>
      </w:r>
      <w:r>
        <w:t xml:space="preserve">, and </w:t>
      </w:r>
      <w:r w:rsidR="00031114">
        <w:t xml:space="preserve">there is </w:t>
      </w:r>
      <w:r>
        <w:t xml:space="preserve">a white background. These are the major changes that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makes. Let’s look at them one by one.</w:t>
      </w:r>
    </w:p>
    <w:p w14:paraId="6B0C23FC" w14:textId="77777777" w:rsidR="00131F4F" w:rsidRDefault="00CC5FB7">
      <w:pPr>
        <w:pStyle w:val="HeadA"/>
      </w:pPr>
      <w:bookmarkStart w:id="5" w:name="_Toc3"/>
      <w:r>
        <w:t>Breaking Down the Custom Theme</w:t>
      </w:r>
      <w:bookmarkEnd w:id="5"/>
    </w:p>
    <w:p w14:paraId="4BCD6060" w14:textId="77777777" w:rsidR="00131F4F" w:rsidRDefault="00CC5FB7" w:rsidP="00E367EC">
      <w:pPr>
        <w:pStyle w:val="Body"/>
      </w:pPr>
      <w:bookmarkStart w:id="6" w:name="OLE_LINK2"/>
      <w:bookmarkStart w:id="7" w:name="OLE_LINK3"/>
      <w:r>
        <w:t xml:space="preserve">This section walks through the code for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(taken from the </w:t>
      </w:r>
      <w:proofErr w:type="spellStart"/>
      <w:r>
        <w:rPr>
          <w:rStyle w:val="Literal"/>
        </w:rPr>
        <w:t>bbplot</w:t>
      </w:r>
      <w:proofErr w:type="spellEnd"/>
      <w:r>
        <w:t xml:space="preserve"> GitHub repository at </w:t>
      </w:r>
      <w:hyperlink r:id="rId9" w:history="1">
        <w:r w:rsidRPr="00031114">
          <w:rPr>
            <w:rStyle w:val="LinkURL"/>
            <w:rFonts w:eastAsia="Calibri"/>
          </w:rPr>
          <w:t>https://github.com/bbc/bbplot</w:t>
        </w:r>
      </w:hyperlink>
      <w:r w:rsidRPr="00031114">
        <w:rPr>
          <w:rStyle w:val="LinkURL"/>
        </w:rPr>
        <w:t xml:space="preserve">, </w:t>
      </w:r>
      <w:r>
        <w:t xml:space="preserve">with some minor tweaks for readability). We’ll discuss functions more in </w:t>
      </w:r>
      <w:r>
        <w:rPr>
          <w:rStyle w:val="Xref"/>
        </w:rPr>
        <w:t>Chapter 12</w:t>
      </w:r>
      <w:r>
        <w:t>.</w:t>
      </w:r>
    </w:p>
    <w:p w14:paraId="423AF3FB" w14:textId="77777777" w:rsidR="00131F4F" w:rsidRDefault="00CC5FB7">
      <w:pPr>
        <w:pStyle w:val="HeadB"/>
      </w:pPr>
      <w:bookmarkStart w:id="8" w:name="_Toc4"/>
      <w:bookmarkEnd w:id="6"/>
      <w:bookmarkEnd w:id="7"/>
      <w:r>
        <w:t>Setting Up</w:t>
      </w:r>
      <w:bookmarkEnd w:id="8"/>
    </w:p>
    <w:p w14:paraId="6AAEC3DD" w14:textId="47E1D448" w:rsidR="00131F4F" w:rsidRDefault="00CC5FB7" w:rsidP="00E367EC">
      <w:pPr>
        <w:pStyle w:val="Body"/>
      </w:pPr>
      <w:r>
        <w:t>The first line gives the function a name and indicates that what follows is, in fact, a function definition:</w:t>
      </w:r>
    </w:p>
    <w:p w14:paraId="4D9CF3C3" w14:textId="77777777" w:rsidR="00131F4F" w:rsidRDefault="00CC5FB7">
      <w:pPr>
        <w:pStyle w:val="Code"/>
      </w:pPr>
      <w:proofErr w:type="spellStart"/>
      <w:r>
        <w:t>bbc_style</w:t>
      </w:r>
      <w:proofErr w:type="spellEnd"/>
      <w:r>
        <w:t xml:space="preserve"> &lt;- </w:t>
      </w:r>
      <w:proofErr w:type="gramStart"/>
      <w:r>
        <w:t>function(</w:t>
      </w:r>
      <w:proofErr w:type="gramEnd"/>
      <w:r>
        <w:t>) {</w:t>
      </w:r>
    </w:p>
    <w:p w14:paraId="1940710F" w14:textId="77777777" w:rsidR="00131F4F" w:rsidRDefault="00CC5FB7">
      <w:pPr>
        <w:pStyle w:val="Code"/>
      </w:pPr>
      <w:r>
        <w:t xml:space="preserve">  font &lt;- "Helvetica"</w:t>
      </w:r>
    </w:p>
    <w:p w14:paraId="583E1188" w14:textId="77777777" w:rsidR="00131F4F" w:rsidRDefault="00CC5FB7">
      <w:pPr>
        <w:pStyle w:val="Code"/>
      </w:pPr>
      <w:r>
        <w:t xml:space="preserve">  </w:t>
      </w:r>
    </w:p>
    <w:p w14:paraId="60337A60" w14:textId="77777777" w:rsidR="00131F4F" w:rsidRDefault="00CC5FB7">
      <w:pPr>
        <w:pStyle w:val="Code"/>
      </w:pPr>
      <w:r>
        <w:t xml:space="preserve">  ggplot</w:t>
      </w:r>
      <w:proofErr w:type="gramStart"/>
      <w:r>
        <w:t>2::</w:t>
      </w:r>
      <w:proofErr w:type="gramEnd"/>
      <w:r>
        <w:t>theme(</w:t>
      </w:r>
    </w:p>
    <w:p w14:paraId="5EB04DE6" w14:textId="77777777" w:rsidR="00131F4F" w:rsidRPr="00E367EC" w:rsidRDefault="00CC5FB7">
      <w:pPr>
        <w:pStyle w:val="Code"/>
        <w:rPr>
          <w:rStyle w:val="LiteralItalic"/>
        </w:rPr>
      </w:pPr>
      <w:r w:rsidRPr="00E367EC">
        <w:rPr>
          <w:rStyle w:val="LiteralItalic"/>
        </w:rPr>
        <w:t>--snip--</w:t>
      </w:r>
    </w:p>
    <w:p w14:paraId="76B04C79" w14:textId="689B30AA" w:rsidR="002E37A8" w:rsidRDefault="00CC5FB7" w:rsidP="00E367EC">
      <w:pPr>
        <w:pStyle w:val="Body"/>
      </w:pPr>
      <w:r>
        <w:t xml:space="preserve">We then define a variable called </w:t>
      </w:r>
      <w:r w:rsidRPr="00E367EC">
        <w:rPr>
          <w:rStyle w:val="Literal"/>
        </w:rPr>
        <w:t>font</w:t>
      </w:r>
      <w:r>
        <w:t xml:space="preserve"> and assign it the value </w:t>
      </w:r>
      <w:r w:rsidRPr="00E367EC">
        <w:rPr>
          <w:rStyle w:val="Literal"/>
        </w:rPr>
        <w:t>Helvetica</w:t>
      </w:r>
      <w:r>
        <w:t xml:space="preserve">. This allows later sections to simply write </w:t>
      </w:r>
      <w:r w:rsidRPr="00E367EC">
        <w:rPr>
          <w:rStyle w:val="Literal"/>
        </w:rPr>
        <w:t>font</w:t>
      </w:r>
      <w:r>
        <w:t xml:space="preserve"> rather than repeating </w:t>
      </w:r>
      <w:r w:rsidRPr="00E367EC">
        <w:rPr>
          <w:rStyle w:val="Literal"/>
        </w:rPr>
        <w:t>Helvetica</w:t>
      </w:r>
      <w:r>
        <w:t xml:space="preserve"> over and over again. Also, if the BBC team ever wanted to use a different font, they could change </w:t>
      </w:r>
      <w:r w:rsidRPr="00E367EC">
        <w:rPr>
          <w:rStyle w:val="Literal"/>
        </w:rPr>
        <w:t>Helvetica</w:t>
      </w:r>
      <w:r>
        <w:t xml:space="preserve"> to, say, </w:t>
      </w:r>
      <w:r w:rsidRPr="00E367EC">
        <w:rPr>
          <w:rStyle w:val="Literal"/>
        </w:rPr>
        <w:t>Comic Sans</w:t>
      </w:r>
      <w:r>
        <w:t xml:space="preserve"> and update </w:t>
      </w:r>
      <w:r>
        <w:lastRenderedPageBreak/>
        <w:t>the font of all BBC plots (though I suspect higher-ups at the BBC might not be on board).</w:t>
      </w:r>
    </w:p>
    <w:p w14:paraId="4BC09EBB" w14:textId="0A93EC91" w:rsidR="002E37A8" w:rsidRDefault="00E30F27" w:rsidP="00E367EC">
      <w:pPr>
        <w:pStyle w:val="Body"/>
      </w:pPr>
      <w:r w:rsidRPr="00E30F27">
        <w:t xml:space="preserve">Until recently, working custom fonts in R was notoriously tricky. However, recent changes have made </w:t>
      </w:r>
      <w:r w:rsidR="00031114">
        <w:t>the process</w:t>
      </w:r>
      <w:r w:rsidRPr="00E30F27">
        <w:t xml:space="preserve"> much simpler. </w:t>
      </w:r>
      <w:r w:rsidR="002E37A8">
        <w:t>T</w:t>
      </w:r>
      <w:r w:rsidRPr="00E30F27">
        <w:t>o ensure that custom fonts such as Helvetica work in ggplot, follow these steps.</w:t>
      </w:r>
      <w:r w:rsidR="002E37A8">
        <w:t xml:space="preserve"> </w:t>
      </w:r>
      <w:r w:rsidRPr="00E30F27">
        <w:t>First, install two packages</w:t>
      </w:r>
      <w:r w:rsidR="00031114">
        <w:t xml:space="preserve">. </w:t>
      </w:r>
      <w:proofErr w:type="spellStart"/>
      <w:r w:rsidRPr="00E367EC">
        <w:rPr>
          <w:rStyle w:val="Literal"/>
        </w:rPr>
        <w:t>systemfonts</w:t>
      </w:r>
      <w:proofErr w:type="spellEnd"/>
      <w:r w:rsidR="00031114">
        <w:t xml:space="preserve"> </w:t>
      </w:r>
      <w:r w:rsidRPr="00E30F27">
        <w:t>and</w:t>
      </w:r>
      <w:r w:rsidR="00031114">
        <w:t xml:space="preserve"> </w:t>
      </w:r>
      <w:proofErr w:type="spellStart"/>
      <w:r w:rsidRPr="00E367EC">
        <w:rPr>
          <w:rStyle w:val="Literal"/>
        </w:rPr>
        <w:t>ragg</w:t>
      </w:r>
      <w:proofErr w:type="spellEnd"/>
      <w:r w:rsidR="00031114">
        <w:t xml:space="preserve">, </w:t>
      </w:r>
      <w:r w:rsidR="002E37A8">
        <w:t>by running</w:t>
      </w:r>
      <w:r w:rsidR="002E37A8" w:rsidRPr="00E30F27">
        <w:t xml:space="preserve"> </w:t>
      </w:r>
      <w:r w:rsidRPr="00E30F27">
        <w:t>th</w:t>
      </w:r>
      <w:r w:rsidR="002E37A8">
        <w:t>is</w:t>
      </w:r>
      <w:r w:rsidRPr="00E30F27">
        <w:t xml:space="preserve"> code</w:t>
      </w:r>
      <w:r w:rsidR="00D91838">
        <w:t xml:space="preserve"> in the console</w:t>
      </w:r>
      <w:r w:rsidR="002E37A8">
        <w:t>:</w:t>
      </w:r>
    </w:p>
    <w:p w14:paraId="02B5FB96" w14:textId="67E73EAE" w:rsidR="002E37A8" w:rsidRDefault="00E30F27" w:rsidP="00E367EC">
      <w:pPr>
        <w:pStyle w:val="Code"/>
      </w:pPr>
      <w:proofErr w:type="spellStart"/>
      <w:proofErr w:type="gramStart"/>
      <w:r w:rsidRPr="00E30F27">
        <w:t>install.packages</w:t>
      </w:r>
      <w:proofErr w:type="spellEnd"/>
      <w:proofErr w:type="gramEnd"/>
      <w:r w:rsidRPr="00E30F27">
        <w:t>(c("</w:t>
      </w:r>
      <w:proofErr w:type="spellStart"/>
      <w:r w:rsidRPr="00E30F27">
        <w:t>systemfonts</w:t>
      </w:r>
      <w:proofErr w:type="spellEnd"/>
      <w:r w:rsidRPr="00E30F27">
        <w:t>", "</w:t>
      </w:r>
      <w:proofErr w:type="spellStart"/>
      <w:r w:rsidRPr="00E30F27">
        <w:t>ragg</w:t>
      </w:r>
      <w:proofErr w:type="spellEnd"/>
      <w:r w:rsidRPr="00E30F27">
        <w:t>"))</w:t>
      </w:r>
    </w:p>
    <w:p w14:paraId="02EE6021" w14:textId="202CCCCD" w:rsidR="00E30F27" w:rsidRPr="00E30F27" w:rsidRDefault="00E30F27" w:rsidP="00E367EC">
      <w:pPr>
        <w:pStyle w:val="Body"/>
      </w:pPr>
      <w:bookmarkStart w:id="9" w:name="OLE_LINK4"/>
      <w:bookmarkStart w:id="10" w:name="OLE_LINK5"/>
      <w:r w:rsidRPr="00E30F27">
        <w:t>The</w:t>
      </w:r>
      <w:r w:rsidR="002E37A8">
        <w:t xml:space="preserve"> </w:t>
      </w:r>
      <w:proofErr w:type="spellStart"/>
      <w:r w:rsidRPr="00E367EC">
        <w:rPr>
          <w:rStyle w:val="Literal"/>
        </w:rPr>
        <w:t>systemfonts</w:t>
      </w:r>
      <w:proofErr w:type="spellEnd"/>
      <w:r w:rsidR="002E37A8">
        <w:t xml:space="preserve"> </w:t>
      </w:r>
      <w:r w:rsidRPr="00E30F27">
        <w:t>package allows R to directly access fonts you</w:t>
      </w:r>
      <w:r w:rsidR="002E37A8">
        <w:t>’</w:t>
      </w:r>
      <w:r w:rsidRPr="00E30F27">
        <w:t>ve installed on your computer</w:t>
      </w:r>
      <w:r w:rsidR="002E37A8">
        <w:t>,</w:t>
      </w:r>
      <w:r w:rsidRPr="00E30F27">
        <w:t xml:space="preserve"> while</w:t>
      </w:r>
      <w:r w:rsidR="002E37A8">
        <w:t xml:space="preserve"> </w:t>
      </w:r>
      <w:proofErr w:type="spellStart"/>
      <w:r w:rsidRPr="00E367EC">
        <w:rPr>
          <w:rStyle w:val="Literal"/>
        </w:rPr>
        <w:t>ragg</w:t>
      </w:r>
      <w:proofErr w:type="spellEnd"/>
      <w:r w:rsidR="002E37A8">
        <w:t xml:space="preserve"> </w:t>
      </w:r>
      <w:r w:rsidRPr="00E30F27">
        <w:t>allows ggplot to use these fonts when generating plots. </w:t>
      </w:r>
    </w:p>
    <w:p w14:paraId="4AB9BB65" w14:textId="383C24D5" w:rsidR="00E30F27" w:rsidRPr="00E30F27" w:rsidRDefault="00E30F27" w:rsidP="00E367EC">
      <w:pPr>
        <w:pStyle w:val="Body"/>
      </w:pPr>
      <w:r w:rsidRPr="00E30F27">
        <w:t xml:space="preserve">Second, </w:t>
      </w:r>
      <w:r w:rsidR="002E37A8">
        <w:t>select</w:t>
      </w:r>
      <w:r w:rsidRPr="00E30F27">
        <w:t xml:space="preserve"> </w:t>
      </w:r>
      <w:r w:rsidRPr="00E367EC">
        <w:rPr>
          <w:rStyle w:val="Bold"/>
          <w:rFonts w:eastAsia="Arial Unicode MS"/>
        </w:rPr>
        <w:t>Tools</w:t>
      </w:r>
      <w:r w:rsidRPr="00E30F27">
        <w:t xml:space="preserve"> </w:t>
      </w:r>
      <w:r w:rsidR="002E37A8" w:rsidRPr="00E367EC">
        <w:rPr>
          <w:rStyle w:val="MenuArrow"/>
          <w:rFonts w:eastAsia="Arial Unicode MS"/>
        </w:rPr>
        <w:t>4</w:t>
      </w:r>
      <w:r w:rsidRPr="00E30F27">
        <w:t xml:space="preserve"> </w:t>
      </w:r>
      <w:r w:rsidRPr="00E367EC">
        <w:rPr>
          <w:rStyle w:val="Bold"/>
          <w:rFonts w:eastAsia="Arial Unicode MS"/>
        </w:rPr>
        <w:t>Global Options</w:t>
      </w:r>
      <w:r w:rsidRPr="00E30F27">
        <w:t xml:space="preserve">. Click the </w:t>
      </w:r>
      <w:r w:rsidRPr="00E367EC">
        <w:rPr>
          <w:rStyle w:val="Bold"/>
          <w:rFonts w:eastAsia="Arial Unicode MS"/>
        </w:rPr>
        <w:t>Graphics</w:t>
      </w:r>
      <w:r w:rsidRPr="00E30F27">
        <w:t xml:space="preserve"> menu at the top</w:t>
      </w:r>
      <w:r w:rsidR="002E37A8">
        <w:t xml:space="preserve"> of the interface,</w:t>
      </w:r>
      <w:r w:rsidRPr="00E30F27">
        <w:t xml:space="preserve"> and under the Backend option</w:t>
      </w:r>
      <w:r w:rsidR="002E37A8">
        <w:t>,</w:t>
      </w:r>
      <w:r w:rsidRPr="00E30F27">
        <w:t xml:space="preserve"> select </w:t>
      </w:r>
      <w:r w:rsidRPr="00E367EC">
        <w:rPr>
          <w:rStyle w:val="Bold"/>
          <w:rFonts w:eastAsia="Arial Unicode MS"/>
        </w:rPr>
        <w:t>AGG</w:t>
      </w:r>
      <w:r w:rsidR="002E37A8">
        <w:t xml:space="preserve">. </w:t>
      </w:r>
      <w:r w:rsidRPr="00E30F27">
        <w:t xml:space="preserve">This change </w:t>
      </w:r>
      <w:r w:rsidR="002E37A8">
        <w:t>should</w:t>
      </w:r>
      <w:r w:rsidRPr="00E30F27">
        <w:t xml:space="preserve"> ensure that </w:t>
      </w:r>
      <w:r w:rsidR="002E37A8">
        <w:t xml:space="preserve">RStudio renders </w:t>
      </w:r>
      <w:r w:rsidRPr="00E30F27">
        <w:t>the previews of any plots with the</w:t>
      </w:r>
      <w:r w:rsidR="002E37A8">
        <w:t xml:space="preserve"> </w:t>
      </w:r>
      <w:proofErr w:type="spellStart"/>
      <w:r w:rsidRPr="00E367EC">
        <w:rPr>
          <w:rStyle w:val="Literal"/>
        </w:rPr>
        <w:t>ragg</w:t>
      </w:r>
      <w:proofErr w:type="spellEnd"/>
      <w:r w:rsidR="002E37A8">
        <w:t xml:space="preserve"> </w:t>
      </w:r>
      <w:r w:rsidRPr="00E30F27">
        <w:t>package. With these changes in place, you should be able to use any fonts you</w:t>
      </w:r>
      <w:r w:rsidR="00031114">
        <w:t>’</w:t>
      </w:r>
      <w:r w:rsidRPr="00E30F27">
        <w:t>d like (assuming you have them installed) in the same way that the</w:t>
      </w:r>
      <w:r w:rsidR="00031114">
        <w:t xml:space="preserv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rsidR="00031114">
        <w:t xml:space="preserve"> </w:t>
      </w:r>
      <w:r w:rsidRPr="00E30F27">
        <w:t>function uses Helvetica.</w:t>
      </w:r>
    </w:p>
    <w:p w14:paraId="77FEFAAF" w14:textId="765DD026" w:rsidR="00131F4F" w:rsidRDefault="002E37A8" w:rsidP="00E367EC">
      <w:pPr>
        <w:pStyle w:val="Body"/>
      </w:pPr>
      <w:r>
        <w:t>After specifying the font to use</w:t>
      </w:r>
      <w:r w:rsidR="00CC5FB7">
        <w:t xml:space="preserve">, we call the </w:t>
      </w:r>
      <w:r w:rsidR="00CC5FB7">
        <w:rPr>
          <w:rStyle w:val="Literal"/>
        </w:rPr>
        <w:t>ggplot2</w:t>
      </w:r>
      <w:r w:rsidR="00CC5FB7">
        <w:t xml:space="preserve"> package’s </w:t>
      </w:r>
      <w:proofErr w:type="gramStart"/>
      <w:r w:rsidR="00CC5FB7">
        <w:rPr>
          <w:rStyle w:val="Literal"/>
        </w:rPr>
        <w:t>theme(</w:t>
      </w:r>
      <w:proofErr w:type="gramEnd"/>
      <w:r w:rsidR="00CC5FB7">
        <w:rPr>
          <w:rStyle w:val="Literal"/>
        </w:rPr>
        <w:t>)</w:t>
      </w:r>
      <w:r w:rsidR="00CC5FB7">
        <w:t xml:space="preserve"> function. Rather than first loading the package with the code </w:t>
      </w:r>
      <w:r w:rsidR="00CC5FB7">
        <w:rPr>
          <w:rStyle w:val="Literal"/>
        </w:rPr>
        <w:t>library(ggplot2)</w:t>
      </w:r>
      <w:r w:rsidR="00CC5FB7">
        <w:t xml:space="preserve"> and then using its function, we use the syntax </w:t>
      </w:r>
      <w:r w:rsidR="00CC5FB7">
        <w:rPr>
          <w:rStyle w:val="Literal"/>
        </w:rPr>
        <w:t>ggplot</w:t>
      </w:r>
      <w:proofErr w:type="gramStart"/>
      <w:r w:rsidR="00CC5FB7">
        <w:rPr>
          <w:rStyle w:val="Literal"/>
        </w:rPr>
        <w:t>2::</w:t>
      </w:r>
      <w:proofErr w:type="gramEnd"/>
      <w:r w:rsidR="00CC5FB7">
        <w:rPr>
          <w:rStyle w:val="Literal"/>
        </w:rPr>
        <w:t>theme()</w:t>
      </w:r>
      <w:r w:rsidR="00CC5FB7">
        <w:t xml:space="preserve">, indicating that the </w:t>
      </w:r>
      <w:r w:rsidR="00CC5FB7">
        <w:rPr>
          <w:rStyle w:val="Literal"/>
        </w:rPr>
        <w:t>theme()</w:t>
      </w:r>
      <w:r w:rsidR="00CC5FB7">
        <w:t xml:space="preserve"> function comes from the </w:t>
      </w:r>
      <w:r w:rsidR="00CC5FB7">
        <w:rPr>
          <w:rStyle w:val="Literal"/>
        </w:rPr>
        <w:t>ggplot2</w:t>
      </w:r>
      <w:r w:rsidR="00CC5FB7">
        <w:t xml:space="preserve"> package. We write code in this way when making an R package, something we’ll discuss in </w:t>
      </w:r>
      <w:r w:rsidR="00CC5FB7">
        <w:rPr>
          <w:rStyle w:val="Xref"/>
        </w:rPr>
        <w:t>Chapter 12</w:t>
      </w:r>
      <w:r w:rsidR="00CC5FB7">
        <w:t>.</w:t>
      </w:r>
    </w:p>
    <w:p w14:paraId="0BE40BC8" w14:textId="77777777" w:rsidR="00131F4F" w:rsidRDefault="00CC5FB7" w:rsidP="00E367EC">
      <w:pPr>
        <w:pStyle w:val="Body"/>
      </w:pPr>
      <w:r>
        <w:t xml:space="preserve">Nearly all of the code in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exists within this </w:t>
      </w:r>
      <w:r>
        <w:rPr>
          <w:rStyle w:val="Literal"/>
        </w:rPr>
        <w:t>theme()</w:t>
      </w:r>
      <w:r>
        <w:t xml:space="preserve"> function. Remember from </w:t>
      </w:r>
      <w:r>
        <w:rPr>
          <w:rStyle w:val="Xref"/>
        </w:rPr>
        <w:t>Chapter 2</w:t>
      </w:r>
      <w:r>
        <w:t xml:space="preserve"> that </w:t>
      </w:r>
      <w:proofErr w:type="gramStart"/>
      <w:r>
        <w:rPr>
          <w:rStyle w:val="Literal"/>
        </w:rPr>
        <w:t>theme(</w:t>
      </w:r>
      <w:proofErr w:type="gramEnd"/>
      <w:r>
        <w:rPr>
          <w:rStyle w:val="Literal"/>
        </w:rPr>
        <w:t>)</w:t>
      </w:r>
      <w:r>
        <w:t xml:space="preserve"> makes additional tweaks to an existing theme; it isn’t a complete theme like </w:t>
      </w:r>
      <w:proofErr w:type="spellStart"/>
      <w:r>
        <w:rPr>
          <w:rStyle w:val="Literal"/>
        </w:rPr>
        <w:t>theme_light</w:t>
      </w:r>
      <w:proofErr w:type="spellEnd"/>
      <w:r>
        <w:rPr>
          <w:rStyle w:val="Literal"/>
        </w:rPr>
        <w:t>()</w:t>
      </w:r>
      <w:r>
        <w:t xml:space="preserve">, which will change the whole look-and-feel of your plot. In other words, by jumping straight into the </w:t>
      </w:r>
      <w:proofErr w:type="gramStart"/>
      <w:r>
        <w:rPr>
          <w:rStyle w:val="Literal"/>
        </w:rPr>
        <w:t>theme(</w:t>
      </w:r>
      <w:proofErr w:type="gramEnd"/>
      <w:r>
        <w:rPr>
          <w:rStyle w:val="Literal"/>
        </w:rPr>
        <w:t>)</w:t>
      </w:r>
      <w:r>
        <w:t xml:space="preserve"> function, </w:t>
      </w:r>
      <w:proofErr w:type="spellStart"/>
      <w:r>
        <w:rPr>
          <w:rStyle w:val="Literal"/>
        </w:rPr>
        <w:t>bbc_style</w:t>
      </w:r>
      <w:proofErr w:type="spellEnd"/>
      <w:r>
        <w:rPr>
          <w:rStyle w:val="Literal"/>
        </w:rPr>
        <w:t>()</w:t>
      </w:r>
      <w:r>
        <w:t xml:space="preserve"> makes tweaks to the ggplot defaults. </w:t>
      </w:r>
    </w:p>
    <w:p w14:paraId="46A4A30A" w14:textId="77777777" w:rsidR="00131F4F" w:rsidRDefault="00CC5FB7" w:rsidP="00E367EC">
      <w:pPr>
        <w:pStyle w:val="Body"/>
      </w:pPr>
      <w:r>
        <w:t xml:space="preserve">As you’ll see,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does a lot of tweaking. Let’s go through the changes it makes, section by section.</w:t>
      </w:r>
    </w:p>
    <w:p w14:paraId="350F96FE" w14:textId="77777777" w:rsidR="00131F4F" w:rsidRDefault="00CC5FB7">
      <w:pPr>
        <w:pStyle w:val="HeadB"/>
      </w:pPr>
      <w:bookmarkStart w:id="11" w:name="_Toc5"/>
      <w:bookmarkEnd w:id="9"/>
      <w:bookmarkEnd w:id="10"/>
      <w:r>
        <w:t>Text Formatting</w:t>
      </w:r>
      <w:bookmarkEnd w:id="11"/>
    </w:p>
    <w:p w14:paraId="32205861" w14:textId="77777777" w:rsidR="00131F4F" w:rsidRDefault="00CC5FB7" w:rsidP="00E367EC">
      <w:pPr>
        <w:pStyle w:val="Body"/>
      </w:pPr>
      <w:r>
        <w:t xml:space="preserve">The first code section within the </w:t>
      </w:r>
      <w:proofErr w:type="gramStart"/>
      <w:r w:rsidRPr="00E367EC">
        <w:rPr>
          <w:rStyle w:val="Literal"/>
        </w:rPr>
        <w:t>theme(</w:t>
      </w:r>
      <w:proofErr w:type="gramEnd"/>
      <w:r w:rsidRPr="00E367EC">
        <w:rPr>
          <w:rStyle w:val="Literal"/>
        </w:rPr>
        <w:t>)</w:t>
      </w:r>
      <w:r>
        <w:t xml:space="preserve"> function formats the text: </w:t>
      </w:r>
    </w:p>
    <w:p w14:paraId="1DEB4D5E" w14:textId="77777777" w:rsidR="00131F4F" w:rsidRDefault="00CC5FB7" w:rsidP="00031114">
      <w:pPr>
        <w:pStyle w:val="Code"/>
      </w:pPr>
      <w:r>
        <w:t xml:space="preserve">    </w:t>
      </w:r>
      <w:proofErr w:type="spellStart"/>
      <w:proofErr w:type="gramStart"/>
      <w:r>
        <w:t>plot.title</w:t>
      </w:r>
      <w:proofErr w:type="spellEnd"/>
      <w:proofErr w:type="gramEnd"/>
      <w:r>
        <w:t xml:space="preserve"> = ggplot2::</w:t>
      </w:r>
      <w:proofErr w:type="spellStart"/>
      <w:r>
        <w:t>element_text</w:t>
      </w:r>
      <w:proofErr w:type="spellEnd"/>
      <w:r>
        <w:t>(</w:t>
      </w:r>
    </w:p>
    <w:p w14:paraId="6703D79A" w14:textId="77777777" w:rsidR="00131F4F" w:rsidRDefault="00CC5FB7" w:rsidP="00031114">
      <w:pPr>
        <w:pStyle w:val="Code"/>
      </w:pPr>
      <w:r>
        <w:t xml:space="preserve">      family = font,</w:t>
      </w:r>
    </w:p>
    <w:p w14:paraId="19732197" w14:textId="77777777" w:rsidR="00131F4F" w:rsidRDefault="00CC5FB7" w:rsidP="00031114">
      <w:pPr>
        <w:pStyle w:val="Code"/>
      </w:pPr>
      <w:r>
        <w:t xml:space="preserve">      size = 28,</w:t>
      </w:r>
    </w:p>
    <w:p w14:paraId="70DC4DE2" w14:textId="77777777" w:rsidR="00131F4F" w:rsidRDefault="00CC5FB7" w:rsidP="00031114">
      <w:pPr>
        <w:pStyle w:val="Code"/>
      </w:pPr>
      <w:r>
        <w:t xml:space="preserve">      face = "bold",</w:t>
      </w:r>
    </w:p>
    <w:p w14:paraId="4EA4C180" w14:textId="77777777" w:rsidR="00131F4F" w:rsidRDefault="00CC5FB7" w:rsidP="00031114">
      <w:pPr>
        <w:pStyle w:val="Code"/>
      </w:pPr>
      <w:r>
        <w:t xml:space="preserve">      color = "#222222"</w:t>
      </w:r>
    </w:p>
    <w:p w14:paraId="21A022A5" w14:textId="77777777" w:rsidR="00131F4F" w:rsidRDefault="00CC5FB7" w:rsidP="00031114">
      <w:pPr>
        <w:pStyle w:val="Code"/>
      </w:pPr>
      <w:r>
        <w:t xml:space="preserve">    ),</w:t>
      </w:r>
    </w:p>
    <w:p w14:paraId="175DD0F0" w14:textId="77777777" w:rsidR="00131F4F" w:rsidRDefault="00CC5FB7" w:rsidP="00031114">
      <w:pPr>
        <w:pStyle w:val="Code"/>
      </w:pPr>
      <w:r>
        <w:t xml:space="preserve">    </w:t>
      </w:r>
      <w:proofErr w:type="spellStart"/>
      <w:proofErr w:type="gramStart"/>
      <w:r>
        <w:t>plot.subtitle</w:t>
      </w:r>
      <w:proofErr w:type="spellEnd"/>
      <w:proofErr w:type="gramEnd"/>
      <w:r>
        <w:t xml:space="preserve"> = ggplot2::</w:t>
      </w:r>
      <w:proofErr w:type="spellStart"/>
      <w:r>
        <w:t>element_text</w:t>
      </w:r>
      <w:proofErr w:type="spellEnd"/>
      <w:r>
        <w:t>(</w:t>
      </w:r>
    </w:p>
    <w:p w14:paraId="0525351F" w14:textId="77777777" w:rsidR="00131F4F" w:rsidRDefault="00CC5FB7" w:rsidP="00031114">
      <w:pPr>
        <w:pStyle w:val="Code"/>
      </w:pPr>
      <w:r>
        <w:t xml:space="preserve">      family = font,</w:t>
      </w:r>
    </w:p>
    <w:p w14:paraId="7F73A6FF" w14:textId="77777777" w:rsidR="00131F4F" w:rsidRDefault="00CC5FB7" w:rsidP="00031114">
      <w:pPr>
        <w:pStyle w:val="Code"/>
      </w:pPr>
      <w:r>
        <w:t xml:space="preserve">      size = 22,</w:t>
      </w:r>
    </w:p>
    <w:p w14:paraId="12DA8272" w14:textId="77777777" w:rsidR="00131F4F" w:rsidRDefault="00CC5FB7" w:rsidP="00031114">
      <w:pPr>
        <w:pStyle w:val="Code"/>
      </w:pPr>
      <w:r>
        <w:t xml:space="preserve">      margin = ggplot</w:t>
      </w:r>
      <w:proofErr w:type="gramStart"/>
      <w:r>
        <w:t>2::</w:t>
      </w:r>
      <w:proofErr w:type="gramEnd"/>
      <w:r>
        <w:t>margin(9, 0, 9, 0)</w:t>
      </w:r>
    </w:p>
    <w:p w14:paraId="63CB01FD" w14:textId="77777777" w:rsidR="00131F4F" w:rsidRDefault="00CC5FB7" w:rsidP="00031114">
      <w:pPr>
        <w:pStyle w:val="Code"/>
      </w:pPr>
      <w:r>
        <w:t xml:space="preserve">    ),</w:t>
      </w:r>
    </w:p>
    <w:p w14:paraId="7E18380C" w14:textId="77777777" w:rsidR="00131F4F" w:rsidRDefault="00CC5FB7" w:rsidP="00031114">
      <w:pPr>
        <w:pStyle w:val="Code"/>
      </w:pPr>
      <w:r>
        <w:t xml:space="preserve">    </w:t>
      </w:r>
      <w:proofErr w:type="spellStart"/>
      <w:proofErr w:type="gramStart"/>
      <w:r>
        <w:t>plot.caption</w:t>
      </w:r>
      <w:proofErr w:type="spellEnd"/>
      <w:proofErr w:type="gramEnd"/>
      <w:r>
        <w:t xml:space="preserve"> = ggplot2::</w:t>
      </w:r>
      <w:proofErr w:type="spellStart"/>
      <w:r>
        <w:t>element_blank</w:t>
      </w:r>
      <w:proofErr w:type="spellEnd"/>
      <w:r>
        <w:t>(),</w:t>
      </w:r>
    </w:p>
    <w:p w14:paraId="487D0782" w14:textId="77777777" w:rsidR="001A31ED" w:rsidRPr="00E367EC" w:rsidRDefault="001A31ED" w:rsidP="00031114">
      <w:pPr>
        <w:pStyle w:val="Code"/>
        <w:rPr>
          <w:rStyle w:val="LiteralItalic"/>
        </w:rPr>
      </w:pPr>
      <w:r w:rsidRPr="00E367EC">
        <w:rPr>
          <w:rStyle w:val="LiteralItalic"/>
        </w:rPr>
        <w:lastRenderedPageBreak/>
        <w:t>--snip--</w:t>
      </w:r>
    </w:p>
    <w:p w14:paraId="4DBEA7B2" w14:textId="77777777" w:rsidR="00131F4F" w:rsidRDefault="00CC5FB7" w:rsidP="00E367EC">
      <w:pPr>
        <w:pStyle w:val="Body"/>
      </w:pPr>
      <w:r>
        <w:t>To make changes to the title, subtitle, and caption, it uses using the following pattern:</w:t>
      </w:r>
    </w:p>
    <w:p w14:paraId="26342E49" w14:textId="77777777" w:rsidR="00131F4F" w:rsidRPr="00031114" w:rsidRDefault="00CC5FB7" w:rsidP="001A31ED">
      <w:pPr>
        <w:pStyle w:val="Code"/>
        <w:rPr>
          <w:rStyle w:val="LiteralItalic"/>
        </w:rPr>
      </w:pPr>
      <w:r w:rsidRPr="00E367EC">
        <w:rPr>
          <w:rStyle w:val="LiteralItalic"/>
        </w:rPr>
        <w:t>AREA_OF_CHART</w:t>
      </w:r>
      <w:r w:rsidRPr="00031114">
        <w:rPr>
          <w:rStyle w:val="LiteralItalic"/>
        </w:rPr>
        <w:t xml:space="preserve"> </w:t>
      </w:r>
      <w:r w:rsidRPr="00E367EC">
        <w:rPr>
          <w:rStyle w:val="LiteralItalic"/>
        </w:rPr>
        <w:t>=</w:t>
      </w:r>
      <w:r w:rsidRPr="00031114">
        <w:rPr>
          <w:rStyle w:val="LiteralItalic"/>
        </w:rPr>
        <w:t xml:space="preserve"> </w:t>
      </w:r>
      <w:r w:rsidRPr="00E367EC">
        <w:rPr>
          <w:rStyle w:val="LiteralItalic"/>
        </w:rPr>
        <w:t>ELEMENT_</w:t>
      </w:r>
      <w:proofErr w:type="gramStart"/>
      <w:r w:rsidRPr="00E367EC">
        <w:rPr>
          <w:rStyle w:val="LiteralItalic"/>
        </w:rPr>
        <w:t>TYPE</w:t>
      </w:r>
      <w:r w:rsidRPr="00031114">
        <w:rPr>
          <w:rStyle w:val="LiteralItalic"/>
        </w:rPr>
        <w:t>(</w:t>
      </w:r>
      <w:proofErr w:type="gramEnd"/>
    </w:p>
    <w:p w14:paraId="3AE0701A" w14:textId="77777777" w:rsidR="00131F4F" w:rsidRPr="00031114" w:rsidRDefault="00CC5FB7" w:rsidP="001A31ED">
      <w:pPr>
        <w:pStyle w:val="Code"/>
        <w:rPr>
          <w:rStyle w:val="LiteralItalic"/>
        </w:rPr>
      </w:pPr>
      <w:r w:rsidRPr="00031114">
        <w:rPr>
          <w:rStyle w:val="LiteralItalic"/>
        </w:rPr>
        <w:t xml:space="preserve">  </w:t>
      </w:r>
      <w:r w:rsidRPr="00E367EC">
        <w:rPr>
          <w:rStyle w:val="LiteralItalic"/>
        </w:rPr>
        <w:t>PROPERTY =</w:t>
      </w:r>
      <w:r w:rsidRPr="00031114">
        <w:rPr>
          <w:rStyle w:val="LiteralItalic"/>
        </w:rPr>
        <w:t xml:space="preserve"> </w:t>
      </w:r>
      <w:r w:rsidRPr="00E367EC">
        <w:rPr>
          <w:rStyle w:val="LiteralItalic"/>
        </w:rPr>
        <w:t>VALUE</w:t>
      </w:r>
    </w:p>
    <w:p w14:paraId="4F395728" w14:textId="77777777" w:rsidR="00131F4F" w:rsidRPr="00031114" w:rsidRDefault="00CC5FB7" w:rsidP="001A31ED">
      <w:pPr>
        <w:pStyle w:val="Code"/>
        <w:rPr>
          <w:rStyle w:val="LiteralItalic"/>
        </w:rPr>
      </w:pPr>
      <w:r w:rsidRPr="00031114">
        <w:rPr>
          <w:rStyle w:val="LiteralItalic"/>
        </w:rPr>
        <w:t>)</w:t>
      </w:r>
    </w:p>
    <w:p w14:paraId="65D17ED5" w14:textId="77777777" w:rsidR="00131F4F" w:rsidRDefault="00CC5FB7" w:rsidP="00E367EC">
      <w:pPr>
        <w:pStyle w:val="Body"/>
      </w:pPr>
      <w:r>
        <w:t xml:space="preserve">For each area, we say what type of element it is: </w:t>
      </w:r>
      <w:proofErr w:type="spellStart"/>
      <w:r w:rsidRPr="00E367EC">
        <w:rPr>
          <w:rStyle w:val="Literal"/>
        </w:rPr>
        <w:t>element_</w:t>
      </w:r>
      <w:proofErr w:type="gramStart"/>
      <w:r w:rsidRPr="00E367EC">
        <w:rPr>
          <w:rStyle w:val="Literal"/>
        </w:rPr>
        <w:t>text</w:t>
      </w:r>
      <w:proofErr w:type="spellEnd"/>
      <w:r w:rsidRPr="00E367EC">
        <w:rPr>
          <w:rStyle w:val="Literal"/>
        </w:rPr>
        <w:t>(</w:t>
      </w:r>
      <w:proofErr w:type="gramEnd"/>
      <w:r w:rsidRPr="00E367EC">
        <w:rPr>
          <w:rStyle w:val="Literal"/>
        </w:rPr>
        <w:t>)</w:t>
      </w:r>
      <w:r>
        <w:t xml:space="preserve">, </w:t>
      </w:r>
      <w:proofErr w:type="spellStart"/>
      <w:r w:rsidRPr="00E367EC">
        <w:rPr>
          <w:rStyle w:val="Literal"/>
        </w:rPr>
        <w:t>element_line</w:t>
      </w:r>
      <w:proofErr w:type="spellEnd"/>
      <w:r w:rsidRPr="00E367EC">
        <w:rPr>
          <w:rStyle w:val="Literal"/>
        </w:rPr>
        <w:t>()</w:t>
      </w:r>
      <w:r>
        <w:t xml:space="preserve">, </w:t>
      </w:r>
      <w:proofErr w:type="spellStart"/>
      <w:r w:rsidRPr="00E367EC">
        <w:rPr>
          <w:rStyle w:val="Literal"/>
        </w:rPr>
        <w:t>element_rect</w:t>
      </w:r>
      <w:proofErr w:type="spellEnd"/>
      <w:r w:rsidRPr="00E367EC">
        <w:rPr>
          <w:rStyle w:val="Literal"/>
        </w:rPr>
        <w:t>()</w:t>
      </w:r>
      <w:r>
        <w:t xml:space="preserve">, or </w:t>
      </w:r>
      <w:proofErr w:type="spellStart"/>
      <w:r w:rsidRPr="00E367EC">
        <w:rPr>
          <w:rStyle w:val="Literal"/>
        </w:rPr>
        <w:t>element_blank</w:t>
      </w:r>
      <w:proofErr w:type="spellEnd"/>
      <w:r w:rsidRPr="00E367EC">
        <w:rPr>
          <w:rStyle w:val="Literal"/>
        </w:rPr>
        <w:t>()</w:t>
      </w:r>
      <w:r>
        <w:t>. Within the element type, we give values to properties. This can be, say, setting the font family (the property) to Helvetica (the value).</w:t>
      </w:r>
    </w:p>
    <w:p w14:paraId="30FBA166" w14:textId="77777777" w:rsidR="00131F4F" w:rsidRDefault="00CC5FB7" w:rsidP="00E367EC">
      <w:pPr>
        <w:pStyle w:val="Body"/>
      </w:pPr>
      <w:r>
        <w:t xml:space="preserve">One of the main things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does is bump up the text size. Increasing font size helps with legibility, especially when plots made using the </w:t>
      </w:r>
      <w:proofErr w:type="spellStart"/>
      <w:r w:rsidRPr="00B33B53">
        <w:rPr>
          <w:rStyle w:val="Literal"/>
        </w:rPr>
        <w:t>bbplot</w:t>
      </w:r>
      <w:proofErr w:type="spellEnd"/>
      <w:r>
        <w:t xml:space="preserve"> package are viewed on smaller mobile devices. The code first formats the title (with </w:t>
      </w:r>
      <w:proofErr w:type="spellStart"/>
      <w:proofErr w:type="gramStart"/>
      <w:r w:rsidRPr="00E367EC">
        <w:rPr>
          <w:rStyle w:val="Literal"/>
        </w:rPr>
        <w:t>plot.title</w:t>
      </w:r>
      <w:proofErr w:type="spellEnd"/>
      <w:proofErr w:type="gramEnd"/>
      <w:r>
        <w:t xml:space="preserve">) using Helvetica 28-point bold font in a nearly black color (that’s the hex code #222222). The subtitle (using </w:t>
      </w:r>
      <w:proofErr w:type="spellStart"/>
      <w:proofErr w:type="gramStart"/>
      <w:r w:rsidRPr="00E367EC">
        <w:rPr>
          <w:rStyle w:val="Literal"/>
        </w:rPr>
        <w:t>plot.subtitle</w:t>
      </w:r>
      <w:proofErr w:type="spellEnd"/>
      <w:proofErr w:type="gramEnd"/>
      <w:r>
        <w:t xml:space="preserve">) is 22-point Helvetica. </w:t>
      </w:r>
    </w:p>
    <w:p w14:paraId="794FA37A" w14:textId="2DB71DCD" w:rsidR="00131F4F" w:rsidRDefault="00CC5FB7" w:rsidP="00E367EC">
      <w:pPr>
        <w:pStyle w:val="Body"/>
      </w:pPr>
      <w:r>
        <w:t xml:space="preserve">We add some spacing between the title and subtitle using the </w:t>
      </w:r>
      <w:proofErr w:type="gramStart"/>
      <w:r w:rsidRPr="00E367EC">
        <w:rPr>
          <w:rStyle w:val="Literal"/>
        </w:rPr>
        <w:t>margin(</w:t>
      </w:r>
      <w:proofErr w:type="gramEnd"/>
      <w:r w:rsidRPr="00E367EC">
        <w:rPr>
          <w:rStyle w:val="Literal"/>
        </w:rPr>
        <w:t>)</w:t>
      </w:r>
      <w:r>
        <w:t xml:space="preserve"> function, which gives the spacing, in points, for the top (9), right (0), bottom (9), and left (0) sides. Finally, the caption (through the </w:t>
      </w:r>
      <w:proofErr w:type="spellStart"/>
      <w:proofErr w:type="gramStart"/>
      <w:r w:rsidRPr="00E367EC">
        <w:rPr>
          <w:rStyle w:val="Literal"/>
        </w:rPr>
        <w:t>plot.caption</w:t>
      </w:r>
      <w:proofErr w:type="spellEnd"/>
      <w:proofErr w:type="gramEnd"/>
      <w:r>
        <w:t xml:space="preserve"> argument) is removed using the </w:t>
      </w:r>
      <w:proofErr w:type="spellStart"/>
      <w:r w:rsidRPr="00E367EC">
        <w:rPr>
          <w:rStyle w:val="Literal"/>
        </w:rPr>
        <w:t>element_blank</w:t>
      </w:r>
      <w:proofErr w:type="spellEnd"/>
      <w:r w:rsidRPr="00E367EC">
        <w:rPr>
          <w:rStyle w:val="Literal"/>
        </w:rPr>
        <w:t>()</w:t>
      </w:r>
      <w:r>
        <w:t xml:space="preserve"> function. This is done because the </w:t>
      </w:r>
      <w:proofErr w:type="spellStart"/>
      <w:r w:rsidRPr="00E367EC">
        <w:rPr>
          <w:rStyle w:val="Literal"/>
        </w:rPr>
        <w:t>finalise_</w:t>
      </w:r>
      <w:proofErr w:type="gramStart"/>
      <w:r w:rsidRPr="00E367EC">
        <w:rPr>
          <w:rStyle w:val="Literal"/>
        </w:rPr>
        <w:t>plot</w:t>
      </w:r>
      <w:proofErr w:type="spellEnd"/>
      <w:r w:rsidRPr="00E367EC">
        <w:rPr>
          <w:rStyle w:val="Literal"/>
        </w:rPr>
        <w:t>(</w:t>
      </w:r>
      <w:proofErr w:type="gramEnd"/>
      <w:r w:rsidRPr="00E367EC">
        <w:rPr>
          <w:rStyle w:val="Literal"/>
        </w:rPr>
        <w:t>)</w:t>
      </w:r>
      <w:r>
        <w:t xml:space="preserve"> function in the </w:t>
      </w:r>
      <w:proofErr w:type="spellStart"/>
      <w:r w:rsidRPr="00B33B53">
        <w:rPr>
          <w:rStyle w:val="Literal"/>
        </w:rPr>
        <w:t>bbplot</w:t>
      </w:r>
      <w:proofErr w:type="spellEnd"/>
      <w:r>
        <w:t xml:space="preserve"> package adds elements, including a caption and the BBC logo</w:t>
      </w:r>
      <w:r w:rsidR="00B33B53">
        <w:t>,</w:t>
      </w:r>
      <w:r>
        <w:t xml:space="preserve"> to the bottom of plots. Figure 3-3 shows these changes.</w:t>
      </w:r>
    </w:p>
    <w:p w14:paraId="7F3F6FB6" w14:textId="77777777" w:rsidR="00131F4F" w:rsidRDefault="00CC5FB7">
      <w:pPr>
        <w:pStyle w:val="GraphicSlug"/>
      </w:pPr>
      <w:r>
        <w:t>[F03003.pdf]</w:t>
      </w:r>
    </w:p>
    <w:p w14:paraId="3FAD84A4" w14:textId="77777777" w:rsidR="00131F4F" w:rsidRDefault="00CC5FB7">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CC5FB7" w:rsidP="00E367EC">
      <w:pPr>
        <w:pStyle w:val="CaptionLine"/>
      </w:pPr>
      <w:r>
        <w:t>The penguin chart with only the text formatting changed</w:t>
      </w:r>
    </w:p>
    <w:p w14:paraId="199A2E4F" w14:textId="77777777" w:rsidR="00131F4F" w:rsidRDefault="00CC5FB7" w:rsidP="00E367EC">
      <w:pPr>
        <w:pStyle w:val="Body"/>
      </w:pPr>
      <w:r>
        <w:t>With these changes in place, we’re on our way toward the BBC look. Let’s now tweak the legend.</w:t>
      </w:r>
    </w:p>
    <w:p w14:paraId="4AEF3C47" w14:textId="77777777" w:rsidR="00131F4F" w:rsidRDefault="00CC5FB7">
      <w:pPr>
        <w:pStyle w:val="HeadB"/>
      </w:pPr>
      <w:bookmarkStart w:id="12" w:name="_Toc6"/>
      <w:r>
        <w:t>Legend Formatting</w:t>
      </w:r>
      <w:bookmarkEnd w:id="12"/>
    </w:p>
    <w:p w14:paraId="56E856BE" w14:textId="77777777" w:rsidR="00131F4F" w:rsidRDefault="00CC5FB7" w:rsidP="00E367EC">
      <w:pPr>
        <w:pStyle w:val="Body"/>
      </w:pPr>
      <w:r>
        <w:t xml:space="preserve">Next, we format the legend, putting it on top of the plot and left-aligning the text within it: </w:t>
      </w:r>
    </w:p>
    <w:p w14:paraId="2A54A6E5" w14:textId="77777777" w:rsidR="00131F4F" w:rsidRDefault="00CC5FB7">
      <w:pPr>
        <w:pStyle w:val="Code"/>
      </w:pPr>
      <w:r>
        <w:t xml:space="preserve">    </w:t>
      </w:r>
      <w:proofErr w:type="spellStart"/>
      <w:proofErr w:type="gramStart"/>
      <w:r>
        <w:t>legend.position</w:t>
      </w:r>
      <w:proofErr w:type="spellEnd"/>
      <w:proofErr w:type="gramEnd"/>
      <w:r>
        <w:t xml:space="preserve"> = "top",</w:t>
      </w:r>
    </w:p>
    <w:p w14:paraId="0C9359F0" w14:textId="77777777" w:rsidR="00131F4F" w:rsidRDefault="00CC5FB7">
      <w:pPr>
        <w:pStyle w:val="Code"/>
      </w:pPr>
      <w:r>
        <w:t xml:space="preserve">    </w:t>
      </w:r>
      <w:proofErr w:type="spellStart"/>
      <w:r>
        <w:t>legend.</w:t>
      </w:r>
      <w:proofErr w:type="gramStart"/>
      <w:r>
        <w:t>text.align</w:t>
      </w:r>
      <w:proofErr w:type="spellEnd"/>
      <w:proofErr w:type="gramEnd"/>
      <w:r>
        <w:t xml:space="preserve"> = 0,</w:t>
      </w:r>
    </w:p>
    <w:p w14:paraId="0BEE0F40" w14:textId="77777777" w:rsidR="00131F4F" w:rsidRDefault="00CC5FB7">
      <w:pPr>
        <w:pStyle w:val="Code"/>
      </w:pPr>
      <w:r>
        <w:t xml:space="preserve">    </w:t>
      </w:r>
      <w:proofErr w:type="spellStart"/>
      <w:proofErr w:type="gramStart"/>
      <w:r>
        <w:t>legend.background</w:t>
      </w:r>
      <w:proofErr w:type="spellEnd"/>
      <w:proofErr w:type="gramEnd"/>
      <w:r>
        <w:t xml:space="preserve"> = ggplot2::</w:t>
      </w:r>
      <w:proofErr w:type="spellStart"/>
      <w:r>
        <w:t>element_blank</w:t>
      </w:r>
      <w:proofErr w:type="spellEnd"/>
      <w:r>
        <w:t>(),</w:t>
      </w:r>
    </w:p>
    <w:p w14:paraId="46CBD388" w14:textId="77777777" w:rsidR="00131F4F" w:rsidRDefault="00CC5FB7">
      <w:pPr>
        <w:pStyle w:val="Code"/>
      </w:pPr>
      <w:r>
        <w:t xml:space="preserve">    </w:t>
      </w:r>
      <w:proofErr w:type="spellStart"/>
      <w:proofErr w:type="gramStart"/>
      <w:r>
        <w:t>legend.title</w:t>
      </w:r>
      <w:proofErr w:type="spellEnd"/>
      <w:proofErr w:type="gramEnd"/>
      <w:r>
        <w:t xml:space="preserve"> = ggplot2::</w:t>
      </w:r>
      <w:proofErr w:type="spellStart"/>
      <w:r>
        <w:t>element_blank</w:t>
      </w:r>
      <w:proofErr w:type="spellEnd"/>
      <w:r>
        <w:t>(),</w:t>
      </w:r>
    </w:p>
    <w:p w14:paraId="147ED49C" w14:textId="77777777" w:rsidR="00131F4F" w:rsidRDefault="00CC5FB7">
      <w:pPr>
        <w:pStyle w:val="Code"/>
      </w:pPr>
      <w:r>
        <w:t xml:space="preserve">    </w:t>
      </w:r>
      <w:proofErr w:type="spellStart"/>
      <w:r>
        <w:t>legend.key</w:t>
      </w:r>
      <w:proofErr w:type="spellEnd"/>
      <w:r>
        <w:t xml:space="preserve"> = ggplot</w:t>
      </w:r>
      <w:proofErr w:type="gramStart"/>
      <w:r>
        <w:t>2::</w:t>
      </w:r>
      <w:proofErr w:type="spellStart"/>
      <w:proofErr w:type="gramEnd"/>
      <w:r>
        <w:t>element_blank</w:t>
      </w:r>
      <w:proofErr w:type="spellEnd"/>
      <w:r>
        <w:t>(),</w:t>
      </w:r>
    </w:p>
    <w:p w14:paraId="60AF3418" w14:textId="77777777" w:rsidR="00131F4F" w:rsidRDefault="00CC5FB7">
      <w:pPr>
        <w:pStyle w:val="Code"/>
      </w:pPr>
      <w:r>
        <w:t xml:space="preserve">    </w:t>
      </w:r>
      <w:proofErr w:type="spellStart"/>
      <w:r>
        <w:t>legend.text</w:t>
      </w:r>
      <w:proofErr w:type="spellEnd"/>
      <w:r>
        <w:t xml:space="preserve"> = ggplot</w:t>
      </w:r>
      <w:proofErr w:type="gramStart"/>
      <w:r>
        <w:t>2::</w:t>
      </w:r>
      <w:proofErr w:type="spellStart"/>
      <w:proofErr w:type="gramEnd"/>
      <w:r>
        <w:t>element_text</w:t>
      </w:r>
      <w:proofErr w:type="spellEnd"/>
      <w:r>
        <w:t>(</w:t>
      </w:r>
    </w:p>
    <w:p w14:paraId="3C6E6B3D" w14:textId="77777777" w:rsidR="00131F4F" w:rsidRDefault="00CC5FB7">
      <w:pPr>
        <w:pStyle w:val="Code"/>
      </w:pPr>
      <w:r>
        <w:t xml:space="preserve">      family = font,</w:t>
      </w:r>
    </w:p>
    <w:p w14:paraId="7314D9ED" w14:textId="77777777" w:rsidR="00131F4F" w:rsidRDefault="00CC5FB7">
      <w:pPr>
        <w:pStyle w:val="Code"/>
      </w:pPr>
      <w:r>
        <w:t xml:space="preserve">      size = 18,</w:t>
      </w:r>
    </w:p>
    <w:p w14:paraId="01F93FFA" w14:textId="77777777" w:rsidR="00131F4F" w:rsidRDefault="00CC5FB7">
      <w:pPr>
        <w:pStyle w:val="Code"/>
      </w:pPr>
      <w:r>
        <w:t xml:space="preserve">      color = "#222222"</w:t>
      </w:r>
    </w:p>
    <w:p w14:paraId="52181C6E" w14:textId="77777777" w:rsidR="00131F4F" w:rsidRDefault="00CC5FB7">
      <w:pPr>
        <w:pStyle w:val="Code"/>
      </w:pPr>
      <w:r>
        <w:t xml:space="preserve">    ),</w:t>
      </w:r>
    </w:p>
    <w:p w14:paraId="0207942A" w14:textId="5D4E002D" w:rsidR="00131F4F" w:rsidRDefault="00CC5FB7" w:rsidP="00E367EC">
      <w:pPr>
        <w:pStyle w:val="Body"/>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legend key (the borders on the red, green, and blue boxes that show the island names). Finally, we make the legend’s text 18-point Helvetica with the same nearly black color. We can see the result in Figure 3-4.</w:t>
      </w:r>
    </w:p>
    <w:p w14:paraId="77CBBE76" w14:textId="77777777" w:rsidR="00131F4F" w:rsidRDefault="00CC5FB7">
      <w:pPr>
        <w:pStyle w:val="GraphicSlug"/>
      </w:pPr>
      <w:r>
        <w:t>[F03004.pdf]</w:t>
      </w:r>
    </w:p>
    <w:p w14:paraId="5E569F57" w14:textId="77777777" w:rsidR="00131F4F" w:rsidRDefault="00CC5FB7">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1"/>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CC5FB7" w:rsidP="00E367EC">
      <w:pPr>
        <w:pStyle w:val="CaptionLine"/>
      </w:pPr>
      <w:r>
        <w:t>Our chart with changes to the legend</w:t>
      </w:r>
    </w:p>
    <w:p w14:paraId="0328F696" w14:textId="77777777" w:rsidR="00131F4F" w:rsidRDefault="00CC5FB7" w:rsidP="00E367EC">
      <w:pPr>
        <w:pStyle w:val="Body"/>
      </w:pPr>
      <w:r>
        <w:t>The legend is looking better, but now we need to format the rest of the chart so it matches.</w:t>
      </w:r>
    </w:p>
    <w:p w14:paraId="558895B5" w14:textId="77777777" w:rsidR="00131F4F" w:rsidRDefault="00CC5FB7">
      <w:pPr>
        <w:pStyle w:val="HeadB"/>
      </w:pPr>
      <w:bookmarkStart w:id="13" w:name="_Toc7"/>
      <w:r>
        <w:t>Axis Formatting</w:t>
      </w:r>
      <w:bookmarkEnd w:id="13"/>
    </w:p>
    <w:p w14:paraId="73E429F4" w14:textId="77777777" w:rsidR="00131F4F" w:rsidRDefault="00CC5FB7" w:rsidP="00E367EC">
      <w:pPr>
        <w:pStyle w:val="Body"/>
      </w:pPr>
      <w: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CC5FB7">
      <w:pPr>
        <w:pStyle w:val="Code"/>
      </w:pPr>
      <w:r>
        <w:t xml:space="preserve">    </w:t>
      </w:r>
      <w:proofErr w:type="spellStart"/>
      <w:proofErr w:type="gramStart"/>
      <w:r>
        <w:t>axis.title</w:t>
      </w:r>
      <w:proofErr w:type="spellEnd"/>
      <w:proofErr w:type="gramEnd"/>
      <w:r>
        <w:t xml:space="preserve"> = ggplot2::</w:t>
      </w:r>
      <w:proofErr w:type="spellStart"/>
      <w:r>
        <w:t>element_blank</w:t>
      </w:r>
      <w:proofErr w:type="spellEnd"/>
      <w:r>
        <w:t>(),</w:t>
      </w:r>
    </w:p>
    <w:p w14:paraId="5CCCEA40" w14:textId="77777777" w:rsidR="00131F4F" w:rsidRDefault="00CC5FB7">
      <w:pPr>
        <w:pStyle w:val="Code"/>
      </w:pPr>
      <w:r>
        <w:t xml:space="preserve">    </w:t>
      </w:r>
      <w:proofErr w:type="spellStart"/>
      <w:r>
        <w:t>axis.text</w:t>
      </w:r>
      <w:proofErr w:type="spellEnd"/>
      <w:r>
        <w:t xml:space="preserve"> = ggplot</w:t>
      </w:r>
      <w:proofErr w:type="gramStart"/>
      <w:r>
        <w:t>2::</w:t>
      </w:r>
      <w:proofErr w:type="spellStart"/>
      <w:proofErr w:type="gramEnd"/>
      <w:r>
        <w:t>element_text</w:t>
      </w:r>
      <w:proofErr w:type="spellEnd"/>
      <w:r>
        <w:t>(</w:t>
      </w:r>
    </w:p>
    <w:p w14:paraId="3C437650" w14:textId="77777777" w:rsidR="00131F4F" w:rsidRDefault="00CC5FB7">
      <w:pPr>
        <w:pStyle w:val="Code"/>
      </w:pPr>
      <w:r>
        <w:t xml:space="preserve">      family = font,</w:t>
      </w:r>
    </w:p>
    <w:p w14:paraId="031EA578" w14:textId="77777777" w:rsidR="00131F4F" w:rsidRDefault="00CC5FB7">
      <w:pPr>
        <w:pStyle w:val="Code"/>
      </w:pPr>
      <w:r>
        <w:t xml:space="preserve">      size = 18,</w:t>
      </w:r>
    </w:p>
    <w:p w14:paraId="49BEAE3B" w14:textId="77777777" w:rsidR="00131F4F" w:rsidRDefault="00CC5FB7">
      <w:pPr>
        <w:pStyle w:val="Code"/>
      </w:pPr>
      <w:r>
        <w:t xml:space="preserve">      color = "#222222"</w:t>
      </w:r>
    </w:p>
    <w:p w14:paraId="332EEBC6" w14:textId="77777777" w:rsidR="00131F4F" w:rsidRDefault="00CC5FB7">
      <w:pPr>
        <w:pStyle w:val="Code"/>
      </w:pPr>
      <w:r>
        <w:t xml:space="preserve">    ),</w:t>
      </w:r>
    </w:p>
    <w:p w14:paraId="2A17C959" w14:textId="77777777" w:rsidR="00131F4F" w:rsidRDefault="00CC5FB7">
      <w:pPr>
        <w:pStyle w:val="Code"/>
      </w:pPr>
      <w:r>
        <w:t xml:space="preserve">    </w:t>
      </w:r>
      <w:proofErr w:type="spellStart"/>
      <w:r>
        <w:t>axis.text.x</w:t>
      </w:r>
      <w:proofErr w:type="spellEnd"/>
      <w:r>
        <w:t xml:space="preserve"> = ggplot</w:t>
      </w:r>
      <w:proofErr w:type="gramStart"/>
      <w:r>
        <w:t>2::</w:t>
      </w:r>
      <w:proofErr w:type="spellStart"/>
      <w:proofErr w:type="gramEnd"/>
      <w:r>
        <w:t>element_text</w:t>
      </w:r>
      <w:proofErr w:type="spellEnd"/>
      <w:r>
        <w:t>(margin = ggplot2::margin(5, b = 10)),</w:t>
      </w:r>
    </w:p>
    <w:p w14:paraId="6D941A92" w14:textId="77777777" w:rsidR="00131F4F" w:rsidRDefault="00CC5FB7">
      <w:pPr>
        <w:pStyle w:val="Code"/>
      </w:pPr>
      <w:r>
        <w:t xml:space="preserve">    </w:t>
      </w:r>
      <w:proofErr w:type="spellStart"/>
      <w:proofErr w:type="gramStart"/>
      <w:r>
        <w:t>axis.ticks</w:t>
      </w:r>
      <w:proofErr w:type="spellEnd"/>
      <w:proofErr w:type="gramEnd"/>
      <w:r>
        <w:t xml:space="preserve"> = ggplot2::</w:t>
      </w:r>
      <w:proofErr w:type="spellStart"/>
      <w:r>
        <w:t>element_blank</w:t>
      </w:r>
      <w:proofErr w:type="spellEnd"/>
      <w:r>
        <w:t>(),</w:t>
      </w:r>
    </w:p>
    <w:p w14:paraId="65CC3891" w14:textId="77777777" w:rsidR="00131F4F" w:rsidRDefault="00CC5FB7">
      <w:pPr>
        <w:pStyle w:val="Code"/>
      </w:pPr>
      <w:r>
        <w:t xml:space="preserve">    </w:t>
      </w:r>
      <w:proofErr w:type="spellStart"/>
      <w:proofErr w:type="gramStart"/>
      <w:r>
        <w:t>axis.line</w:t>
      </w:r>
      <w:proofErr w:type="spellEnd"/>
      <w:proofErr w:type="gramEnd"/>
      <w:r>
        <w:t xml:space="preserve"> = ggplot2::</w:t>
      </w:r>
      <w:proofErr w:type="spellStart"/>
      <w:r>
        <w:t>element_blank</w:t>
      </w:r>
      <w:proofErr w:type="spellEnd"/>
      <w:r>
        <w:t>(),</w:t>
      </w:r>
    </w:p>
    <w:p w14:paraId="66A2F14F" w14:textId="59380664" w:rsidR="00131F4F" w:rsidRDefault="00CC5FB7" w:rsidP="00E367EC">
      <w:pPr>
        <w:pStyle w:val="Body"/>
      </w:pPr>
      <w:r>
        <w:t xml:space="preserve">All text on the axes becomes 18-point </w:t>
      </w:r>
      <w:proofErr w:type="spellStart"/>
      <w:r>
        <w:t>Helevetica</w:t>
      </w:r>
      <w:proofErr w:type="spellEnd"/>
      <w:r>
        <w:t xml:space="preserve"> and nearly black. The text on the x axis (in our case, Biscoe, Dream, and Torgersen) gets a bit of spacing around it. </w:t>
      </w:r>
      <w:r w:rsidR="00B33B53">
        <w:t>F</w:t>
      </w:r>
      <w:r>
        <w:t>inally, we remove both axis ticks and axis lines. We can see the changes to the axes in Figure 3-5.</w:t>
      </w:r>
    </w:p>
    <w:p w14:paraId="14104D5A" w14:textId="77777777" w:rsidR="00131F4F" w:rsidRDefault="00CC5FB7">
      <w:pPr>
        <w:pStyle w:val="GraphicSlug"/>
      </w:pPr>
      <w:r>
        <w:t>[F03005.pdf]</w:t>
      </w:r>
    </w:p>
    <w:p w14:paraId="50742D84" w14:textId="77777777" w:rsidR="00131F4F" w:rsidRDefault="00CC5FB7">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CC5FB7" w:rsidP="00E367EC">
      <w:pPr>
        <w:pStyle w:val="CaptionLine"/>
      </w:pPr>
      <w:r>
        <w:t>Our chart with changes to axis formatting</w:t>
      </w:r>
    </w:p>
    <w:p w14:paraId="53365A14" w14:textId="77777777" w:rsidR="00131F4F" w:rsidRDefault="00CC5FB7" w:rsidP="00E367EC">
      <w:pPr>
        <w:pStyle w:val="Body"/>
      </w:pPr>
      <w:r>
        <w:t>With the axis text now matching the legend text, and the axis ticks and lines removed, we’re ready to deal with the grid lines.</w:t>
      </w:r>
    </w:p>
    <w:p w14:paraId="672A9538" w14:textId="77777777" w:rsidR="00131F4F" w:rsidRDefault="00CC5FB7">
      <w:pPr>
        <w:pStyle w:val="HeadB"/>
      </w:pPr>
      <w:bookmarkStart w:id="14" w:name="_Toc8"/>
      <w:r>
        <w:t>Grid Lines Formatting</w:t>
      </w:r>
      <w:bookmarkEnd w:id="14"/>
    </w:p>
    <w:p w14:paraId="67AB6B05" w14:textId="667DC753" w:rsidR="00131F4F" w:rsidRDefault="00CC5FB7" w:rsidP="00E367EC">
      <w:pPr>
        <w:pStyle w:val="Body"/>
      </w:pPr>
      <w:r>
        <w:t xml:space="preserve">Now that we’ve tweaked </w:t>
      </w:r>
      <w:r w:rsidR="00B33B53">
        <w:t xml:space="preserve">the </w:t>
      </w:r>
      <w:r>
        <w:t>overall text formatting, the legend, and the axes, let’s move onto grid lines</w:t>
      </w:r>
      <w:r w:rsidR="00E367EC">
        <w:t>:</w:t>
      </w:r>
      <w:r>
        <w:t xml:space="preserve"> </w:t>
      </w:r>
    </w:p>
    <w:p w14:paraId="3F2E5680" w14:textId="77777777" w:rsidR="00131F4F" w:rsidRDefault="00CC5FB7">
      <w:pPr>
        <w:pStyle w:val="Code"/>
      </w:pPr>
      <w:r>
        <w:t xml:space="preserve">    </w:t>
      </w:r>
      <w:proofErr w:type="spellStart"/>
      <w:proofErr w:type="gramStart"/>
      <w:r>
        <w:t>panel.grid</w:t>
      </w:r>
      <w:proofErr w:type="gramEnd"/>
      <w:r>
        <w:t>.minor</w:t>
      </w:r>
      <w:proofErr w:type="spellEnd"/>
      <w:r>
        <w:t xml:space="preserve"> = ggplot2::</w:t>
      </w:r>
      <w:proofErr w:type="spellStart"/>
      <w:r>
        <w:t>element_blank</w:t>
      </w:r>
      <w:proofErr w:type="spellEnd"/>
      <w:r>
        <w:t>(),</w:t>
      </w:r>
    </w:p>
    <w:p w14:paraId="6FB94F8D" w14:textId="77777777" w:rsidR="00131F4F" w:rsidRDefault="00CC5FB7">
      <w:pPr>
        <w:pStyle w:val="Code"/>
      </w:pPr>
      <w:r>
        <w:t xml:space="preserve">    </w:t>
      </w:r>
      <w:proofErr w:type="spellStart"/>
      <w:proofErr w:type="gramStart"/>
      <w:r>
        <w:t>panel.grid</w:t>
      </w:r>
      <w:proofErr w:type="gramEnd"/>
      <w:r>
        <w:t>.major.y</w:t>
      </w:r>
      <w:proofErr w:type="spellEnd"/>
      <w:r>
        <w:t xml:space="preserve"> = ggplot2::</w:t>
      </w:r>
      <w:proofErr w:type="spellStart"/>
      <w:r>
        <w:t>element_line</w:t>
      </w:r>
      <w:proofErr w:type="spellEnd"/>
      <w:r>
        <w:t>(color = "#</w:t>
      </w:r>
      <w:proofErr w:type="spellStart"/>
      <w:r>
        <w:t>cbcbcb</w:t>
      </w:r>
      <w:proofErr w:type="spellEnd"/>
      <w:r>
        <w:t>"),</w:t>
      </w:r>
    </w:p>
    <w:p w14:paraId="332DD95F" w14:textId="77777777" w:rsidR="00131F4F" w:rsidRDefault="00CC5FB7">
      <w:pPr>
        <w:pStyle w:val="Code"/>
      </w:pPr>
      <w:r>
        <w:t xml:space="preserve">    </w:t>
      </w:r>
      <w:proofErr w:type="spellStart"/>
      <w:proofErr w:type="gramStart"/>
      <w:r>
        <w:t>panel.grid</w:t>
      </w:r>
      <w:proofErr w:type="gramEnd"/>
      <w:r>
        <w:t>.major.x</w:t>
      </w:r>
      <w:proofErr w:type="spellEnd"/>
      <w:r>
        <w:t xml:space="preserve"> = ggplot2::</w:t>
      </w:r>
      <w:proofErr w:type="spellStart"/>
      <w:r>
        <w:t>element_blank</w:t>
      </w:r>
      <w:proofErr w:type="spellEnd"/>
      <w:r>
        <w:t>(),</w:t>
      </w:r>
    </w:p>
    <w:p w14:paraId="6549F852" w14:textId="559865D1" w:rsidR="00F55EA1" w:rsidRPr="00E367EC" w:rsidRDefault="00F55EA1" w:rsidP="00E367EC">
      <w:pPr>
        <w:pStyle w:val="Code"/>
        <w:rPr>
          <w:rStyle w:val="LiteralItalic"/>
        </w:rPr>
      </w:pPr>
      <w:r w:rsidRPr="00E367EC">
        <w:rPr>
          <w:rStyle w:val="LiteralItalic"/>
        </w:rPr>
        <w:t>--snip--</w:t>
      </w:r>
    </w:p>
    <w:p w14:paraId="09331CBB" w14:textId="34686BBA" w:rsidR="00E367EC" w:rsidRDefault="00E367EC" w:rsidP="00E367EC">
      <w:pPr>
        <w:pStyle w:val="Body"/>
      </w:pPr>
      <w:r>
        <w:t>The approach here is fairly straightforward: remove all minor grid lines and the major grid lines on the x axis, keeping only major grid lines on the y axis, but making them a light gray (using the #cbcbcb hex code). You can see the result in Figure 3-6.</w:t>
      </w:r>
    </w:p>
    <w:p w14:paraId="6721FC1C" w14:textId="54F6554C" w:rsidR="00131F4F" w:rsidRDefault="00CC5FB7" w:rsidP="00E367EC">
      <w:pPr>
        <w:pStyle w:val="GraphicSlug"/>
      </w:pPr>
      <w:r>
        <w:t>[F03006.pdf]</w:t>
      </w:r>
    </w:p>
    <w:p w14:paraId="1DD1A102" w14:textId="77777777" w:rsidR="00131F4F" w:rsidRDefault="00CC5FB7">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CC5FB7" w:rsidP="00031114">
      <w:pPr>
        <w:pStyle w:val="CaptionLine"/>
      </w:pPr>
      <w:r>
        <w:t>Our chart with tweaks to the grid lines</w:t>
      </w:r>
    </w:p>
    <w:p w14:paraId="0AB5468C" w14:textId="3AB532E9" w:rsidR="00E367EC" w:rsidRDefault="00E367EC" w:rsidP="00E367EC">
      <w:pPr>
        <w:pStyle w:val="Body"/>
      </w:pPr>
      <w:bookmarkStart w:id="15" w:name="_Toc9"/>
      <w:r>
        <w:t>Notice that the grid lines on the x axis have disappeared.</w:t>
      </w:r>
    </w:p>
    <w:p w14:paraId="28958D53" w14:textId="212E5D12" w:rsidR="00131F4F" w:rsidRDefault="00CC5FB7">
      <w:pPr>
        <w:pStyle w:val="HeadB"/>
      </w:pPr>
      <w:r>
        <w:t>Background Formatting</w:t>
      </w:r>
      <w:bookmarkEnd w:id="15"/>
    </w:p>
    <w:p w14:paraId="0C5B6D44" w14:textId="27AB58E8" w:rsidR="00131F4F" w:rsidRDefault="00CC5FB7" w:rsidP="00E367EC">
      <w:pPr>
        <w:pStyle w:val="Body"/>
      </w:pPr>
      <w:r>
        <w:t xml:space="preserve">The previous iteration of our plot still had a gray background.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removes this with the following code</w:t>
      </w:r>
      <w:r w:rsidR="002846DE">
        <w:t>:</w:t>
      </w:r>
    </w:p>
    <w:p w14:paraId="2A7B8174" w14:textId="77777777" w:rsidR="00131F4F" w:rsidRDefault="00CC5FB7" w:rsidP="00031114">
      <w:pPr>
        <w:pStyle w:val="Code"/>
      </w:pPr>
      <w:r>
        <w:t xml:space="preserve">    </w:t>
      </w:r>
      <w:proofErr w:type="spellStart"/>
      <w:proofErr w:type="gramStart"/>
      <w:r>
        <w:t>panel.background</w:t>
      </w:r>
      <w:proofErr w:type="spellEnd"/>
      <w:proofErr w:type="gramEnd"/>
      <w:r>
        <w:t xml:space="preserve"> = ggplot2::</w:t>
      </w:r>
      <w:proofErr w:type="spellStart"/>
      <w:r>
        <w:t>element_blank</w:t>
      </w:r>
      <w:proofErr w:type="spellEnd"/>
      <w:r>
        <w:t>(),</w:t>
      </w:r>
    </w:p>
    <w:p w14:paraId="5F21F802" w14:textId="12B928E5" w:rsidR="00131F4F" w:rsidRDefault="004C7CD1" w:rsidP="00E367EC">
      <w:pPr>
        <w:pStyle w:val="Body"/>
      </w:pPr>
      <w:r>
        <w:t>Figure 3-7 shows t</w:t>
      </w:r>
      <w:r w:rsidR="00CC5FB7">
        <w:t>he plot without the gray background.</w:t>
      </w:r>
    </w:p>
    <w:p w14:paraId="35345FC3" w14:textId="77777777" w:rsidR="00131F4F" w:rsidRDefault="00CC5FB7">
      <w:pPr>
        <w:pStyle w:val="GraphicSlug"/>
      </w:pPr>
      <w:r>
        <w:t>[F03007.pdf]</w:t>
      </w:r>
    </w:p>
    <w:p w14:paraId="354A790F" w14:textId="77777777" w:rsidR="00131F4F" w:rsidRDefault="00CC5FB7">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CC5FB7" w:rsidP="00E367EC">
      <w:pPr>
        <w:pStyle w:val="CaptionLine"/>
      </w:pPr>
      <w:r>
        <w:t>Our chart with the gray background removed</w:t>
      </w:r>
    </w:p>
    <w:p w14:paraId="43A58642" w14:textId="6AF8BE6E" w:rsidR="00131F4F" w:rsidRDefault="00CC5FB7" w:rsidP="00E367EC">
      <w:pPr>
        <w:pStyle w:val="Body"/>
      </w:pPr>
      <w:bookmarkStart w:id="16" w:name="smallmultiplesformatting"/>
      <w:r>
        <w:t xml:space="preserve">We’ve nearly recreated the </w:t>
      </w:r>
      <w:r w:rsidR="00B33B53">
        <w:t>p</w:t>
      </w:r>
      <w:r>
        <w:t xml:space="preserve">enguin plot using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There is just one more tweak to go.</w:t>
      </w:r>
    </w:p>
    <w:p w14:paraId="401C6A8B" w14:textId="77777777" w:rsidR="00131F4F" w:rsidRDefault="00CC5FB7">
      <w:pPr>
        <w:pStyle w:val="HeadB"/>
      </w:pPr>
      <w:bookmarkStart w:id="17" w:name="_Toc10"/>
      <w:r>
        <w:t>Small Multiples Formatting</w:t>
      </w:r>
      <w:bookmarkEnd w:id="17"/>
    </w:p>
    <w:p w14:paraId="1D3024CC" w14:textId="204C5A7D" w:rsidR="00131F4F" w:rsidRDefault="00CC5FB7" w:rsidP="00E367EC">
      <w:pPr>
        <w:pStyle w:val="Body"/>
      </w:pPr>
      <w:bookmarkStart w:id="18" w:name="OLE_LINK6"/>
      <w:bookmarkStart w:id="19" w:name="OLE_LINK7"/>
      <w:r>
        <w:t xml:space="preserve">The function contains a bit more code, to modify </w:t>
      </w:r>
      <w:proofErr w:type="spellStart"/>
      <w:proofErr w:type="gramStart"/>
      <w:r>
        <w:rPr>
          <w:rStyle w:val="Literal"/>
        </w:rPr>
        <w:t>strip.background</w:t>
      </w:r>
      <w:proofErr w:type="spellEnd"/>
      <w:proofErr w:type="gramEnd"/>
      <w:r>
        <w:t xml:space="preserve"> and </w:t>
      </w:r>
      <w:proofErr w:type="spellStart"/>
      <w:r>
        <w:rPr>
          <w:rStyle w:val="Literal"/>
        </w:rPr>
        <w:t>strip.text</w:t>
      </w:r>
      <w:proofErr w:type="spellEnd"/>
      <w:r>
        <w:t xml:space="preserve">. These elements become relevant in small multiples charts like the one discussed in </w:t>
      </w:r>
      <w:r>
        <w:rPr>
          <w:rStyle w:val="Xref"/>
        </w:rPr>
        <w:t>Chapter 2</w:t>
      </w:r>
      <w:r>
        <w:t xml:space="preserve">. Let’s turn our penguin chart into a small multiples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minus the sections that deal with small multiples, to make Figure 3-8.</w:t>
      </w:r>
      <w:r w:rsidR="00B33B53">
        <w:t xml:space="preserve"> </w:t>
      </w:r>
    </w:p>
    <w:bookmarkEnd w:id="18"/>
    <w:bookmarkEnd w:id="19"/>
    <w:p w14:paraId="3C284B3C" w14:textId="77777777" w:rsidR="00131F4F" w:rsidRDefault="00CC5FB7">
      <w:pPr>
        <w:pStyle w:val="GraphicSlug"/>
      </w:pPr>
      <w:r>
        <w:t>[F03008.pdf]</w:t>
      </w:r>
    </w:p>
    <w:p w14:paraId="70DB1E0D" w14:textId="77777777" w:rsidR="00131F4F" w:rsidRDefault="00CC5FB7">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CC5FB7" w:rsidP="00031114">
      <w:pPr>
        <w:pStyle w:val="CaptionLine"/>
      </w:pPr>
      <w:r>
        <w:t>Small multiples chart with no changes to the strip text formatting</w:t>
      </w:r>
    </w:p>
    <w:p w14:paraId="69679D1A" w14:textId="1E76D2CF" w:rsidR="00131F4F" w:rsidRDefault="00CC5FB7" w:rsidP="004C7CD1">
      <w:pPr>
        <w:pStyle w:val="Body"/>
      </w:pPr>
      <w:r>
        <w:t xml:space="preserve">When we use the </w:t>
      </w:r>
      <w:proofErr w:type="spellStart"/>
      <w:r w:rsidRPr="004C7CD1">
        <w:rPr>
          <w:rStyle w:val="Literal"/>
        </w:rPr>
        <w:t>facet_</w:t>
      </w:r>
      <w:proofErr w:type="gramStart"/>
      <w:r w:rsidRPr="004C7CD1">
        <w:rPr>
          <w:rStyle w:val="Literal"/>
        </w:rPr>
        <w:t>wrap</w:t>
      </w:r>
      <w:proofErr w:type="spellEnd"/>
      <w:r w:rsidRPr="004C7CD1">
        <w:rPr>
          <w:rStyle w:val="Literal"/>
        </w:rPr>
        <w:t>(</w:t>
      </w:r>
      <w:proofErr w:type="gramEnd"/>
      <w:r w:rsidRPr="004C7CD1">
        <w:rPr>
          <w:rStyle w:val="Literal"/>
        </w:rPr>
        <w:t>)</w:t>
      </w:r>
      <w:r>
        <w:t xml:space="preserve"> function to make a small multiples chart, we are left with one chart per island. But note that, by default, the text above each chart is noticeably smaller than the rest of the chart</w:t>
      </w:r>
      <w:r w:rsidR="00A866E8">
        <w:t>.</w:t>
      </w:r>
      <w:r>
        <w:t xml:space="preserve"> </w:t>
      </w:r>
      <w:r w:rsidR="00A866E8">
        <w:t xml:space="preserve">What’s more, </w:t>
      </w:r>
      <w:r>
        <w:t xml:space="preserve">the gray background behind the text stands out when we have removed the gray background from other parts of the chart. The consistency we’ve worked toward is now gone, with small text that is out of proportion to the other text in the chart and a gray background that sticks out like a sore thumb. </w:t>
      </w:r>
    </w:p>
    <w:p w14:paraId="0571CDDA" w14:textId="05AE997F" w:rsidR="00131F4F" w:rsidRDefault="00703B3D" w:rsidP="004C7CD1">
      <w:pPr>
        <w:pStyle w:val="Body"/>
      </w:pPr>
      <w:r>
        <w:t xml:space="preserve">The following code </w:t>
      </w:r>
      <w:r w:rsidR="00CC5FB7">
        <w:t>change</w:t>
      </w:r>
      <w:r>
        <w:t>s</w:t>
      </w:r>
      <w:r w:rsidR="00CC5FB7">
        <w:t xml:space="preserve"> the text that shows up above each small multiples chart (called the </w:t>
      </w:r>
      <w:r w:rsidR="00CC5FB7" w:rsidRPr="00B33B53">
        <w:rPr>
          <w:rStyle w:val="Italic"/>
        </w:rPr>
        <w:t>strip</w:t>
      </w:r>
      <w:r w:rsidR="00CC5FB7">
        <w:t xml:space="preserve"> in ggplot): </w:t>
      </w:r>
    </w:p>
    <w:p w14:paraId="79F2D4D2" w14:textId="77777777" w:rsidR="00131F4F" w:rsidRDefault="00CC5FB7" w:rsidP="00031114">
      <w:pPr>
        <w:pStyle w:val="Code"/>
      </w:pPr>
      <w:r>
        <w:t xml:space="preserve">    </w:t>
      </w:r>
      <w:proofErr w:type="spellStart"/>
      <w:proofErr w:type="gramStart"/>
      <w:r>
        <w:t>strip.background</w:t>
      </w:r>
      <w:proofErr w:type="spellEnd"/>
      <w:proofErr w:type="gramEnd"/>
      <w:r>
        <w:t xml:space="preserve"> = ggplot2::</w:t>
      </w:r>
      <w:proofErr w:type="spellStart"/>
      <w:r>
        <w:t>element_rect</w:t>
      </w:r>
      <w:proofErr w:type="spellEnd"/>
      <w:r>
        <w:t>(fill = "white"),</w:t>
      </w:r>
    </w:p>
    <w:p w14:paraId="73DB7811" w14:textId="77777777" w:rsidR="00131F4F" w:rsidRDefault="00CC5FB7" w:rsidP="00031114">
      <w:pPr>
        <w:pStyle w:val="Code"/>
      </w:pPr>
      <w:r>
        <w:t xml:space="preserve">    </w:t>
      </w:r>
      <w:proofErr w:type="spellStart"/>
      <w:r>
        <w:t>strip.text</w:t>
      </w:r>
      <w:proofErr w:type="spellEnd"/>
      <w:r>
        <w:t xml:space="preserve"> = ggplot</w:t>
      </w:r>
      <w:proofErr w:type="gramStart"/>
      <w:r>
        <w:t>2::</w:t>
      </w:r>
      <w:proofErr w:type="spellStart"/>
      <w:proofErr w:type="gramEnd"/>
      <w:r>
        <w:t>element_text</w:t>
      </w:r>
      <w:proofErr w:type="spellEnd"/>
      <w:r>
        <w:t xml:space="preserve">(size = 22, </w:t>
      </w:r>
      <w:proofErr w:type="spellStart"/>
      <w:r>
        <w:t>hjust</w:t>
      </w:r>
      <w:proofErr w:type="spellEnd"/>
      <w:r>
        <w:t xml:space="preserve"> = 0)</w:t>
      </w:r>
    </w:p>
    <w:p w14:paraId="459A2713" w14:textId="77777777" w:rsidR="00131F4F" w:rsidRDefault="00CC5FB7" w:rsidP="00031114">
      <w:pPr>
        <w:pStyle w:val="Code"/>
      </w:pPr>
      <w:r>
        <w:t xml:space="preserve">  )</w:t>
      </w:r>
    </w:p>
    <w:p w14:paraId="29687BFC" w14:textId="73B3D3A2" w:rsidR="00A866E8" w:rsidRPr="00031114" w:rsidRDefault="00A866E8" w:rsidP="00031114">
      <w:pPr>
        <w:pStyle w:val="Code"/>
        <w:rPr>
          <w:rStyle w:val="LiteralItalic"/>
        </w:rPr>
      </w:pPr>
      <w:r w:rsidRPr="00031114">
        <w:rPr>
          <w:rStyle w:val="LiteralItalic"/>
        </w:rPr>
        <w:t xml:space="preserve">  </w:t>
      </w:r>
      <w:bookmarkStart w:id="20" w:name="OLE_LINK1"/>
      <w:r w:rsidRPr="00031114">
        <w:rPr>
          <w:rStyle w:val="LiteralItalic"/>
        </w:rPr>
        <w:t>--snip--</w:t>
      </w:r>
    </w:p>
    <w:bookmarkEnd w:id="20"/>
    <w:p w14:paraId="53FF7DF8" w14:textId="77777777" w:rsidR="00131F4F" w:rsidRDefault="00CC5FB7" w:rsidP="004C7CD1">
      <w:pPr>
        <w:pStyle w:val="Body"/>
      </w:pPr>
      <w:r>
        <w:t xml:space="preserve">We remove the background (or, more accurately, color it white). Then we make the text larger, bold, and left aligned using </w:t>
      </w:r>
      <w:proofErr w:type="spellStart"/>
      <w:r w:rsidRPr="004C7CD1">
        <w:rPr>
          <w:rStyle w:val="Literal"/>
        </w:rPr>
        <w:t>hjust</w:t>
      </w:r>
      <w:proofErr w:type="spellEnd"/>
      <w:r w:rsidRPr="004C7CD1">
        <w:rPr>
          <w:rStyle w:val="Literal"/>
        </w:rPr>
        <w:t xml:space="preserve"> = 0</w:t>
      </w:r>
      <w:r>
        <w:t>. I did have to make the text size slightly smaller to fit in the book and added code to make it bold. You can see the result in Figure 3-9.</w:t>
      </w:r>
    </w:p>
    <w:p w14:paraId="0B906AB0" w14:textId="77777777" w:rsidR="00131F4F" w:rsidRDefault="00CC5FB7">
      <w:pPr>
        <w:pStyle w:val="GraphicSlug"/>
      </w:pPr>
      <w:r>
        <w:t>[F03009.pdf]</w:t>
      </w:r>
    </w:p>
    <w:p w14:paraId="3E59A260" w14:textId="77777777" w:rsidR="00131F4F" w:rsidRDefault="00CC5FB7">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CC5FB7" w:rsidP="00031114">
      <w:pPr>
        <w:pStyle w:val="CaptionLine"/>
      </w:pPr>
      <w:r>
        <w:t>Small multiples chart in the BBC style</w:t>
      </w:r>
    </w:p>
    <w:p w14:paraId="7F25AE2E" w14:textId="77777777" w:rsidR="00131F4F" w:rsidRDefault="00CC5FB7" w:rsidP="004C7CD1">
      <w:pPr>
        <w:pStyle w:val="Body"/>
      </w:pPr>
      <w:r>
        <w:t xml:space="preserve">If you take a look at any chart on the BBC website, you’ll see how similar it looks to ours. The tweaks in the </w:t>
      </w:r>
      <w:proofErr w:type="spellStart"/>
      <w:r w:rsidRPr="004C7CD1">
        <w:rPr>
          <w:rStyle w:val="Literal"/>
        </w:rPr>
        <w:t>bbc_</w:t>
      </w:r>
      <w:proofErr w:type="gramStart"/>
      <w:r w:rsidRPr="004C7CD1">
        <w:rPr>
          <w:rStyle w:val="Literal"/>
        </w:rPr>
        <w:t>style</w:t>
      </w:r>
      <w:proofErr w:type="spellEnd"/>
      <w:r w:rsidRPr="004C7CD1">
        <w:rPr>
          <w:rStyle w:val="Literal"/>
        </w:rPr>
        <w:t>(</w:t>
      </w:r>
      <w:proofErr w:type="gramEnd"/>
      <w:r w:rsidRPr="004C7CD1">
        <w:rPr>
          <w:rStyle w:val="Literal"/>
        </w:rPr>
        <w:t>)</w:t>
      </w:r>
      <w:r>
        <w:t xml:space="preserve"> function (to the text formatting, legends, axes, grid lines, and backgrounds) show up in charts seen by millions on the BBC.</w:t>
      </w:r>
    </w:p>
    <w:p w14:paraId="639829BF" w14:textId="77777777" w:rsidR="00131F4F" w:rsidRDefault="00CC5FB7" w:rsidP="004C7CD1">
      <w:pPr>
        <w:pStyle w:val="HeadA"/>
      </w:pPr>
      <w:bookmarkStart w:id="21" w:name="_Toc11"/>
      <w:bookmarkStart w:id="22" w:name="whataboutcolors"/>
      <w:r>
        <w:t>What About Colors?</w:t>
      </w:r>
      <w:bookmarkEnd w:id="21"/>
    </w:p>
    <w:p w14:paraId="5F867B25" w14:textId="52DD8A1B" w:rsidR="00131F4F" w:rsidRDefault="00CC5FB7" w:rsidP="004C7CD1">
      <w:pPr>
        <w:pStyle w:val="Body"/>
      </w:pPr>
      <w:bookmarkStart w:id="23" w:name="OLE_LINK8"/>
      <w:bookmarkStart w:id="24" w:name="OLE_LINK9"/>
      <w:r>
        <w:t xml:space="preserve">You might be thinking: </w:t>
      </w:r>
      <w:r w:rsidR="00B33B53">
        <w:t>W</w:t>
      </w:r>
      <w:r>
        <w:t>ait, what about the color of the bars? Doesn’t the theme change those? It’s a common point of confusion</w:t>
      </w:r>
      <w:r w:rsidR="00B33B53">
        <w:t>, but the answer is that it doesn’t</w:t>
      </w:r>
      <w:r>
        <w:t xml:space="preserve">. If we read the documentation for the </w:t>
      </w:r>
      <w:proofErr w:type="gramStart"/>
      <w:r w:rsidRPr="004C7CD1">
        <w:rPr>
          <w:rStyle w:val="Literal"/>
        </w:rPr>
        <w:t>theme(</w:t>
      </w:r>
      <w:proofErr w:type="gramEnd"/>
      <w:r w:rsidRPr="004C7CD1">
        <w:rPr>
          <w:rStyle w:val="Literal"/>
        </w:rPr>
        <w:t>)</w:t>
      </w:r>
      <w:r>
        <w:t xml:space="preserve"> function, it becomes clearer why this is the case: “Themes are a powerful way to customize the non-data components of your plots: i.e.</w:t>
      </w:r>
      <w:r w:rsidR="004C7CD1">
        <w:t xml:space="preserve"> </w:t>
      </w:r>
      <w:r>
        <w:t>titles, labels, fonts, background, gridlines, and legends.”</w:t>
      </w:r>
      <w:r w:rsidR="00B33B53" w:rsidRPr="00B33B53">
        <w:t xml:space="preserve"> </w:t>
      </w:r>
      <w:r w:rsidR="00B33B53">
        <w:t>In other words, ggplot themes change the elements of the chart that aren’t mapped to data.</w:t>
      </w:r>
    </w:p>
    <w:p w14:paraId="323E8D18" w14:textId="0169E6C7" w:rsidR="00A147C4" w:rsidRDefault="00B33B53" w:rsidP="007879EC">
      <w:pPr>
        <w:pStyle w:val="Body"/>
      </w:pPr>
      <w:r>
        <w:t>Plots</w:t>
      </w:r>
      <w:r w:rsidR="00024F99">
        <w:t>, on the other hand,</w:t>
      </w:r>
      <w:r>
        <w:t xml:space="preserve"> use color to communicate information about data. In our small multiples chart, for instance, the </w:t>
      </w:r>
      <w:r w:rsidRPr="004C7CD1">
        <w:rPr>
          <w:rStyle w:val="Literal"/>
        </w:rPr>
        <w:t>fill</w:t>
      </w:r>
      <w:r>
        <w:t xml:space="preserve"> property is mapped to the island (Biscoe is salmon, Dream is green, and Torgersen is blue). As we saw in </w:t>
      </w:r>
      <w:r w:rsidRPr="00B33B53">
        <w:rPr>
          <w:rStyle w:val="Xref"/>
        </w:rPr>
        <w:t>Chapter 2</w:t>
      </w:r>
      <w:r>
        <w:t xml:space="preserve">, we can change the fill using the various </w:t>
      </w:r>
      <w:proofErr w:type="spellStart"/>
      <w:r w:rsidRPr="004C7CD1">
        <w:rPr>
          <w:rStyle w:val="Literal"/>
        </w:rPr>
        <w:t>scale_fill</w:t>
      </w:r>
      <w:proofErr w:type="spellEnd"/>
      <w:r w:rsidRPr="004C7CD1">
        <w:rPr>
          <w:rStyle w:val="Literal"/>
        </w:rPr>
        <w:t>_</w:t>
      </w:r>
      <w:r>
        <w:t xml:space="preserve"> functions. </w:t>
      </w:r>
      <w:r w:rsidR="0049178A">
        <w:t>In the world</w:t>
      </w:r>
      <w:r w:rsidR="008423EF">
        <w:t xml:space="preserve"> </w:t>
      </w:r>
      <w:r w:rsidR="0049178A">
        <w:t xml:space="preserve">of ggplot, </w:t>
      </w:r>
      <w:r w:rsidR="007879EC">
        <w:t>these</w:t>
      </w:r>
      <w:r w:rsidR="0049178A">
        <w:t xml:space="preserve"> </w:t>
      </w:r>
      <w:r w:rsidR="0049178A" w:rsidRPr="004C7CD1">
        <w:rPr>
          <w:rStyle w:val="Literal"/>
        </w:rPr>
        <w:t>scale_</w:t>
      </w:r>
      <w:r w:rsidR="0049178A">
        <w:t xml:space="preserve"> functions</w:t>
      </w:r>
      <w:r w:rsidR="007879EC" w:rsidRPr="007879EC">
        <w:t xml:space="preserve"> </w:t>
      </w:r>
      <w:r w:rsidR="007879EC">
        <w:t>control color,</w:t>
      </w:r>
      <w:r w:rsidR="0049178A">
        <w:t xml:space="preserve"> while the </w:t>
      </w:r>
      <w:r w:rsidR="007879EC">
        <w:t xml:space="preserve">custom themes control the </w:t>
      </w:r>
      <w:r w:rsidR="0049178A">
        <w:t>overall look-and-feel of charts.</w:t>
      </w:r>
    </w:p>
    <w:p w14:paraId="08495101" w14:textId="77777777" w:rsidR="00131F4F" w:rsidRDefault="00CC5FB7">
      <w:pPr>
        <w:pStyle w:val="HeadA"/>
      </w:pPr>
      <w:bookmarkStart w:id="25" w:name="_Toc12"/>
      <w:bookmarkStart w:id="26" w:name="codeisthecatalystforculturechange"/>
      <w:bookmarkEnd w:id="23"/>
      <w:bookmarkEnd w:id="24"/>
      <w:r>
        <w:lastRenderedPageBreak/>
        <w:t>Conclusion</w:t>
      </w:r>
      <w:bookmarkEnd w:id="25"/>
    </w:p>
    <w:p w14:paraId="7FB54E7A" w14:textId="43617CDE" w:rsidR="00131F4F" w:rsidRDefault="00CC5FB7" w:rsidP="004C7CD1">
      <w:pPr>
        <w:pStyle w:val="Body"/>
      </w:pPr>
      <w:r>
        <w:t xml:space="preserve">When </w:t>
      </w:r>
      <w:proofErr w:type="spellStart"/>
      <w:r>
        <w:t>Stylianou</w:t>
      </w:r>
      <w:proofErr w:type="spellEnd"/>
      <w:r>
        <w:t xml:space="preserve"> and </w:t>
      </w:r>
      <w:proofErr w:type="spellStart"/>
      <w:r>
        <w:t>Guibourg</w:t>
      </w:r>
      <w:proofErr w:type="spellEnd"/>
      <w:r>
        <w:t xml:space="preserve">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proofErr w:type="spellStart"/>
      <w:r w:rsidRPr="004C7CD1">
        <w:rPr>
          <w:rStyle w:val="Literal"/>
        </w:rPr>
        <w:t>bbplot</w:t>
      </w:r>
      <w:proofErr w:type="spellEnd"/>
      <w:r>
        <w:t xml:space="preserve"> package allowed them to make plots with a consistent look-and-feel that followed BBC standards and, most importantly, did not need help from a designer.</w:t>
      </w:r>
    </w:p>
    <w:p w14:paraId="6990AA95" w14:textId="77777777" w:rsidR="00131F4F" w:rsidRDefault="00CC5FB7" w:rsidP="004C7CD1">
      <w:pPr>
        <w:pStyle w:val="Body"/>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to their code to produce a BBC-style plot.</w:t>
      </w:r>
    </w:p>
    <w:p w14:paraId="6DED1787" w14:textId="77777777" w:rsidR="00131F4F" w:rsidRDefault="00CC5FB7" w:rsidP="004C7CD1">
      <w:pPr>
        <w:pStyle w:val="Body"/>
      </w:pPr>
      <w:r>
        <w:t xml:space="preserve">Over time, others at the BBC noticed the data journalism team’s production-ready graphs and wanted to make their own. The team members set up R trainings for their colleagues and developed a “cookbook” (found at </w:t>
      </w:r>
      <w:hyperlink r:id="rId16" w:history="1">
        <w:r w:rsidRPr="000973AC">
          <w:rPr>
            <w:rStyle w:val="LinkURL"/>
            <w:rFonts w:eastAsia="Calibri"/>
          </w:rPr>
          <w:t>https://bbc.github.io/rcookbook/</w:t>
        </w:r>
      </w:hyperlink>
      <w:r>
        <w:t xml:space="preserve">) that showed how to make various types of charts. Soon, the quality and quantity of BBC’s data visualization exploded. </w:t>
      </w:r>
      <w:proofErr w:type="spellStart"/>
      <w:r>
        <w:t>Stylianou</w:t>
      </w:r>
      <w:proofErr w:type="spellEnd"/>
      <w:r>
        <w:t xml:space="preserve"> told me, “I don’t think there’s been a day where someone at the BBC hasn’t used the package to produce a graphic.” </w:t>
      </w:r>
    </w:p>
    <w:p w14:paraId="3BAC8A7B" w14:textId="73F6E073" w:rsidR="00131F4F" w:rsidRDefault="00CC5FB7" w:rsidP="00031114">
      <w:pPr>
        <w:pStyle w:val="Body"/>
      </w:pPr>
      <w:r>
        <w:t>Now that you’ve seen how custom ggplot themes work, try making one of your own. After all, once you’ve written the code, you can apply it with only one line of code.</w:t>
      </w:r>
      <w:bookmarkEnd w:id="16"/>
      <w:bookmarkEnd w:id="22"/>
      <w:bookmarkEnd w:id="26"/>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7777777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hyperlink r:id="rId17" w:history="1">
        <w:r w:rsidRPr="00AA00C6">
          <w:rPr>
            <w:rStyle w:val="LinkURL"/>
          </w:rPr>
          <w:t>https://bbc.github.io/rcookbook/</w:t>
        </w:r>
      </w:hyperlink>
    </w:p>
    <w:p w14:paraId="492DA33C" w14:textId="777BA082"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hyperlink r:id="rId18" w:history="1">
        <w:r w:rsidRPr="00AA00C6">
          <w:rPr>
            <w:rStyle w:val="LinkURL"/>
          </w:rPr>
          <w:t>https://medium.com/bbc-visual-and-data-journalism/how-the-bbc-visual-and-data-journalism-team-works-with-graphics-in-r-ed0b35693535</w:t>
        </w:r>
      </w:hyperlink>
    </w:p>
    <w:p w14:paraId="3829A5F3" w14:textId="77777777" w:rsidR="00561EC2" w:rsidRDefault="00561EC2" w:rsidP="00561EC2">
      <w:pPr>
        <w:pStyle w:val="HeadA"/>
      </w:pPr>
    </w:p>
    <w:sectPr w:rsidR="00561EC2">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801E" w14:textId="77777777" w:rsidR="003B0287" w:rsidRDefault="003B0287">
      <w:r>
        <w:separator/>
      </w:r>
    </w:p>
  </w:endnote>
  <w:endnote w:type="continuationSeparator" w:id="0">
    <w:p w14:paraId="4201AEF5" w14:textId="77777777" w:rsidR="003B0287" w:rsidRDefault="003B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E2294" w14:textId="77777777" w:rsidR="003B0287" w:rsidRDefault="003B0287">
      <w:r>
        <w:separator/>
      </w:r>
    </w:p>
  </w:footnote>
  <w:footnote w:type="continuationSeparator" w:id="0">
    <w:p w14:paraId="14F41977" w14:textId="77777777" w:rsidR="003B0287" w:rsidRDefault="003B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A0FA3B2C"/>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89461F8"/>
    <w:multiLevelType w:val="multilevel"/>
    <w:tmpl w:val="AEBCE1D8"/>
    <w:numStyleLink w:val="ImportedStyle2"/>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768186253">
    <w:abstractNumId w:val="27"/>
  </w:num>
  <w:num w:numId="2" w16cid:durableId="313415200">
    <w:abstractNumId w:val="37"/>
  </w:num>
  <w:num w:numId="3" w16cid:durableId="416295610">
    <w:abstractNumId w:val="37"/>
    <w:lvlOverride w:ilvl="0">
      <w:startOverride w:val="3"/>
    </w:lvlOverride>
  </w:num>
  <w:num w:numId="4" w16cid:durableId="1108237596">
    <w:abstractNumId w:val="37"/>
    <w:lvlOverride w:ilvl="0">
      <w:startOverride w:val="3"/>
    </w:lvlOverride>
  </w:num>
  <w:num w:numId="5" w16cid:durableId="265962580">
    <w:abstractNumId w:val="39"/>
  </w:num>
  <w:num w:numId="6" w16cid:durableId="1534805424">
    <w:abstractNumId w:val="26"/>
  </w:num>
  <w:num w:numId="7" w16cid:durableId="1526209241">
    <w:abstractNumId w:val="14"/>
  </w:num>
  <w:num w:numId="8" w16cid:durableId="790438261">
    <w:abstractNumId w:val="35"/>
  </w:num>
  <w:num w:numId="9" w16cid:durableId="807431016">
    <w:abstractNumId w:val="42"/>
  </w:num>
  <w:num w:numId="10" w16cid:durableId="1062174642">
    <w:abstractNumId w:val="24"/>
  </w:num>
  <w:num w:numId="11" w16cid:durableId="324548966">
    <w:abstractNumId w:val="38"/>
  </w:num>
  <w:num w:numId="12" w16cid:durableId="954755151">
    <w:abstractNumId w:val="23"/>
  </w:num>
  <w:num w:numId="13" w16cid:durableId="1745254717">
    <w:abstractNumId w:val="32"/>
  </w:num>
  <w:num w:numId="14" w16cid:durableId="1640066468">
    <w:abstractNumId w:val="43"/>
  </w:num>
  <w:num w:numId="15" w16cid:durableId="1840660093">
    <w:abstractNumId w:val="30"/>
  </w:num>
  <w:num w:numId="16" w16cid:durableId="6294256">
    <w:abstractNumId w:val="18"/>
  </w:num>
  <w:num w:numId="17" w16cid:durableId="1343897161">
    <w:abstractNumId w:val="12"/>
  </w:num>
  <w:num w:numId="18" w16cid:durableId="1153445883">
    <w:abstractNumId w:val="22"/>
  </w:num>
  <w:num w:numId="19" w16cid:durableId="1840928059">
    <w:abstractNumId w:val="45"/>
  </w:num>
  <w:num w:numId="20" w16cid:durableId="136337987">
    <w:abstractNumId w:val="0"/>
  </w:num>
  <w:num w:numId="21" w16cid:durableId="334646802">
    <w:abstractNumId w:val="34"/>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 w:numId="102" w16cid:durableId="809445236">
    <w:abstractNumId w:val="10"/>
  </w:num>
  <w:num w:numId="103" w16cid:durableId="1688751838">
    <w:abstractNumId w:val="8"/>
  </w:num>
  <w:num w:numId="104" w16cid:durableId="166676545">
    <w:abstractNumId w:val="7"/>
  </w:num>
  <w:num w:numId="105" w16cid:durableId="2092777063">
    <w:abstractNumId w:val="6"/>
  </w:num>
  <w:num w:numId="106" w16cid:durableId="566692704">
    <w:abstractNumId w:val="5"/>
  </w:num>
  <w:num w:numId="107" w16cid:durableId="1040590065">
    <w:abstractNumId w:val="9"/>
  </w:num>
  <w:num w:numId="108" w16cid:durableId="1706638682">
    <w:abstractNumId w:val="4"/>
  </w:num>
  <w:num w:numId="109" w16cid:durableId="63991378">
    <w:abstractNumId w:val="3"/>
  </w:num>
  <w:num w:numId="110" w16cid:durableId="1480079382">
    <w:abstractNumId w:val="2"/>
  </w:num>
  <w:num w:numId="111" w16cid:durableId="1141459157">
    <w:abstractNumId w:val="1"/>
  </w:num>
  <w:num w:numId="112" w16cid:durableId="1551572859">
    <w:abstractNumId w:val="10"/>
  </w:num>
  <w:num w:numId="113" w16cid:durableId="120730875">
    <w:abstractNumId w:val="8"/>
  </w:num>
  <w:num w:numId="114" w16cid:durableId="1203638512">
    <w:abstractNumId w:val="7"/>
  </w:num>
  <w:num w:numId="115" w16cid:durableId="1494177808">
    <w:abstractNumId w:val="6"/>
  </w:num>
  <w:num w:numId="116" w16cid:durableId="896478684">
    <w:abstractNumId w:val="5"/>
  </w:num>
  <w:num w:numId="117" w16cid:durableId="1992784507">
    <w:abstractNumId w:val="9"/>
  </w:num>
  <w:num w:numId="118" w16cid:durableId="160313186">
    <w:abstractNumId w:val="4"/>
  </w:num>
  <w:num w:numId="119" w16cid:durableId="2139714235">
    <w:abstractNumId w:val="3"/>
  </w:num>
  <w:num w:numId="120" w16cid:durableId="1620065334">
    <w:abstractNumId w:val="2"/>
  </w:num>
  <w:num w:numId="121" w16cid:durableId="926226844">
    <w:abstractNumId w:val="1"/>
  </w:num>
  <w:num w:numId="122" w16cid:durableId="1598975460">
    <w:abstractNumId w:val="10"/>
  </w:num>
  <w:num w:numId="123" w16cid:durableId="1459253768">
    <w:abstractNumId w:val="8"/>
  </w:num>
  <w:num w:numId="124" w16cid:durableId="235745281">
    <w:abstractNumId w:val="7"/>
  </w:num>
  <w:num w:numId="125" w16cid:durableId="141848319">
    <w:abstractNumId w:val="6"/>
  </w:num>
  <w:num w:numId="126" w16cid:durableId="188567580">
    <w:abstractNumId w:val="5"/>
  </w:num>
  <w:num w:numId="127" w16cid:durableId="1380469909">
    <w:abstractNumId w:val="9"/>
  </w:num>
  <w:num w:numId="128" w16cid:durableId="610818220">
    <w:abstractNumId w:val="4"/>
  </w:num>
  <w:num w:numId="129" w16cid:durableId="981732320">
    <w:abstractNumId w:val="3"/>
  </w:num>
  <w:num w:numId="130" w16cid:durableId="335813402">
    <w:abstractNumId w:val="2"/>
  </w:num>
  <w:num w:numId="131" w16cid:durableId="828638363">
    <w:abstractNumId w:val="1"/>
  </w:num>
  <w:num w:numId="132" w16cid:durableId="1929382872">
    <w:abstractNumId w:val="10"/>
  </w:num>
  <w:num w:numId="133" w16cid:durableId="60324559">
    <w:abstractNumId w:val="8"/>
  </w:num>
  <w:num w:numId="134" w16cid:durableId="95638552">
    <w:abstractNumId w:val="7"/>
  </w:num>
  <w:num w:numId="135" w16cid:durableId="1620838469">
    <w:abstractNumId w:val="6"/>
  </w:num>
  <w:num w:numId="136" w16cid:durableId="333261439">
    <w:abstractNumId w:val="5"/>
  </w:num>
  <w:num w:numId="137" w16cid:durableId="821194786">
    <w:abstractNumId w:val="9"/>
  </w:num>
  <w:num w:numId="138" w16cid:durableId="647436041">
    <w:abstractNumId w:val="4"/>
  </w:num>
  <w:num w:numId="139" w16cid:durableId="721251881">
    <w:abstractNumId w:val="3"/>
  </w:num>
  <w:num w:numId="140" w16cid:durableId="1906985134">
    <w:abstractNumId w:val="2"/>
  </w:num>
  <w:num w:numId="141" w16cid:durableId="192379922">
    <w:abstractNumId w:val="1"/>
  </w:num>
  <w:num w:numId="142" w16cid:durableId="1547181765">
    <w:abstractNumId w:val="9"/>
  </w:num>
  <w:num w:numId="143" w16cid:durableId="565456882">
    <w:abstractNumId w:val="4"/>
  </w:num>
  <w:num w:numId="144" w16cid:durableId="26032982">
    <w:abstractNumId w:val="3"/>
  </w:num>
  <w:num w:numId="145" w16cid:durableId="1000623166">
    <w:abstractNumId w:val="2"/>
  </w:num>
  <w:num w:numId="146" w16cid:durableId="1634943920">
    <w:abstractNumId w:val="1"/>
  </w:num>
  <w:num w:numId="147" w16cid:durableId="205919330">
    <w:abstractNumId w:val="10"/>
  </w:num>
  <w:num w:numId="148" w16cid:durableId="1391155080">
    <w:abstractNumId w:val="8"/>
  </w:num>
  <w:num w:numId="149" w16cid:durableId="16542807">
    <w:abstractNumId w:val="7"/>
  </w:num>
  <w:num w:numId="150" w16cid:durableId="743375405">
    <w:abstractNumId w:val="6"/>
  </w:num>
  <w:num w:numId="151" w16cid:durableId="1745100144">
    <w:abstractNumId w:val="5"/>
  </w:num>
  <w:num w:numId="152" w16cid:durableId="1068187943">
    <w:abstractNumId w:val="9"/>
  </w:num>
  <w:num w:numId="153" w16cid:durableId="1797484953">
    <w:abstractNumId w:val="4"/>
  </w:num>
  <w:num w:numId="154" w16cid:durableId="2005931224">
    <w:abstractNumId w:val="3"/>
  </w:num>
  <w:num w:numId="155" w16cid:durableId="1915894862">
    <w:abstractNumId w:val="2"/>
  </w:num>
  <w:num w:numId="156" w16cid:durableId="526993008">
    <w:abstractNumId w:val="1"/>
  </w:num>
  <w:num w:numId="157" w16cid:durableId="2102408347">
    <w:abstractNumId w:val="10"/>
  </w:num>
  <w:num w:numId="158" w16cid:durableId="846863983">
    <w:abstractNumId w:val="8"/>
  </w:num>
  <w:num w:numId="159" w16cid:durableId="2067802720">
    <w:abstractNumId w:val="7"/>
  </w:num>
  <w:num w:numId="160" w16cid:durableId="2063014082">
    <w:abstractNumId w:val="6"/>
  </w:num>
  <w:num w:numId="161" w16cid:durableId="1996296345">
    <w:abstractNumId w:val="5"/>
  </w:num>
  <w:num w:numId="162" w16cid:durableId="77791332">
    <w:abstractNumId w:val="9"/>
  </w:num>
  <w:num w:numId="163" w16cid:durableId="2139294346">
    <w:abstractNumId w:val="4"/>
  </w:num>
  <w:num w:numId="164" w16cid:durableId="1331447533">
    <w:abstractNumId w:val="3"/>
  </w:num>
  <w:num w:numId="165" w16cid:durableId="375660079">
    <w:abstractNumId w:val="2"/>
  </w:num>
  <w:num w:numId="166" w16cid:durableId="1977569419">
    <w:abstractNumId w:val="1"/>
  </w:num>
  <w:num w:numId="167" w16cid:durableId="438449126">
    <w:abstractNumId w:val="10"/>
  </w:num>
  <w:num w:numId="168" w16cid:durableId="2039233462">
    <w:abstractNumId w:val="8"/>
  </w:num>
  <w:num w:numId="169" w16cid:durableId="1453280694">
    <w:abstractNumId w:val="7"/>
  </w:num>
  <w:num w:numId="170" w16cid:durableId="1782455573">
    <w:abstractNumId w:val="6"/>
  </w:num>
  <w:num w:numId="171" w16cid:durableId="257570226">
    <w:abstractNumId w:val="5"/>
  </w:num>
  <w:num w:numId="172" w16cid:durableId="915165109">
    <w:abstractNumId w:val="9"/>
  </w:num>
  <w:num w:numId="173" w16cid:durableId="248008790">
    <w:abstractNumId w:val="4"/>
  </w:num>
  <w:num w:numId="174" w16cid:durableId="1644625929">
    <w:abstractNumId w:val="3"/>
  </w:num>
  <w:num w:numId="175" w16cid:durableId="308945638">
    <w:abstractNumId w:val="2"/>
  </w:num>
  <w:num w:numId="176" w16cid:durableId="484905365">
    <w:abstractNumId w:val="1"/>
  </w:num>
  <w:num w:numId="177" w16cid:durableId="111021003">
    <w:abstractNumId w:val="25"/>
  </w:num>
  <w:num w:numId="178" w16cid:durableId="214120444">
    <w:abstractNumId w:val="21"/>
  </w:num>
  <w:num w:numId="179" w16cid:durableId="111216938">
    <w:abstractNumId w:val="41"/>
  </w:num>
  <w:num w:numId="180" w16cid:durableId="1396471262">
    <w:abstractNumId w:val="13"/>
  </w:num>
  <w:num w:numId="181" w16cid:durableId="542642137">
    <w:abstractNumId w:val="36"/>
  </w:num>
  <w:num w:numId="182" w16cid:durableId="921567865">
    <w:abstractNumId w:val="15"/>
  </w:num>
  <w:num w:numId="183" w16cid:durableId="402610279">
    <w:abstractNumId w:val="20"/>
  </w:num>
  <w:num w:numId="184" w16cid:durableId="1000691663">
    <w:abstractNumId w:val="28"/>
  </w:num>
  <w:num w:numId="185" w16cid:durableId="2009364978">
    <w:abstractNumId w:val="31"/>
  </w:num>
  <w:num w:numId="186" w16cid:durableId="164051359">
    <w:abstractNumId w:val="44"/>
  </w:num>
  <w:num w:numId="187" w16cid:durableId="905996692">
    <w:abstractNumId w:val="16"/>
  </w:num>
  <w:num w:numId="188" w16cid:durableId="866335896">
    <w:abstractNumId w:val="40"/>
  </w:num>
  <w:num w:numId="189" w16cid:durableId="1103302412">
    <w:abstractNumId w:val="17"/>
  </w:num>
  <w:num w:numId="190" w16cid:durableId="1944410839">
    <w:abstractNumId w:val="33"/>
  </w:num>
  <w:num w:numId="191" w16cid:durableId="931355501">
    <w:abstractNumId w:val="19"/>
  </w:num>
  <w:num w:numId="192" w16cid:durableId="1086267261">
    <w:abstractNumId w:val="29"/>
  </w:num>
  <w:num w:numId="193" w16cid:durableId="708651601">
    <w:abstractNumId w:val="41"/>
    <w:lvlOverride w:ilvl="0">
      <w:startOverride w:val="1"/>
    </w:lvlOverride>
  </w:num>
  <w:num w:numId="194" w16cid:durableId="304166674">
    <w:abstractNumId w:val="40"/>
    <w:lvlOverride w:ilvl="0">
      <w:startOverride w:val="1"/>
    </w:lvlOverride>
  </w:num>
  <w:num w:numId="195" w16cid:durableId="71785026">
    <w:abstractNumId w:val="41"/>
    <w:lvlOverride w:ilvl="0">
      <w:startOverride w:val="1"/>
    </w:lvlOverride>
  </w:num>
  <w:num w:numId="196" w16cid:durableId="513231995">
    <w:abstractNumId w:val="35"/>
    <w:lvlOverride w:ilvl="0">
      <w:startOverride w:val="1"/>
    </w:lvlOverride>
  </w:num>
  <w:num w:numId="197" w16cid:durableId="2045598737">
    <w:abstractNumId w:val="20"/>
    <w:lvlOverride w:ilvl="0">
      <w:startOverride w:val="1"/>
    </w:lvlOverride>
  </w:num>
  <w:num w:numId="198" w16cid:durableId="2103404118">
    <w:abstractNumId w:val="43"/>
    <w:lvlOverride w:ilvl="0">
      <w:startOverride w:val="1"/>
    </w:lvlOverride>
  </w:num>
  <w:num w:numId="199" w16cid:durableId="1873111273">
    <w:abstractNumId w:val="11"/>
  </w:num>
  <w:num w:numId="200" w16cid:durableId="1234975119">
    <w:abstractNumId w:val="10"/>
  </w:num>
  <w:num w:numId="201" w16cid:durableId="517473285">
    <w:abstractNumId w:val="8"/>
  </w:num>
  <w:num w:numId="202" w16cid:durableId="2018843847">
    <w:abstractNumId w:val="7"/>
  </w:num>
  <w:num w:numId="203" w16cid:durableId="279118225">
    <w:abstractNumId w:val="6"/>
  </w:num>
  <w:num w:numId="204" w16cid:durableId="1798452068">
    <w:abstractNumId w:val="5"/>
  </w:num>
  <w:num w:numId="205" w16cid:durableId="1761758354">
    <w:abstractNumId w:val="9"/>
  </w:num>
  <w:num w:numId="206" w16cid:durableId="1407461834">
    <w:abstractNumId w:val="4"/>
  </w:num>
  <w:num w:numId="207" w16cid:durableId="57948924">
    <w:abstractNumId w:val="3"/>
  </w:num>
  <w:num w:numId="208" w16cid:durableId="213851799">
    <w:abstractNumId w:val="2"/>
  </w:num>
  <w:num w:numId="209" w16cid:durableId="1567372384">
    <w:abstractNumId w:val="1"/>
  </w:num>
  <w:num w:numId="210" w16cid:durableId="1441147499">
    <w:abstractNumId w:val="10"/>
  </w:num>
  <w:num w:numId="211" w16cid:durableId="1628857284">
    <w:abstractNumId w:val="8"/>
  </w:num>
  <w:num w:numId="212" w16cid:durableId="1472286868">
    <w:abstractNumId w:val="7"/>
  </w:num>
  <w:num w:numId="213" w16cid:durableId="1298341513">
    <w:abstractNumId w:val="6"/>
  </w:num>
  <w:num w:numId="214" w16cid:durableId="1181701590">
    <w:abstractNumId w:val="5"/>
  </w:num>
  <w:num w:numId="215" w16cid:durableId="358941604">
    <w:abstractNumId w:val="9"/>
  </w:num>
  <w:num w:numId="216" w16cid:durableId="1070545929">
    <w:abstractNumId w:val="4"/>
  </w:num>
  <w:num w:numId="217" w16cid:durableId="503521837">
    <w:abstractNumId w:val="3"/>
  </w:num>
  <w:num w:numId="218" w16cid:durableId="888569093">
    <w:abstractNumId w:val="2"/>
  </w:num>
  <w:num w:numId="219" w16cid:durableId="2027172296">
    <w:abstractNumId w:val="1"/>
  </w:num>
  <w:num w:numId="220" w16cid:durableId="2007896166">
    <w:abstractNumId w:val="10"/>
  </w:num>
  <w:num w:numId="221" w16cid:durableId="431172145">
    <w:abstractNumId w:val="8"/>
  </w:num>
  <w:num w:numId="222" w16cid:durableId="952982814">
    <w:abstractNumId w:val="7"/>
  </w:num>
  <w:num w:numId="223" w16cid:durableId="1947032932">
    <w:abstractNumId w:val="6"/>
  </w:num>
  <w:num w:numId="224" w16cid:durableId="12196295">
    <w:abstractNumId w:val="5"/>
  </w:num>
  <w:num w:numId="225" w16cid:durableId="296646181">
    <w:abstractNumId w:val="9"/>
  </w:num>
  <w:num w:numId="226" w16cid:durableId="2003191662">
    <w:abstractNumId w:val="4"/>
  </w:num>
  <w:num w:numId="227" w16cid:durableId="1854420050">
    <w:abstractNumId w:val="3"/>
  </w:num>
  <w:num w:numId="228" w16cid:durableId="959147595">
    <w:abstractNumId w:val="2"/>
  </w:num>
  <w:num w:numId="229" w16cid:durableId="206646947">
    <w:abstractNumId w:val="1"/>
  </w:num>
  <w:num w:numId="230" w16cid:durableId="484324205">
    <w:abstractNumId w:val="10"/>
  </w:num>
  <w:num w:numId="231" w16cid:durableId="643123264">
    <w:abstractNumId w:val="8"/>
  </w:num>
  <w:num w:numId="232" w16cid:durableId="937642014">
    <w:abstractNumId w:val="7"/>
  </w:num>
  <w:num w:numId="233" w16cid:durableId="1228419359">
    <w:abstractNumId w:val="6"/>
  </w:num>
  <w:num w:numId="234" w16cid:durableId="33239272">
    <w:abstractNumId w:val="5"/>
  </w:num>
  <w:num w:numId="235" w16cid:durableId="1310013691">
    <w:abstractNumId w:val="9"/>
  </w:num>
  <w:num w:numId="236" w16cid:durableId="1393582203">
    <w:abstractNumId w:val="4"/>
  </w:num>
  <w:num w:numId="237" w16cid:durableId="247233469">
    <w:abstractNumId w:val="3"/>
  </w:num>
  <w:num w:numId="238" w16cid:durableId="41298187">
    <w:abstractNumId w:val="2"/>
  </w:num>
  <w:num w:numId="239" w16cid:durableId="1923098313">
    <w:abstractNumId w:val="1"/>
  </w:num>
  <w:num w:numId="240" w16cid:durableId="279411428">
    <w:abstractNumId w:val="10"/>
  </w:num>
  <w:num w:numId="241" w16cid:durableId="1517964981">
    <w:abstractNumId w:val="8"/>
  </w:num>
  <w:num w:numId="242" w16cid:durableId="755057893">
    <w:abstractNumId w:val="7"/>
  </w:num>
  <w:num w:numId="243" w16cid:durableId="1863283067">
    <w:abstractNumId w:val="6"/>
  </w:num>
  <w:num w:numId="244" w16cid:durableId="75441391">
    <w:abstractNumId w:val="5"/>
  </w:num>
  <w:num w:numId="245" w16cid:durableId="1275792506">
    <w:abstractNumId w:val="9"/>
  </w:num>
  <w:num w:numId="246" w16cid:durableId="1929189541">
    <w:abstractNumId w:val="4"/>
  </w:num>
  <w:num w:numId="247" w16cid:durableId="1384132323">
    <w:abstractNumId w:val="3"/>
  </w:num>
  <w:num w:numId="248" w16cid:durableId="900025227">
    <w:abstractNumId w:val="2"/>
  </w:num>
  <w:num w:numId="249" w16cid:durableId="1052770996">
    <w:abstractNumId w:val="1"/>
  </w:num>
  <w:num w:numId="250" w16cid:durableId="1077173514">
    <w:abstractNumId w:val="10"/>
  </w:num>
  <w:num w:numId="251" w16cid:durableId="1405835162">
    <w:abstractNumId w:val="8"/>
  </w:num>
  <w:num w:numId="252" w16cid:durableId="1735159926">
    <w:abstractNumId w:val="7"/>
  </w:num>
  <w:num w:numId="253" w16cid:durableId="1081296751">
    <w:abstractNumId w:val="6"/>
  </w:num>
  <w:num w:numId="254" w16cid:durableId="606619373">
    <w:abstractNumId w:val="5"/>
  </w:num>
  <w:num w:numId="255" w16cid:durableId="159665090">
    <w:abstractNumId w:val="9"/>
  </w:num>
  <w:num w:numId="256" w16cid:durableId="1877159893">
    <w:abstractNumId w:val="4"/>
  </w:num>
  <w:num w:numId="257" w16cid:durableId="2142577008">
    <w:abstractNumId w:val="3"/>
  </w:num>
  <w:num w:numId="258" w16cid:durableId="1138913999">
    <w:abstractNumId w:val="2"/>
  </w:num>
  <w:num w:numId="259" w16cid:durableId="2040273463">
    <w:abstractNumId w:val="1"/>
  </w:num>
  <w:num w:numId="260" w16cid:durableId="1141002860">
    <w:abstractNumId w:val="10"/>
  </w:num>
  <w:num w:numId="261" w16cid:durableId="1874153666">
    <w:abstractNumId w:val="8"/>
  </w:num>
  <w:num w:numId="262" w16cid:durableId="1637368097">
    <w:abstractNumId w:val="7"/>
  </w:num>
  <w:num w:numId="263" w16cid:durableId="169683773">
    <w:abstractNumId w:val="6"/>
  </w:num>
  <w:num w:numId="264" w16cid:durableId="1146118703">
    <w:abstractNumId w:val="5"/>
  </w:num>
  <w:num w:numId="265" w16cid:durableId="1856461643">
    <w:abstractNumId w:val="9"/>
  </w:num>
  <w:num w:numId="266" w16cid:durableId="1470514552">
    <w:abstractNumId w:val="4"/>
  </w:num>
  <w:num w:numId="267" w16cid:durableId="1362587310">
    <w:abstractNumId w:val="3"/>
  </w:num>
  <w:num w:numId="268" w16cid:durableId="462506197">
    <w:abstractNumId w:val="2"/>
  </w:num>
  <w:num w:numId="269" w16cid:durableId="1023508092">
    <w:abstractNumId w:val="1"/>
  </w:num>
  <w:num w:numId="270" w16cid:durableId="1186286022">
    <w:abstractNumId w:val="10"/>
  </w:num>
  <w:num w:numId="271" w16cid:durableId="127088704">
    <w:abstractNumId w:val="8"/>
  </w:num>
  <w:num w:numId="272" w16cid:durableId="1316105308">
    <w:abstractNumId w:val="7"/>
  </w:num>
  <w:num w:numId="273" w16cid:durableId="1437751957">
    <w:abstractNumId w:val="6"/>
  </w:num>
  <w:num w:numId="274" w16cid:durableId="1440879093">
    <w:abstractNumId w:val="5"/>
  </w:num>
  <w:num w:numId="275" w16cid:durableId="1026640755">
    <w:abstractNumId w:val="9"/>
  </w:num>
  <w:num w:numId="276" w16cid:durableId="580607100">
    <w:abstractNumId w:val="4"/>
  </w:num>
  <w:num w:numId="277" w16cid:durableId="2105035278">
    <w:abstractNumId w:val="3"/>
  </w:num>
  <w:num w:numId="278" w16cid:durableId="1546141554">
    <w:abstractNumId w:val="2"/>
  </w:num>
  <w:num w:numId="279" w16cid:durableId="157696284">
    <w:abstractNumId w:val="1"/>
  </w:num>
  <w:num w:numId="280" w16cid:durableId="1711346712">
    <w:abstractNumId w:val="10"/>
  </w:num>
  <w:num w:numId="281" w16cid:durableId="551887417">
    <w:abstractNumId w:val="8"/>
  </w:num>
  <w:num w:numId="282" w16cid:durableId="1960136625">
    <w:abstractNumId w:val="7"/>
  </w:num>
  <w:num w:numId="283" w16cid:durableId="263652007">
    <w:abstractNumId w:val="6"/>
  </w:num>
  <w:num w:numId="284" w16cid:durableId="1642150413">
    <w:abstractNumId w:val="5"/>
  </w:num>
  <w:num w:numId="285" w16cid:durableId="458643916">
    <w:abstractNumId w:val="9"/>
  </w:num>
  <w:num w:numId="286" w16cid:durableId="43720683">
    <w:abstractNumId w:val="4"/>
  </w:num>
  <w:num w:numId="287" w16cid:durableId="1660572596">
    <w:abstractNumId w:val="3"/>
  </w:num>
  <w:num w:numId="288" w16cid:durableId="505747637">
    <w:abstractNumId w:val="2"/>
  </w:num>
  <w:num w:numId="289" w16cid:durableId="1377193151">
    <w:abstractNumId w:val="1"/>
  </w:num>
  <w:num w:numId="290" w16cid:durableId="171995245">
    <w:abstractNumId w:val="10"/>
  </w:num>
  <w:num w:numId="291" w16cid:durableId="2120752735">
    <w:abstractNumId w:val="8"/>
  </w:num>
  <w:num w:numId="292" w16cid:durableId="866063506">
    <w:abstractNumId w:val="7"/>
  </w:num>
  <w:num w:numId="293" w16cid:durableId="820734477">
    <w:abstractNumId w:val="6"/>
  </w:num>
  <w:num w:numId="294" w16cid:durableId="1132137630">
    <w:abstractNumId w:val="5"/>
  </w:num>
  <w:num w:numId="295" w16cid:durableId="1225216084">
    <w:abstractNumId w:val="9"/>
  </w:num>
  <w:num w:numId="296" w16cid:durableId="1604068742">
    <w:abstractNumId w:val="4"/>
  </w:num>
  <w:num w:numId="297" w16cid:durableId="2096776883">
    <w:abstractNumId w:val="3"/>
  </w:num>
  <w:num w:numId="298" w16cid:durableId="1024674535">
    <w:abstractNumId w:val="2"/>
  </w:num>
  <w:num w:numId="299" w16cid:durableId="2096394533">
    <w:abstractNumId w:val="1"/>
  </w:num>
  <w:num w:numId="300" w16cid:durableId="373192248">
    <w:abstractNumId w:val="4"/>
  </w:num>
  <w:num w:numId="301" w16cid:durableId="2006861628">
    <w:abstractNumId w:val="3"/>
  </w:num>
  <w:num w:numId="302" w16cid:durableId="1385332364">
    <w:abstractNumId w:val="2"/>
  </w:num>
  <w:num w:numId="303" w16cid:durableId="7609654">
    <w:abstractNumId w:val="1"/>
  </w:num>
  <w:num w:numId="304" w16cid:durableId="29231921">
    <w:abstractNumId w:val="10"/>
  </w:num>
  <w:num w:numId="305" w16cid:durableId="2039431074">
    <w:abstractNumId w:val="8"/>
  </w:num>
  <w:num w:numId="306" w16cid:durableId="1256135118">
    <w:abstractNumId w:val="7"/>
  </w:num>
  <w:num w:numId="307" w16cid:durableId="103422345">
    <w:abstractNumId w:val="6"/>
  </w:num>
  <w:num w:numId="308" w16cid:durableId="796219498">
    <w:abstractNumId w:val="5"/>
  </w:num>
  <w:num w:numId="309" w16cid:durableId="2014067158">
    <w:abstractNumId w:val="9"/>
  </w:num>
  <w:num w:numId="310" w16cid:durableId="1410687020">
    <w:abstractNumId w:val="4"/>
  </w:num>
  <w:num w:numId="311" w16cid:durableId="571162488">
    <w:abstractNumId w:val="3"/>
  </w:num>
  <w:num w:numId="312" w16cid:durableId="259485074">
    <w:abstractNumId w:val="2"/>
  </w:num>
  <w:num w:numId="313" w16cid:durableId="451560947">
    <w:abstractNumId w:val="1"/>
  </w:num>
  <w:num w:numId="314" w16cid:durableId="1894727537">
    <w:abstractNumId w:val="1"/>
  </w:num>
  <w:num w:numId="315" w16cid:durableId="1442216406">
    <w:abstractNumId w:val="2"/>
  </w:num>
  <w:num w:numId="316" w16cid:durableId="131216837">
    <w:abstractNumId w:val="4"/>
  </w:num>
  <w:num w:numId="317" w16cid:durableId="20857809">
    <w:abstractNumId w:val="3"/>
  </w:num>
  <w:num w:numId="318" w16cid:durableId="1961720570">
    <w:abstractNumId w:val="10"/>
  </w:num>
  <w:num w:numId="319" w16cid:durableId="1272202731">
    <w:abstractNumId w:val="8"/>
  </w:num>
  <w:num w:numId="320" w16cid:durableId="1726447309">
    <w:abstractNumId w:val="7"/>
  </w:num>
  <w:num w:numId="321" w16cid:durableId="707603695">
    <w:abstractNumId w:val="6"/>
  </w:num>
  <w:num w:numId="322" w16cid:durableId="597518498">
    <w:abstractNumId w:val="5"/>
  </w:num>
  <w:num w:numId="323" w16cid:durableId="1232233527">
    <w:abstractNumId w:val="9"/>
  </w:num>
  <w:num w:numId="324" w16cid:durableId="1636108627">
    <w:abstractNumId w:val="4"/>
  </w:num>
  <w:num w:numId="325" w16cid:durableId="180701706">
    <w:abstractNumId w:val="3"/>
  </w:num>
  <w:num w:numId="326" w16cid:durableId="679351750">
    <w:abstractNumId w:val="2"/>
  </w:num>
  <w:num w:numId="327" w16cid:durableId="1159226458">
    <w:abstractNumId w:val="1"/>
  </w:num>
  <w:num w:numId="328" w16cid:durableId="945189818">
    <w:abstractNumId w:val="4"/>
  </w:num>
  <w:num w:numId="329" w16cid:durableId="1130629753">
    <w:abstractNumId w:val="3"/>
  </w:num>
  <w:num w:numId="330" w16cid:durableId="942225535">
    <w:abstractNumId w:val="2"/>
  </w:num>
  <w:num w:numId="331" w16cid:durableId="437145089">
    <w:abstractNumId w:val="1"/>
  </w:num>
  <w:num w:numId="332" w16cid:durableId="1919630040">
    <w:abstractNumId w:val="10"/>
  </w:num>
  <w:num w:numId="333" w16cid:durableId="676004294">
    <w:abstractNumId w:val="8"/>
  </w:num>
  <w:num w:numId="334" w16cid:durableId="1692027495">
    <w:abstractNumId w:val="9"/>
  </w:num>
  <w:num w:numId="335" w16cid:durableId="437139600">
    <w:abstractNumId w:val="10"/>
  </w:num>
  <w:num w:numId="336" w16cid:durableId="678854469">
    <w:abstractNumId w:val="8"/>
  </w:num>
  <w:num w:numId="337" w16cid:durableId="451560008">
    <w:abstractNumId w:val="7"/>
  </w:num>
  <w:num w:numId="338" w16cid:durableId="2003509390">
    <w:abstractNumId w:val="6"/>
  </w:num>
  <w:num w:numId="339" w16cid:durableId="362901439">
    <w:abstractNumId w:val="5"/>
  </w:num>
  <w:num w:numId="340" w16cid:durableId="515073978">
    <w:abstractNumId w:val="9"/>
  </w:num>
  <w:num w:numId="341" w16cid:durableId="896282729">
    <w:abstractNumId w:val="4"/>
  </w:num>
  <w:num w:numId="342" w16cid:durableId="314264006">
    <w:abstractNumId w:val="3"/>
  </w:num>
  <w:num w:numId="343" w16cid:durableId="220212683">
    <w:abstractNumId w:val="2"/>
  </w:num>
  <w:num w:numId="344" w16cid:durableId="815530590">
    <w:abstractNumId w:val="1"/>
  </w:num>
  <w:num w:numId="345" w16cid:durableId="587542225">
    <w:abstractNumId w:val="4"/>
  </w:num>
  <w:num w:numId="346" w16cid:durableId="1749225488">
    <w:abstractNumId w:val="3"/>
  </w:num>
  <w:num w:numId="347" w16cid:durableId="471599462">
    <w:abstractNumId w:val="2"/>
  </w:num>
  <w:num w:numId="348" w16cid:durableId="1503086092">
    <w:abstractNumId w:val="1"/>
  </w:num>
  <w:num w:numId="349" w16cid:durableId="926621965">
    <w:abstractNumId w:val="10"/>
  </w:num>
  <w:num w:numId="350" w16cid:durableId="370113898">
    <w:abstractNumId w:val="8"/>
  </w:num>
  <w:num w:numId="351" w16cid:durableId="65808315">
    <w:abstractNumId w:val="7"/>
  </w:num>
  <w:num w:numId="352" w16cid:durableId="2085255673">
    <w:abstractNumId w:val="6"/>
  </w:num>
  <w:num w:numId="353" w16cid:durableId="1202984151">
    <w:abstractNumId w:val="5"/>
  </w:num>
  <w:num w:numId="354" w16cid:durableId="1558279136">
    <w:abstractNumId w:val="9"/>
  </w:num>
  <w:num w:numId="355" w16cid:durableId="1808233328">
    <w:abstractNumId w:val="4"/>
  </w:num>
  <w:num w:numId="356" w16cid:durableId="877477572">
    <w:abstractNumId w:val="3"/>
  </w:num>
  <w:num w:numId="357" w16cid:durableId="1146311768">
    <w:abstractNumId w:val="2"/>
  </w:num>
  <w:num w:numId="358" w16cid:durableId="1344042476">
    <w:abstractNumId w:val="1"/>
  </w:num>
  <w:num w:numId="359" w16cid:durableId="993533652">
    <w:abstractNumId w:val="2"/>
  </w:num>
  <w:num w:numId="360" w16cid:durableId="1088185997">
    <w:abstractNumId w:val="1"/>
  </w:num>
  <w:num w:numId="361" w16cid:durableId="1565870913">
    <w:abstractNumId w:val="3"/>
  </w:num>
  <w:num w:numId="362" w16cid:durableId="2112816380">
    <w:abstractNumId w:val="4"/>
  </w:num>
  <w:num w:numId="363" w16cid:durableId="196088613">
    <w:abstractNumId w:val="10"/>
  </w:num>
  <w:num w:numId="364" w16cid:durableId="1021856989">
    <w:abstractNumId w:val="8"/>
  </w:num>
  <w:num w:numId="365" w16cid:durableId="1538352291">
    <w:abstractNumId w:val="7"/>
  </w:num>
  <w:num w:numId="366" w16cid:durableId="433063126">
    <w:abstractNumId w:val="6"/>
  </w:num>
  <w:num w:numId="367" w16cid:durableId="379135947">
    <w:abstractNumId w:val="5"/>
  </w:num>
  <w:num w:numId="368" w16cid:durableId="936329652">
    <w:abstractNumId w:val="9"/>
  </w:num>
  <w:num w:numId="369" w16cid:durableId="588387293">
    <w:abstractNumId w:val="4"/>
  </w:num>
  <w:num w:numId="370" w16cid:durableId="1364015003">
    <w:abstractNumId w:val="3"/>
  </w:num>
  <w:num w:numId="371" w16cid:durableId="1100489461">
    <w:abstractNumId w:val="2"/>
  </w:num>
  <w:num w:numId="372" w16cid:durableId="1610089351">
    <w:abstractNumId w:val="1"/>
  </w:num>
  <w:num w:numId="373" w16cid:durableId="1901942960">
    <w:abstractNumId w:val="10"/>
  </w:num>
  <w:num w:numId="374" w16cid:durableId="85352242">
    <w:abstractNumId w:val="8"/>
  </w:num>
  <w:num w:numId="375" w16cid:durableId="1105732203">
    <w:abstractNumId w:val="7"/>
  </w:num>
  <w:num w:numId="376" w16cid:durableId="807745788">
    <w:abstractNumId w:val="6"/>
  </w:num>
  <w:num w:numId="377" w16cid:durableId="1068572954">
    <w:abstractNumId w:val="5"/>
  </w:num>
  <w:num w:numId="378" w16cid:durableId="600528925">
    <w:abstractNumId w:val="9"/>
  </w:num>
  <w:num w:numId="379" w16cid:durableId="965621187">
    <w:abstractNumId w:val="4"/>
  </w:num>
  <w:num w:numId="380" w16cid:durableId="1761489772">
    <w:abstractNumId w:val="3"/>
  </w:num>
  <w:num w:numId="381" w16cid:durableId="1453674900">
    <w:abstractNumId w:val="2"/>
  </w:num>
  <w:num w:numId="382" w16cid:durableId="1238171849">
    <w:abstractNumId w:val="1"/>
  </w:num>
  <w:num w:numId="383" w16cid:durableId="892231644">
    <w:abstractNumId w:val="10"/>
  </w:num>
  <w:num w:numId="384" w16cid:durableId="1440294187">
    <w:abstractNumId w:val="8"/>
  </w:num>
  <w:num w:numId="385" w16cid:durableId="1017923026">
    <w:abstractNumId w:val="7"/>
  </w:num>
  <w:num w:numId="386" w16cid:durableId="1003169214">
    <w:abstractNumId w:val="6"/>
  </w:num>
  <w:num w:numId="387" w16cid:durableId="1540435683">
    <w:abstractNumId w:val="5"/>
  </w:num>
  <w:num w:numId="388" w16cid:durableId="698627572">
    <w:abstractNumId w:val="9"/>
  </w:num>
  <w:num w:numId="389" w16cid:durableId="163595975">
    <w:abstractNumId w:val="4"/>
  </w:num>
  <w:num w:numId="390" w16cid:durableId="1558469268">
    <w:abstractNumId w:val="3"/>
  </w:num>
  <w:num w:numId="391" w16cid:durableId="837303181">
    <w:abstractNumId w:val="2"/>
  </w:num>
  <w:num w:numId="392" w16cid:durableId="1870407524">
    <w:abstractNumId w:val="1"/>
  </w:num>
  <w:num w:numId="393" w16cid:durableId="1010839841">
    <w:abstractNumId w:val="4"/>
  </w:num>
  <w:num w:numId="394" w16cid:durableId="88506297">
    <w:abstractNumId w:val="3"/>
  </w:num>
  <w:num w:numId="395" w16cid:durableId="2060398007">
    <w:abstractNumId w:val="2"/>
  </w:num>
  <w:num w:numId="396" w16cid:durableId="608658689">
    <w:abstractNumId w:val="1"/>
  </w:num>
  <w:num w:numId="397" w16cid:durableId="745031218">
    <w:abstractNumId w:val="10"/>
  </w:num>
  <w:num w:numId="398" w16cid:durableId="1624967966">
    <w:abstractNumId w:val="8"/>
  </w:num>
  <w:num w:numId="399" w16cid:durableId="640769099">
    <w:abstractNumId w:val="7"/>
  </w:num>
  <w:num w:numId="400" w16cid:durableId="1016079218">
    <w:abstractNumId w:val="6"/>
  </w:num>
  <w:num w:numId="401" w16cid:durableId="1536456531">
    <w:abstractNumId w:val="5"/>
  </w:num>
  <w:num w:numId="402" w16cid:durableId="1290089524">
    <w:abstractNumId w:val="9"/>
  </w:num>
  <w:num w:numId="403" w16cid:durableId="1749033339">
    <w:abstractNumId w:val="4"/>
  </w:num>
  <w:num w:numId="404" w16cid:durableId="1382826641">
    <w:abstractNumId w:val="3"/>
  </w:num>
  <w:num w:numId="405" w16cid:durableId="1952122449">
    <w:abstractNumId w:val="2"/>
  </w:num>
  <w:num w:numId="406" w16cid:durableId="213735422">
    <w:abstractNumId w:val="1"/>
  </w:num>
  <w:num w:numId="407" w16cid:durableId="419983385">
    <w:abstractNumId w:val="10"/>
  </w:num>
  <w:num w:numId="408" w16cid:durableId="1099520221">
    <w:abstractNumId w:val="8"/>
  </w:num>
  <w:num w:numId="409" w16cid:durableId="1755975324">
    <w:abstractNumId w:val="7"/>
  </w:num>
  <w:num w:numId="410" w16cid:durableId="94638590">
    <w:abstractNumId w:val="6"/>
  </w:num>
  <w:num w:numId="411" w16cid:durableId="925502454">
    <w:abstractNumId w:val="5"/>
  </w:num>
  <w:num w:numId="412" w16cid:durableId="1108625919">
    <w:abstractNumId w:val="9"/>
  </w:num>
  <w:num w:numId="413" w16cid:durableId="1205601054">
    <w:abstractNumId w:val="4"/>
  </w:num>
  <w:num w:numId="414" w16cid:durableId="1906724316">
    <w:abstractNumId w:val="3"/>
  </w:num>
  <w:num w:numId="415" w16cid:durableId="712923485">
    <w:abstractNumId w:val="2"/>
  </w:num>
  <w:num w:numId="416" w16cid:durableId="1690712722">
    <w:abstractNumId w:val="1"/>
  </w:num>
  <w:num w:numId="417" w16cid:durableId="1279414668">
    <w:abstractNumId w:val="10"/>
  </w:num>
  <w:num w:numId="418" w16cid:durableId="561410178">
    <w:abstractNumId w:val="8"/>
  </w:num>
  <w:num w:numId="419" w16cid:durableId="1252541957">
    <w:abstractNumId w:val="7"/>
  </w:num>
  <w:num w:numId="420" w16cid:durableId="561214696">
    <w:abstractNumId w:val="6"/>
  </w:num>
  <w:num w:numId="421" w16cid:durableId="461339342">
    <w:abstractNumId w:val="5"/>
  </w:num>
  <w:num w:numId="422" w16cid:durableId="1279988301">
    <w:abstractNumId w:val="9"/>
  </w:num>
  <w:num w:numId="423" w16cid:durableId="399794670">
    <w:abstractNumId w:val="4"/>
  </w:num>
  <w:num w:numId="424" w16cid:durableId="179130512">
    <w:abstractNumId w:val="3"/>
  </w:num>
  <w:num w:numId="425" w16cid:durableId="232352237">
    <w:abstractNumId w:val="2"/>
  </w:num>
  <w:num w:numId="426" w16cid:durableId="400251949">
    <w:abstractNumId w:val="1"/>
  </w:num>
  <w:num w:numId="427" w16cid:durableId="1282765963">
    <w:abstractNumId w:val="10"/>
  </w:num>
  <w:num w:numId="428" w16cid:durableId="1399867534">
    <w:abstractNumId w:val="8"/>
  </w:num>
  <w:num w:numId="429" w16cid:durableId="1725366326">
    <w:abstractNumId w:val="7"/>
  </w:num>
  <w:num w:numId="430" w16cid:durableId="136529481">
    <w:abstractNumId w:val="6"/>
  </w:num>
  <w:num w:numId="431" w16cid:durableId="63263690">
    <w:abstractNumId w:val="5"/>
  </w:num>
  <w:num w:numId="432" w16cid:durableId="1839424704">
    <w:abstractNumId w:val="9"/>
  </w:num>
  <w:num w:numId="433" w16cid:durableId="683744462">
    <w:abstractNumId w:val="4"/>
  </w:num>
  <w:num w:numId="434" w16cid:durableId="531529205">
    <w:abstractNumId w:val="3"/>
  </w:num>
  <w:num w:numId="435" w16cid:durableId="584458169">
    <w:abstractNumId w:val="2"/>
  </w:num>
  <w:num w:numId="436" w16cid:durableId="1860268445">
    <w:abstractNumId w:val="1"/>
  </w:num>
  <w:num w:numId="437" w16cid:durableId="754132448">
    <w:abstractNumId w:val="4"/>
  </w:num>
  <w:num w:numId="438" w16cid:durableId="690495033">
    <w:abstractNumId w:val="3"/>
  </w:num>
  <w:num w:numId="439" w16cid:durableId="1506169617">
    <w:abstractNumId w:val="2"/>
  </w:num>
  <w:num w:numId="440" w16cid:durableId="2033873802">
    <w:abstractNumId w:val="1"/>
  </w:num>
  <w:num w:numId="441" w16cid:durableId="525683159">
    <w:abstractNumId w:val="10"/>
  </w:num>
  <w:num w:numId="442" w16cid:durableId="1650816547">
    <w:abstractNumId w:val="8"/>
  </w:num>
  <w:num w:numId="443" w16cid:durableId="1406226198">
    <w:abstractNumId w:val="7"/>
  </w:num>
  <w:num w:numId="444" w16cid:durableId="193084395">
    <w:abstractNumId w:val="6"/>
  </w:num>
  <w:num w:numId="445" w16cid:durableId="365519357">
    <w:abstractNumId w:val="5"/>
  </w:num>
  <w:num w:numId="446" w16cid:durableId="511917971">
    <w:abstractNumId w:val="9"/>
  </w:num>
  <w:num w:numId="447" w16cid:durableId="1740058311">
    <w:abstractNumId w:val="4"/>
  </w:num>
  <w:num w:numId="448" w16cid:durableId="1750617507">
    <w:abstractNumId w:val="3"/>
  </w:num>
  <w:num w:numId="449" w16cid:durableId="437794081">
    <w:abstractNumId w:val="2"/>
  </w:num>
  <w:num w:numId="450" w16cid:durableId="2096126010">
    <w:abstractNumId w:val="1"/>
  </w:num>
  <w:num w:numId="451" w16cid:durableId="1689522468">
    <w:abstractNumId w:val="10"/>
  </w:num>
  <w:num w:numId="452" w16cid:durableId="567690600">
    <w:abstractNumId w:val="8"/>
  </w:num>
  <w:num w:numId="453" w16cid:durableId="1909266486">
    <w:abstractNumId w:val="7"/>
  </w:num>
  <w:num w:numId="454" w16cid:durableId="933441843">
    <w:abstractNumId w:val="6"/>
  </w:num>
  <w:num w:numId="455" w16cid:durableId="993264265">
    <w:abstractNumId w:val="5"/>
  </w:num>
  <w:num w:numId="456" w16cid:durableId="1318336773">
    <w:abstractNumId w:val="9"/>
  </w:num>
  <w:num w:numId="457" w16cid:durableId="92089944">
    <w:abstractNumId w:val="4"/>
  </w:num>
  <w:num w:numId="458" w16cid:durableId="1438795435">
    <w:abstractNumId w:val="3"/>
  </w:num>
  <w:num w:numId="459" w16cid:durableId="1907837943">
    <w:abstractNumId w:val="2"/>
  </w:num>
  <w:num w:numId="460" w16cid:durableId="1623610746">
    <w:abstractNumId w:val="1"/>
  </w:num>
  <w:num w:numId="461" w16cid:durableId="2048791613">
    <w:abstractNumId w:val="4"/>
  </w:num>
  <w:num w:numId="462" w16cid:durableId="149517506">
    <w:abstractNumId w:val="3"/>
  </w:num>
  <w:num w:numId="463" w16cid:durableId="748696714">
    <w:abstractNumId w:val="2"/>
  </w:num>
  <w:num w:numId="464" w16cid:durableId="129980433">
    <w:abstractNumId w:val="1"/>
  </w:num>
  <w:num w:numId="465" w16cid:durableId="1559977138">
    <w:abstractNumId w:val="10"/>
  </w:num>
  <w:num w:numId="466" w16cid:durableId="1939674353">
    <w:abstractNumId w:val="8"/>
  </w:num>
  <w:num w:numId="467" w16cid:durableId="1657341364">
    <w:abstractNumId w:val="7"/>
  </w:num>
  <w:num w:numId="468" w16cid:durableId="1475876500">
    <w:abstractNumId w:val="6"/>
  </w:num>
  <w:num w:numId="469" w16cid:durableId="1242443445">
    <w:abstractNumId w:val="5"/>
  </w:num>
  <w:num w:numId="470" w16cid:durableId="721486299">
    <w:abstractNumId w:val="9"/>
  </w:num>
  <w:num w:numId="471" w16cid:durableId="104890270">
    <w:abstractNumId w:val="4"/>
  </w:num>
  <w:num w:numId="472" w16cid:durableId="2082016909">
    <w:abstractNumId w:val="3"/>
  </w:num>
  <w:num w:numId="473" w16cid:durableId="985813532">
    <w:abstractNumId w:val="2"/>
  </w:num>
  <w:num w:numId="474" w16cid:durableId="643002313">
    <w:abstractNumId w:val="1"/>
  </w:num>
  <w:num w:numId="475" w16cid:durableId="1406029292">
    <w:abstractNumId w:val="4"/>
  </w:num>
  <w:num w:numId="476" w16cid:durableId="1489788164">
    <w:abstractNumId w:val="3"/>
  </w:num>
  <w:num w:numId="477" w16cid:durableId="1612010932">
    <w:abstractNumId w:val="2"/>
  </w:num>
  <w:num w:numId="478" w16cid:durableId="1058014889">
    <w:abstractNumId w:val="1"/>
  </w:num>
  <w:num w:numId="479" w16cid:durableId="1331984282">
    <w:abstractNumId w:val="10"/>
  </w:num>
  <w:num w:numId="480" w16cid:durableId="1832864957">
    <w:abstractNumId w:val="8"/>
  </w:num>
  <w:num w:numId="481" w16cid:durableId="962077872">
    <w:abstractNumId w:val="7"/>
  </w:num>
  <w:num w:numId="482" w16cid:durableId="1477643007">
    <w:abstractNumId w:val="6"/>
  </w:num>
  <w:num w:numId="483" w16cid:durableId="2075732516">
    <w:abstractNumId w:val="5"/>
  </w:num>
  <w:num w:numId="484" w16cid:durableId="587347008">
    <w:abstractNumId w:val="9"/>
  </w:num>
  <w:num w:numId="485" w16cid:durableId="1585451198">
    <w:abstractNumId w:val="4"/>
  </w:num>
  <w:num w:numId="486" w16cid:durableId="1450050998">
    <w:abstractNumId w:val="3"/>
  </w:num>
  <w:num w:numId="487" w16cid:durableId="854733507">
    <w:abstractNumId w:val="2"/>
  </w:num>
  <w:num w:numId="488" w16cid:durableId="721946748">
    <w:abstractNumId w:val="1"/>
  </w:num>
  <w:num w:numId="489" w16cid:durableId="1895584484">
    <w:abstractNumId w:val="10"/>
  </w:num>
  <w:num w:numId="490" w16cid:durableId="485518252">
    <w:abstractNumId w:val="8"/>
  </w:num>
  <w:num w:numId="491" w16cid:durableId="1828400043">
    <w:abstractNumId w:val="7"/>
  </w:num>
  <w:num w:numId="492" w16cid:durableId="680939288">
    <w:abstractNumId w:val="6"/>
  </w:num>
  <w:num w:numId="493" w16cid:durableId="1334919970">
    <w:abstractNumId w:val="5"/>
  </w:num>
  <w:num w:numId="494" w16cid:durableId="387074293">
    <w:abstractNumId w:val="9"/>
  </w:num>
  <w:num w:numId="495" w16cid:durableId="362441084">
    <w:abstractNumId w:val="4"/>
  </w:num>
  <w:num w:numId="496" w16cid:durableId="1541894001">
    <w:abstractNumId w:val="3"/>
  </w:num>
  <w:num w:numId="497" w16cid:durableId="676659887">
    <w:abstractNumId w:val="2"/>
  </w:num>
  <w:num w:numId="498" w16cid:durableId="1153371266">
    <w:abstractNumId w:val="1"/>
  </w:num>
  <w:num w:numId="499" w16cid:durableId="1521164993">
    <w:abstractNumId w:val="4"/>
  </w:num>
  <w:num w:numId="500" w16cid:durableId="980695781">
    <w:abstractNumId w:val="3"/>
  </w:num>
  <w:num w:numId="501" w16cid:durableId="1847135340">
    <w:abstractNumId w:val="2"/>
  </w:num>
  <w:num w:numId="502" w16cid:durableId="2085495181">
    <w:abstractNumId w:val="1"/>
  </w:num>
  <w:num w:numId="503" w16cid:durableId="1207062609">
    <w:abstractNumId w:val="10"/>
  </w:num>
  <w:num w:numId="504" w16cid:durableId="1282687270">
    <w:abstractNumId w:val="8"/>
  </w:num>
  <w:num w:numId="505" w16cid:durableId="1564214648">
    <w:abstractNumId w:val="7"/>
  </w:num>
  <w:num w:numId="506" w16cid:durableId="1799909621">
    <w:abstractNumId w:val="6"/>
  </w:num>
  <w:num w:numId="507" w16cid:durableId="1360622652">
    <w:abstractNumId w:val="5"/>
  </w:num>
  <w:num w:numId="508" w16cid:durableId="456684613">
    <w:abstractNumId w:val="9"/>
  </w:num>
  <w:num w:numId="509" w16cid:durableId="1137723492">
    <w:abstractNumId w:val="4"/>
  </w:num>
  <w:num w:numId="510" w16cid:durableId="771583914">
    <w:abstractNumId w:val="3"/>
  </w:num>
  <w:num w:numId="511" w16cid:durableId="449975470">
    <w:abstractNumId w:val="2"/>
  </w:num>
  <w:num w:numId="512" w16cid:durableId="1010793265">
    <w:abstractNumId w:val="1"/>
  </w:num>
  <w:num w:numId="513" w16cid:durableId="823812453">
    <w:abstractNumId w:val="10"/>
  </w:num>
  <w:num w:numId="514" w16cid:durableId="424880694">
    <w:abstractNumId w:val="8"/>
  </w:num>
  <w:num w:numId="515" w16cid:durableId="761149943">
    <w:abstractNumId w:val="7"/>
  </w:num>
  <w:num w:numId="516" w16cid:durableId="1629432193">
    <w:abstractNumId w:val="6"/>
  </w:num>
  <w:num w:numId="517" w16cid:durableId="233395060">
    <w:abstractNumId w:val="5"/>
  </w:num>
  <w:num w:numId="518" w16cid:durableId="1421215096">
    <w:abstractNumId w:val="9"/>
  </w:num>
  <w:num w:numId="519" w16cid:durableId="1097598597">
    <w:abstractNumId w:val="4"/>
  </w:num>
  <w:num w:numId="520" w16cid:durableId="1716654845">
    <w:abstractNumId w:val="3"/>
  </w:num>
  <w:num w:numId="521" w16cid:durableId="251399387">
    <w:abstractNumId w:val="2"/>
  </w:num>
  <w:num w:numId="522" w16cid:durableId="1839348652">
    <w:abstractNumId w:val="1"/>
  </w:num>
  <w:num w:numId="523" w16cid:durableId="1990358888">
    <w:abstractNumId w:val="4"/>
  </w:num>
  <w:num w:numId="524" w16cid:durableId="2121485699">
    <w:abstractNumId w:val="3"/>
  </w:num>
  <w:num w:numId="525" w16cid:durableId="1407531041">
    <w:abstractNumId w:val="2"/>
  </w:num>
  <w:num w:numId="526" w16cid:durableId="1265306630">
    <w:abstractNumId w:val="1"/>
  </w:num>
  <w:num w:numId="527" w16cid:durableId="1703743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24F99"/>
    <w:rsid w:val="00031114"/>
    <w:rsid w:val="000540D9"/>
    <w:rsid w:val="000973AC"/>
    <w:rsid w:val="000A690E"/>
    <w:rsid w:val="00131F4F"/>
    <w:rsid w:val="001A31ED"/>
    <w:rsid w:val="001A53D5"/>
    <w:rsid w:val="002066AE"/>
    <w:rsid w:val="00271C18"/>
    <w:rsid w:val="00284688"/>
    <w:rsid w:val="002846DE"/>
    <w:rsid w:val="00290D30"/>
    <w:rsid w:val="002E37A8"/>
    <w:rsid w:val="00304AFD"/>
    <w:rsid w:val="003262D8"/>
    <w:rsid w:val="003B0287"/>
    <w:rsid w:val="00414D00"/>
    <w:rsid w:val="00434C93"/>
    <w:rsid w:val="004423A4"/>
    <w:rsid w:val="004875EF"/>
    <w:rsid w:val="0049178A"/>
    <w:rsid w:val="004C7CD1"/>
    <w:rsid w:val="00561EC2"/>
    <w:rsid w:val="00594E5C"/>
    <w:rsid w:val="005A24AF"/>
    <w:rsid w:val="006C49E6"/>
    <w:rsid w:val="00703B3D"/>
    <w:rsid w:val="007879EC"/>
    <w:rsid w:val="008423EF"/>
    <w:rsid w:val="00865F42"/>
    <w:rsid w:val="009774CF"/>
    <w:rsid w:val="009A07B5"/>
    <w:rsid w:val="00A147C4"/>
    <w:rsid w:val="00A768CC"/>
    <w:rsid w:val="00A866E8"/>
    <w:rsid w:val="00B33B53"/>
    <w:rsid w:val="00BB1DAE"/>
    <w:rsid w:val="00C20FED"/>
    <w:rsid w:val="00C56CC3"/>
    <w:rsid w:val="00CB6554"/>
    <w:rsid w:val="00CC5FB7"/>
    <w:rsid w:val="00CD67EB"/>
    <w:rsid w:val="00D91838"/>
    <w:rsid w:val="00DD550C"/>
    <w:rsid w:val="00DF2ED3"/>
    <w:rsid w:val="00E30F27"/>
    <w:rsid w:val="00E367EC"/>
    <w:rsid w:val="00E7447E"/>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2846D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46D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46D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46D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46D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46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6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46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2846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46DE"/>
  </w:style>
  <w:style w:type="character" w:styleId="Hyperlink">
    <w:name w:val="Hyperlink"/>
    <w:basedOn w:val="DefaultParagraphFont"/>
    <w:uiPriority w:val="99"/>
    <w:unhideWhenUsed/>
    <w:rsid w:val="002846DE"/>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846DE"/>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846D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846DE"/>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846DE"/>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2846DE"/>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2846DE"/>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2846D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2846DE"/>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2846DE"/>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2846DE"/>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2846DE"/>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2846DE"/>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2846DE"/>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2846DE"/>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2846DE"/>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2846DE"/>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2846DE"/>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2846DE"/>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846DE"/>
    <w:rPr>
      <w:rFonts w:cs="NewBaskervilleEF-Bold"/>
      <w:b/>
      <w:bCs/>
      <w:i/>
      <w:iCs/>
      <w:color w:val="3366FF"/>
      <w:w w:val="100"/>
      <w:position w:val="0"/>
      <w:u w:val="none"/>
      <w:vertAlign w:val="baseline"/>
      <w:lang w:val="en-US"/>
    </w:rPr>
  </w:style>
  <w:style w:type="paragraph" w:customStyle="1" w:styleId="BodyCustom">
    <w:name w:val="BodyCustom"/>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846DE"/>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846D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846DE"/>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846D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2846DE"/>
    <w:pPr>
      <w:numPr>
        <w:numId w:val="16"/>
      </w:numPr>
    </w:pPr>
  </w:style>
  <w:style w:type="paragraph" w:customStyle="1" w:styleId="Blockquote">
    <w:name w:val="Blockquote"/>
    <w:next w:val="Normal"/>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2846DE"/>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2846D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846D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846DE"/>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846DE"/>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846D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2846DE"/>
    <w:rPr>
      <w:rFonts w:ascii="Wingdings2" w:hAnsi="Wingdings2" w:cs="Wingdings2"/>
      <w:color w:val="000000"/>
      <w:w w:val="100"/>
      <w:position w:val="0"/>
      <w:u w:val="none"/>
      <w:vertAlign w:val="baseline"/>
      <w:lang w:val="en-US"/>
    </w:rPr>
  </w:style>
  <w:style w:type="paragraph" w:customStyle="1" w:styleId="ListBody">
    <w:name w:val="ListBody"/>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2846DE"/>
    <w:rPr>
      <w:rFonts w:cs="NewBaskervilleStd-Italic"/>
      <w:i/>
      <w:iCs/>
      <w:color w:val="3366FF"/>
      <w:w w:val="100"/>
      <w:position w:val="0"/>
      <w:u w:val="none"/>
      <w:vertAlign w:val="baseline"/>
      <w:lang w:val="en-US"/>
    </w:rPr>
  </w:style>
  <w:style w:type="paragraph" w:customStyle="1" w:styleId="Note">
    <w:name w:val="Not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2846DE"/>
    <w:rPr>
      <w:rFonts w:ascii="Symbol" w:hAnsi="Symbol" w:cs="Symbol"/>
      <w:color w:val="000000"/>
    </w:rPr>
  </w:style>
  <w:style w:type="character" w:customStyle="1" w:styleId="Superscript">
    <w:name w:val="Superscript"/>
    <w:uiPriority w:val="1"/>
    <w:qFormat/>
    <w:rsid w:val="002846DE"/>
    <w:rPr>
      <w:color w:val="3366FF"/>
      <w:vertAlign w:val="superscript"/>
    </w:rPr>
  </w:style>
  <w:style w:type="character" w:customStyle="1" w:styleId="SuperscriptItalic">
    <w:name w:val="SuperscriptItalic"/>
    <w:uiPriority w:val="1"/>
    <w:qFormat/>
    <w:rsid w:val="002846DE"/>
    <w:rPr>
      <w:i/>
      <w:color w:val="3366FF"/>
      <w:vertAlign w:val="superscript"/>
    </w:rPr>
  </w:style>
  <w:style w:type="character" w:customStyle="1" w:styleId="Subscript">
    <w:name w:val="Subscript"/>
    <w:uiPriority w:val="1"/>
    <w:qFormat/>
    <w:rsid w:val="002846DE"/>
    <w:rPr>
      <w:color w:val="3366FF"/>
      <w:vertAlign w:val="subscript"/>
    </w:rPr>
  </w:style>
  <w:style w:type="character" w:customStyle="1" w:styleId="SubscriptItalic">
    <w:name w:val="SubscriptItalic"/>
    <w:uiPriority w:val="1"/>
    <w:qFormat/>
    <w:rsid w:val="002846DE"/>
    <w:rPr>
      <w:i/>
      <w:color w:val="3366FF"/>
      <w:vertAlign w:val="subscript"/>
    </w:rPr>
  </w:style>
  <w:style w:type="character" w:customStyle="1" w:styleId="Symbol">
    <w:name w:val="Symbol"/>
    <w:uiPriority w:val="1"/>
    <w:qFormat/>
    <w:rsid w:val="002846DE"/>
    <w:rPr>
      <w:rFonts w:ascii="Symbol" w:hAnsi="Symbol"/>
    </w:rPr>
  </w:style>
  <w:style w:type="character" w:customStyle="1" w:styleId="Italic">
    <w:name w:val="Italic"/>
    <w:uiPriority w:val="1"/>
    <w:qFormat/>
    <w:rsid w:val="002846DE"/>
    <w:rPr>
      <w:rFonts w:cs="NewBaskervilleStd-Italic"/>
      <w:i/>
      <w:iCs/>
      <w:color w:val="0000FF"/>
      <w:w w:val="100"/>
      <w:position w:val="0"/>
      <w:u w:val="none"/>
      <w:vertAlign w:val="baseline"/>
      <w:lang w:val="en-US"/>
    </w:rPr>
  </w:style>
  <w:style w:type="paragraph" w:customStyle="1" w:styleId="ListBullet">
    <w:name w:val="ListBullet"/>
    <w:qFormat/>
    <w:rsid w:val="002846DE"/>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2846D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2846DE"/>
    <w:pPr>
      <w:widowControl w:val="0"/>
      <w:numPr>
        <w:numId w:val="19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2846DE"/>
    <w:rPr>
      <w:color w:val="FF358C"/>
      <w:u w:val="single"/>
    </w:rPr>
  </w:style>
  <w:style w:type="paragraph" w:customStyle="1" w:styleId="PartNumber">
    <w:name w:val="PartNumber"/>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2846D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846DE"/>
    <w:pPr>
      <w:spacing w:before="120"/>
    </w:pPr>
    <w:rPr>
      <w:i/>
      <w:iCs/>
      <w:caps w:val="0"/>
    </w:rPr>
  </w:style>
  <w:style w:type="paragraph" w:customStyle="1" w:styleId="BoxBodyContinued">
    <w:name w:val="BoxBodyContinued"/>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2846DE"/>
    <w:rPr>
      <w:b/>
      <w:bCs/>
      <w:color w:val="3366FF"/>
    </w:rPr>
  </w:style>
  <w:style w:type="paragraph" w:customStyle="1" w:styleId="RunInHead">
    <w:name w:val="RunInHead"/>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846DE"/>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846DE"/>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2846DE"/>
    <w:rPr>
      <w:color w:val="3366FF"/>
      <w:bdr w:val="single" w:sz="4" w:space="0" w:color="3366FF"/>
    </w:rPr>
  </w:style>
  <w:style w:type="character" w:customStyle="1" w:styleId="PrintOnly">
    <w:name w:val="PrintOnly"/>
    <w:uiPriority w:val="1"/>
    <w:qFormat/>
    <w:rsid w:val="002846DE"/>
    <w:rPr>
      <w:color w:val="3366FF"/>
      <w:bdr w:val="single" w:sz="4" w:space="0" w:color="FF0000"/>
    </w:rPr>
  </w:style>
  <w:style w:type="character" w:customStyle="1" w:styleId="LinkEmail">
    <w:name w:val="LinkEmail"/>
    <w:basedOn w:val="LinkURL"/>
    <w:uiPriority w:val="1"/>
    <w:qFormat/>
    <w:rsid w:val="002846D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846D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846DE"/>
    <w:rPr>
      <w:color w:val="3366FF"/>
      <w:bdr w:val="none" w:sz="0" w:space="0" w:color="auto"/>
      <w:shd w:val="clear" w:color="auto" w:fill="FFFF00"/>
    </w:rPr>
  </w:style>
  <w:style w:type="character" w:customStyle="1" w:styleId="FootnoteReference">
    <w:name w:val="FootnoteReference"/>
    <w:uiPriority w:val="1"/>
    <w:qFormat/>
    <w:rsid w:val="002846DE"/>
    <w:rPr>
      <w:color w:val="3366FF"/>
      <w:vertAlign w:val="superscript"/>
    </w:rPr>
  </w:style>
  <w:style w:type="paragraph" w:customStyle="1" w:styleId="Footnote">
    <w:name w:val="Footnote"/>
    <w:qFormat/>
    <w:rsid w:val="002846DE"/>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2846DE"/>
    <w:rPr>
      <w:color w:val="3366FF"/>
      <w:vertAlign w:val="superscript"/>
    </w:rPr>
  </w:style>
  <w:style w:type="character" w:customStyle="1" w:styleId="EndnoteReference">
    <w:name w:val="EndnoteReference"/>
    <w:basedOn w:val="FootnoteReference"/>
    <w:uiPriority w:val="1"/>
    <w:qFormat/>
    <w:rsid w:val="002846DE"/>
    <w:rPr>
      <w:color w:val="3366FF"/>
      <w:vertAlign w:val="superscript"/>
    </w:rPr>
  </w:style>
  <w:style w:type="paragraph" w:customStyle="1" w:styleId="QuotePara">
    <w:name w:val="QuotePara"/>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2846DE"/>
    <w:pPr>
      <w:spacing w:after="240"/>
      <w:jc w:val="right"/>
    </w:pPr>
    <w:rPr>
      <w:i w:val="0"/>
    </w:rPr>
  </w:style>
  <w:style w:type="character" w:customStyle="1" w:styleId="Caps">
    <w:name w:val="Caps"/>
    <w:uiPriority w:val="1"/>
    <w:qFormat/>
    <w:rsid w:val="002846DE"/>
    <w:rPr>
      <w:caps/>
      <w:smallCaps w:val="0"/>
      <w:color w:val="3366FF"/>
    </w:rPr>
  </w:style>
  <w:style w:type="character" w:customStyle="1" w:styleId="SmallCaps">
    <w:name w:val="SmallCaps"/>
    <w:uiPriority w:val="1"/>
    <w:qFormat/>
    <w:rsid w:val="002846DE"/>
    <w:rPr>
      <w:caps w:val="0"/>
      <w:smallCaps/>
      <w:color w:val="3366FF"/>
    </w:rPr>
  </w:style>
  <w:style w:type="character" w:customStyle="1" w:styleId="SmallCapsBold">
    <w:name w:val="SmallCapsBold"/>
    <w:basedOn w:val="SmallCaps"/>
    <w:uiPriority w:val="1"/>
    <w:qFormat/>
    <w:rsid w:val="002846DE"/>
    <w:rPr>
      <w:b/>
      <w:bCs/>
      <w:caps w:val="0"/>
      <w:smallCaps/>
      <w:color w:val="3366FF"/>
    </w:rPr>
  </w:style>
  <w:style w:type="character" w:customStyle="1" w:styleId="SmallCapsBoldItalic">
    <w:name w:val="SmallCapsBoldItalic"/>
    <w:basedOn w:val="SmallCapsBold"/>
    <w:uiPriority w:val="1"/>
    <w:qFormat/>
    <w:rsid w:val="002846DE"/>
    <w:rPr>
      <w:b/>
      <w:bCs/>
      <w:i/>
      <w:iCs/>
      <w:caps w:val="0"/>
      <w:smallCaps/>
      <w:color w:val="3366FF"/>
    </w:rPr>
  </w:style>
  <w:style w:type="character" w:customStyle="1" w:styleId="SmallCapsItalic">
    <w:name w:val="SmallCapsItalic"/>
    <w:basedOn w:val="SmallCaps"/>
    <w:uiPriority w:val="1"/>
    <w:qFormat/>
    <w:rsid w:val="002846DE"/>
    <w:rPr>
      <w:i/>
      <w:iCs/>
      <w:caps w:val="0"/>
      <w:smallCaps/>
      <w:color w:val="3366FF"/>
    </w:rPr>
  </w:style>
  <w:style w:type="character" w:customStyle="1" w:styleId="NSSymbol">
    <w:name w:val="NSSymbol"/>
    <w:uiPriority w:val="1"/>
    <w:qFormat/>
    <w:rsid w:val="002846DE"/>
    <w:rPr>
      <w:color w:val="3366FF"/>
    </w:rPr>
  </w:style>
  <w:style w:type="table" w:styleId="TableGrid">
    <w:name w:val="Table Grid"/>
    <w:basedOn w:val="TableNormal"/>
    <w:uiPriority w:val="59"/>
    <w:rsid w:val="002846D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846DE"/>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846DE"/>
    <w:pPr>
      <w:keepLines/>
      <w:widowControl w:val="0"/>
      <w:numPr>
        <w:numId w:val="19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846DE"/>
    <w:rPr>
      <w:i w:val="0"/>
      <w:sz w:val="18"/>
      <w:szCs w:val="18"/>
    </w:rPr>
  </w:style>
  <w:style w:type="paragraph" w:customStyle="1" w:styleId="ExtractSource">
    <w:name w:val="ExtractSource"/>
    <w:basedOn w:val="ExtractPara"/>
    <w:qFormat/>
    <w:rsid w:val="002846DE"/>
    <w:pPr>
      <w:jc w:val="right"/>
    </w:pPr>
  </w:style>
  <w:style w:type="paragraph" w:customStyle="1" w:styleId="ExtractParaContinued">
    <w:name w:val="ExtractParaContinued"/>
    <w:basedOn w:val="ExtractPara"/>
    <w:qFormat/>
    <w:rsid w:val="002846DE"/>
    <w:pPr>
      <w:spacing w:before="0"/>
      <w:ind w:firstLine="360"/>
    </w:pPr>
  </w:style>
  <w:style w:type="paragraph" w:customStyle="1" w:styleId="AppendixNumber">
    <w:name w:val="AppendixNumber"/>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2846DE"/>
    <w:rPr>
      <w:color w:val="3366FF"/>
      <w:vertAlign w:val="superscript"/>
    </w:rPr>
  </w:style>
  <w:style w:type="paragraph" w:customStyle="1" w:styleId="Reference">
    <w:name w:val="Referenc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846DE"/>
    <w:rPr>
      <w:rFonts w:ascii="Courier" w:hAnsi="Courier"/>
      <w:color w:val="A6A6A6" w:themeColor="background1" w:themeShade="A6"/>
    </w:rPr>
  </w:style>
  <w:style w:type="character" w:customStyle="1" w:styleId="PyBracket">
    <w:name w:val="PyBracket"/>
    <w:uiPriority w:val="1"/>
    <w:qFormat/>
    <w:rsid w:val="002846D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846DE"/>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846D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846DE"/>
  </w:style>
  <w:style w:type="character" w:styleId="BookTitle">
    <w:name w:val="Book Title"/>
    <w:basedOn w:val="DefaultParagraphFont"/>
    <w:uiPriority w:val="33"/>
    <w:qFormat/>
    <w:rsid w:val="002846DE"/>
    <w:rPr>
      <w:b/>
      <w:bCs/>
      <w:smallCaps/>
      <w:spacing w:val="5"/>
    </w:rPr>
  </w:style>
  <w:style w:type="paragraph" w:customStyle="1" w:styleId="BookTitle0">
    <w:name w:val="BookTitl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846DE"/>
  </w:style>
  <w:style w:type="paragraph" w:customStyle="1" w:styleId="BookEdition">
    <w:name w:val="BookEdition"/>
    <w:basedOn w:val="BookSubtitle"/>
    <w:qFormat/>
    <w:rsid w:val="002846DE"/>
    <w:rPr>
      <w:b w:val="0"/>
      <w:bCs w:val="0"/>
      <w:i/>
      <w:iCs/>
      <w:sz w:val="24"/>
      <w:szCs w:val="24"/>
    </w:rPr>
  </w:style>
  <w:style w:type="paragraph" w:customStyle="1" w:styleId="BookAuthor">
    <w:name w:val="BookAuthor"/>
    <w:basedOn w:val="BookEdition"/>
    <w:qFormat/>
    <w:rsid w:val="002846DE"/>
    <w:rPr>
      <w:i w:val="0"/>
      <w:iCs w:val="0"/>
      <w:smallCaps/>
    </w:rPr>
  </w:style>
  <w:style w:type="paragraph" w:customStyle="1" w:styleId="BookPublisher">
    <w:name w:val="BookPublisher"/>
    <w:basedOn w:val="BookAuthor"/>
    <w:qFormat/>
    <w:rsid w:val="002846DE"/>
    <w:rPr>
      <w:i/>
      <w:iCs/>
      <w:smallCaps w:val="0"/>
      <w:sz w:val="20"/>
      <w:szCs w:val="20"/>
    </w:rPr>
  </w:style>
  <w:style w:type="paragraph" w:customStyle="1" w:styleId="Copyright">
    <w:name w:val="Copyright"/>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846DE"/>
  </w:style>
  <w:style w:type="paragraph" w:customStyle="1" w:styleId="CopyrightHead">
    <w:name w:val="CopyrightHead"/>
    <w:basedOn w:val="CopyrightLOC"/>
    <w:qFormat/>
    <w:rsid w:val="002846DE"/>
    <w:rPr>
      <w:b/>
    </w:rPr>
  </w:style>
  <w:style w:type="paragraph" w:customStyle="1" w:styleId="Dedication">
    <w:name w:val="Dedication"/>
    <w:basedOn w:val="BookPublisher"/>
    <w:qFormat/>
    <w:rsid w:val="002846DE"/>
  </w:style>
  <w:style w:type="paragraph" w:customStyle="1" w:styleId="FrontmatterTitle">
    <w:name w:val="FrontmatterTitle"/>
    <w:basedOn w:val="BackmatterTitle"/>
    <w:qFormat/>
    <w:rsid w:val="002846DE"/>
  </w:style>
  <w:style w:type="paragraph" w:customStyle="1" w:styleId="TOCFM">
    <w:name w:val="TOCFM"/>
    <w:basedOn w:val="Normal"/>
    <w:qFormat/>
    <w:rsid w:val="002846D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2846DE"/>
    <w:pPr>
      <w:ind w:left="720"/>
    </w:pPr>
    <w:rPr>
      <w:b/>
    </w:rPr>
  </w:style>
  <w:style w:type="paragraph" w:customStyle="1" w:styleId="TOCPart">
    <w:name w:val="TOCPart"/>
    <w:basedOn w:val="TOCH1"/>
    <w:qFormat/>
    <w:rsid w:val="002846DE"/>
    <w:pPr>
      <w:spacing w:before="120"/>
      <w:ind w:left="0"/>
      <w:jc w:val="center"/>
    </w:pPr>
    <w:rPr>
      <w:b w:val="0"/>
      <w:sz w:val="28"/>
      <w:szCs w:val="24"/>
    </w:rPr>
  </w:style>
  <w:style w:type="paragraph" w:customStyle="1" w:styleId="TOCChapter">
    <w:name w:val="TOCChapter"/>
    <w:basedOn w:val="TOCH1"/>
    <w:qFormat/>
    <w:rsid w:val="002846DE"/>
    <w:pPr>
      <w:ind w:left="360"/>
    </w:pPr>
    <w:rPr>
      <w:b w:val="0"/>
      <w:sz w:val="24"/>
    </w:rPr>
  </w:style>
  <w:style w:type="paragraph" w:customStyle="1" w:styleId="TOCH2">
    <w:name w:val="TOCH2"/>
    <w:basedOn w:val="TOCH1"/>
    <w:qFormat/>
    <w:rsid w:val="002846DE"/>
    <w:pPr>
      <w:ind w:left="1080"/>
    </w:pPr>
    <w:rPr>
      <w:i/>
    </w:rPr>
  </w:style>
  <w:style w:type="paragraph" w:customStyle="1" w:styleId="TOCH3">
    <w:name w:val="TOCH3"/>
    <w:basedOn w:val="TOCH1"/>
    <w:qFormat/>
    <w:rsid w:val="002846DE"/>
    <w:pPr>
      <w:ind w:left="1440"/>
    </w:pPr>
    <w:rPr>
      <w:b w:val="0"/>
      <w:i/>
    </w:rPr>
  </w:style>
  <w:style w:type="paragraph" w:customStyle="1" w:styleId="BoxType">
    <w:name w:val="BoxType"/>
    <w:qFormat/>
    <w:rsid w:val="002846DE"/>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846DE"/>
    <w:rPr>
      <w:b w:val="0"/>
      <w:bCs w:val="0"/>
      <w:i w:val="0"/>
      <w:iCs w:val="0"/>
      <w:color w:val="3366FF"/>
      <w:bdr w:val="none" w:sz="0" w:space="0" w:color="auto"/>
      <w:shd w:val="clear" w:color="auto" w:fill="CCFFCC"/>
    </w:rPr>
  </w:style>
  <w:style w:type="character" w:customStyle="1" w:styleId="CodeAnnotation">
    <w:name w:val="CodeAnnotation"/>
    <w:uiPriority w:val="1"/>
    <w:qFormat/>
    <w:rsid w:val="002846D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846DE"/>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846DE"/>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2846DE"/>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2846D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846DE"/>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846DE"/>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846DE"/>
    <w:rPr>
      <w:rFonts w:ascii="Webdings" w:hAnsi="Webdings" w:cs="Webdings"/>
      <w:color w:val="3366FF"/>
      <w:w w:val="100"/>
      <w:position w:val="0"/>
      <w:u w:val="none"/>
      <w:vertAlign w:val="baseline"/>
      <w:lang w:val="en-US"/>
    </w:rPr>
  </w:style>
  <w:style w:type="paragraph" w:customStyle="1" w:styleId="TableTitle">
    <w:name w:val="TableTitle"/>
    <w:qFormat/>
    <w:rsid w:val="002846DE"/>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846DE"/>
    <w:pPr>
      <w:jc w:val="right"/>
    </w:pPr>
    <w:rPr>
      <w:i w:val="0"/>
    </w:rPr>
  </w:style>
  <w:style w:type="paragraph" w:customStyle="1" w:styleId="SourceForeword">
    <w:name w:val="SourceForeword"/>
    <w:basedOn w:val="ReviewSource"/>
    <w:qFormat/>
    <w:rsid w:val="002846DE"/>
  </w:style>
  <w:style w:type="paragraph" w:customStyle="1" w:styleId="ReviewHead">
    <w:name w:val="ReviewHead"/>
    <w:basedOn w:val="FrontmatterTitle"/>
    <w:qFormat/>
    <w:rsid w:val="002846DE"/>
  </w:style>
  <w:style w:type="paragraph" w:customStyle="1" w:styleId="ReviewQuote">
    <w:name w:val="ReviewQuote"/>
    <w:basedOn w:val="QuotePara"/>
    <w:qFormat/>
    <w:rsid w:val="002846DE"/>
  </w:style>
  <w:style w:type="paragraph" w:customStyle="1" w:styleId="ReviewSource">
    <w:name w:val="ReviewSource"/>
    <w:basedOn w:val="QuoteSource"/>
    <w:qFormat/>
    <w:rsid w:val="002846DE"/>
  </w:style>
  <w:style w:type="paragraph" w:customStyle="1" w:styleId="ListGraphic">
    <w:name w:val="ListGraphic"/>
    <w:basedOn w:val="GraphicSlug"/>
    <w:qFormat/>
    <w:rsid w:val="002846DE"/>
    <w:pPr>
      <w:ind w:left="0"/>
    </w:pPr>
  </w:style>
  <w:style w:type="paragraph" w:customStyle="1" w:styleId="ListCaption">
    <w:name w:val="ListCaption"/>
    <w:basedOn w:val="CaptionLine"/>
    <w:qFormat/>
    <w:rsid w:val="002846DE"/>
    <w:pPr>
      <w:ind w:left="3600"/>
    </w:pPr>
  </w:style>
  <w:style w:type="paragraph" w:customStyle="1" w:styleId="NoteContinued">
    <w:name w:val="NoteContinued"/>
    <w:basedOn w:val="Note"/>
    <w:qFormat/>
    <w:rsid w:val="002846DE"/>
    <w:pPr>
      <w:spacing w:before="0"/>
      <w:ind w:firstLine="0"/>
    </w:pPr>
  </w:style>
  <w:style w:type="paragraph" w:customStyle="1" w:styleId="NoteCode">
    <w:name w:val="NoteCode"/>
    <w:basedOn w:val="Code"/>
    <w:qFormat/>
    <w:rsid w:val="002846DE"/>
    <w:pPr>
      <w:spacing w:after="240"/>
    </w:pPr>
  </w:style>
  <w:style w:type="paragraph" w:customStyle="1" w:styleId="ListBulletSub">
    <w:name w:val="ListBulletSub"/>
    <w:basedOn w:val="ListBullet"/>
    <w:qFormat/>
    <w:rsid w:val="002846DE"/>
    <w:pPr>
      <w:numPr>
        <w:numId w:val="192"/>
      </w:numPr>
      <w:ind w:left="2520"/>
    </w:pPr>
  </w:style>
  <w:style w:type="paragraph" w:customStyle="1" w:styleId="CodeCustom1">
    <w:name w:val="CodeCustom1"/>
    <w:basedOn w:val="Code"/>
    <w:qFormat/>
    <w:rsid w:val="002846DE"/>
    <w:rPr>
      <w:color w:val="00B0F0"/>
    </w:rPr>
  </w:style>
  <w:style w:type="paragraph" w:customStyle="1" w:styleId="CodeCustom2">
    <w:name w:val="CodeCustom2"/>
    <w:basedOn w:val="CodeCustom1"/>
    <w:qFormat/>
    <w:rsid w:val="002846DE"/>
    <w:pPr>
      <w:framePr w:wrap="around" w:vAnchor="text" w:hAnchor="text" w:y="1"/>
    </w:pPr>
    <w:rPr>
      <w:color w:val="7030A0"/>
    </w:rPr>
  </w:style>
  <w:style w:type="paragraph" w:customStyle="1" w:styleId="BoxGraphic">
    <w:name w:val="BoxGraphic"/>
    <w:basedOn w:val="BoxBodyFirst"/>
    <w:qFormat/>
    <w:rsid w:val="002846DE"/>
    <w:rPr>
      <w:bCs/>
      <w:color w:val="A12126"/>
    </w:rPr>
  </w:style>
  <w:style w:type="paragraph" w:customStyle="1" w:styleId="Equation">
    <w:name w:val="Equation"/>
    <w:basedOn w:val="ListPlain"/>
    <w:qFormat/>
    <w:rsid w:val="002846DE"/>
  </w:style>
  <w:style w:type="paragraph" w:customStyle="1" w:styleId="HeadAExercise">
    <w:name w:val="HeadAExercise"/>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2846DE"/>
    <w:rPr>
      <w:vertAlign w:val="superscript"/>
    </w:rPr>
  </w:style>
  <w:style w:type="character" w:customStyle="1" w:styleId="LiteralSubscript">
    <w:name w:val="LiteralSubscript"/>
    <w:uiPriority w:val="1"/>
    <w:qFormat/>
    <w:rsid w:val="002846DE"/>
    <w:rPr>
      <w:vertAlign w:val="subscript"/>
    </w:rPr>
  </w:style>
  <w:style w:type="character" w:customStyle="1" w:styleId="LiteralItalicSuperscript">
    <w:name w:val="LiteralItalicSuperscript"/>
    <w:uiPriority w:val="1"/>
    <w:qFormat/>
    <w:rsid w:val="002846DE"/>
    <w:rPr>
      <w:i/>
      <w:color w:val="3266FF"/>
      <w:vertAlign w:val="superscript"/>
    </w:rPr>
  </w:style>
  <w:style w:type="character" w:customStyle="1" w:styleId="LiteralItalicSubscript">
    <w:name w:val="LiteralItalicSubscript"/>
    <w:basedOn w:val="LiteralItalicSuperscript"/>
    <w:uiPriority w:val="1"/>
    <w:qFormat/>
    <w:rsid w:val="002846DE"/>
    <w:rPr>
      <w:i/>
      <w:color w:val="3266FF"/>
      <w:vertAlign w:val="subscript"/>
    </w:rPr>
  </w:style>
  <w:style w:type="paragraph" w:customStyle="1" w:styleId="BoxCodeAnnotated">
    <w:name w:val="BoxCodeAnnotated"/>
    <w:basedOn w:val="BoxCode"/>
    <w:qFormat/>
    <w:rsid w:val="002846DE"/>
    <w:pPr>
      <w:ind w:hanging="216"/>
    </w:pPr>
  </w:style>
  <w:style w:type="paragraph" w:customStyle="1" w:styleId="BoxListNumberSub">
    <w:name w:val="BoxListNumberSub"/>
    <w:basedOn w:val="BoxListNumber"/>
    <w:qFormat/>
    <w:rsid w:val="002846DE"/>
    <w:pPr>
      <w:numPr>
        <w:numId w:val="195"/>
      </w:numPr>
      <w:ind w:left="720"/>
    </w:pPr>
  </w:style>
  <w:style w:type="numbering" w:customStyle="1" w:styleId="CurrentList1">
    <w:name w:val="Current List1"/>
    <w:uiPriority w:val="99"/>
    <w:rsid w:val="002846DE"/>
    <w:pPr>
      <w:numPr>
        <w:numId w:val="177"/>
      </w:numPr>
    </w:pPr>
  </w:style>
  <w:style w:type="numbering" w:customStyle="1" w:styleId="CurrentList2">
    <w:name w:val="Current List2"/>
    <w:uiPriority w:val="99"/>
    <w:rsid w:val="002846DE"/>
    <w:pPr>
      <w:numPr>
        <w:numId w:val="178"/>
      </w:numPr>
    </w:pPr>
  </w:style>
  <w:style w:type="paragraph" w:customStyle="1" w:styleId="ListContinued">
    <w:name w:val="ListContinued"/>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2846DE"/>
    <w:pPr>
      <w:ind w:left="1613" w:hanging="216"/>
    </w:pPr>
  </w:style>
  <w:style w:type="paragraph" w:customStyle="1" w:styleId="ListLetter">
    <w:name w:val="ListLetter"/>
    <w:qFormat/>
    <w:rsid w:val="002846DE"/>
    <w:pPr>
      <w:numPr>
        <w:numId w:val="180"/>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2846DE"/>
    <w:pPr>
      <w:numPr>
        <w:numId w:val="197"/>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2846DE"/>
    <w:pPr>
      <w:numPr>
        <w:numId w:val="181"/>
      </w:numPr>
    </w:pPr>
  </w:style>
  <w:style w:type="numbering" w:customStyle="1" w:styleId="CurrentList4">
    <w:name w:val="Current List4"/>
    <w:uiPriority w:val="99"/>
    <w:rsid w:val="002846DE"/>
    <w:pPr>
      <w:numPr>
        <w:numId w:val="182"/>
      </w:numPr>
    </w:pPr>
  </w:style>
  <w:style w:type="paragraph" w:customStyle="1" w:styleId="BoxListLetter">
    <w:name w:val="BoxListLetter"/>
    <w:basedOn w:val="BoxListNumber"/>
    <w:qFormat/>
    <w:rsid w:val="002846DE"/>
    <w:pPr>
      <w:numPr>
        <w:numId w:val="186"/>
      </w:numPr>
      <w:ind w:left="360"/>
    </w:pPr>
  </w:style>
  <w:style w:type="numbering" w:customStyle="1" w:styleId="CurrentList5">
    <w:name w:val="Current List5"/>
    <w:uiPriority w:val="99"/>
    <w:rsid w:val="002846DE"/>
    <w:pPr>
      <w:numPr>
        <w:numId w:val="184"/>
      </w:numPr>
    </w:pPr>
  </w:style>
  <w:style w:type="paragraph" w:customStyle="1" w:styleId="BoxListLetterSub">
    <w:name w:val="BoxListLetterSub"/>
    <w:basedOn w:val="BoxListNumber"/>
    <w:qFormat/>
    <w:rsid w:val="002846DE"/>
    <w:pPr>
      <w:numPr>
        <w:numId w:val="194"/>
      </w:numPr>
    </w:pPr>
  </w:style>
  <w:style w:type="numbering" w:customStyle="1" w:styleId="CurrentList6">
    <w:name w:val="Current List6"/>
    <w:uiPriority w:val="99"/>
    <w:rsid w:val="002846DE"/>
    <w:pPr>
      <w:numPr>
        <w:numId w:val="185"/>
      </w:numPr>
    </w:pPr>
  </w:style>
  <w:style w:type="paragraph" w:customStyle="1" w:styleId="BoxListBulletSub">
    <w:name w:val="BoxListBulletSub"/>
    <w:basedOn w:val="BoxListBullet"/>
    <w:qFormat/>
    <w:rsid w:val="002846DE"/>
    <w:pPr>
      <w:numPr>
        <w:numId w:val="190"/>
      </w:numPr>
      <w:ind w:left="720"/>
    </w:pPr>
  </w:style>
  <w:style w:type="numbering" w:customStyle="1" w:styleId="CurrentList7">
    <w:name w:val="Current List7"/>
    <w:uiPriority w:val="99"/>
    <w:rsid w:val="002846DE"/>
    <w:pPr>
      <w:numPr>
        <w:numId w:val="187"/>
      </w:numPr>
    </w:pPr>
  </w:style>
  <w:style w:type="paragraph" w:customStyle="1" w:styleId="ChapterAuthor">
    <w:name w:val="ChapterAuthor"/>
    <w:basedOn w:val="ChapterSubtitle"/>
    <w:qFormat/>
    <w:rsid w:val="002846DE"/>
    <w:rPr>
      <w:i/>
      <w:sz w:val="22"/>
    </w:rPr>
  </w:style>
  <w:style w:type="character" w:customStyle="1" w:styleId="ChineseChar">
    <w:name w:val="ChineseChar"/>
    <w:uiPriority w:val="1"/>
    <w:qFormat/>
    <w:rsid w:val="002846DE"/>
    <w:rPr>
      <w:lang w:val="fr-FR"/>
    </w:rPr>
  </w:style>
  <w:style w:type="character" w:customStyle="1" w:styleId="JapaneseChar">
    <w:name w:val="JapaneseChar"/>
    <w:uiPriority w:val="1"/>
    <w:qFormat/>
    <w:rsid w:val="002846DE"/>
    <w:rPr>
      <w:lang w:val="fr-FR"/>
    </w:rPr>
  </w:style>
  <w:style w:type="character" w:customStyle="1" w:styleId="EmojiChar">
    <w:name w:val="EmojiChar"/>
    <w:uiPriority w:val="99"/>
    <w:qFormat/>
    <w:rsid w:val="002846DE"/>
    <w:rPr>
      <w:lang w:val="fr-FR"/>
    </w:rPr>
  </w:style>
  <w:style w:type="character" w:customStyle="1" w:styleId="Strikethrough">
    <w:name w:val="Strikethrough"/>
    <w:uiPriority w:val="1"/>
    <w:qFormat/>
    <w:rsid w:val="002846DE"/>
    <w:rPr>
      <w:strike/>
      <w:dstrike w:val="0"/>
    </w:rPr>
  </w:style>
  <w:style w:type="character" w:customStyle="1" w:styleId="SuperscriptBold">
    <w:name w:val="SuperscriptBold"/>
    <w:basedOn w:val="Superscript"/>
    <w:uiPriority w:val="1"/>
    <w:qFormat/>
    <w:rsid w:val="002846DE"/>
    <w:rPr>
      <w:b/>
      <w:color w:val="3366FF"/>
      <w:vertAlign w:val="superscript"/>
    </w:rPr>
  </w:style>
  <w:style w:type="character" w:customStyle="1" w:styleId="SubscriptBold">
    <w:name w:val="SubscriptBold"/>
    <w:basedOn w:val="Subscript"/>
    <w:uiPriority w:val="1"/>
    <w:qFormat/>
    <w:rsid w:val="002846DE"/>
    <w:rPr>
      <w:b/>
      <w:color w:val="3366FF"/>
      <w:vertAlign w:val="subscript"/>
    </w:rPr>
  </w:style>
  <w:style w:type="character" w:customStyle="1" w:styleId="SuperscriptBoldItalic">
    <w:name w:val="SuperscriptBoldItalic"/>
    <w:basedOn w:val="Superscript"/>
    <w:uiPriority w:val="1"/>
    <w:qFormat/>
    <w:rsid w:val="002846DE"/>
    <w:rPr>
      <w:b/>
      <w:i/>
      <w:color w:val="3366FF"/>
      <w:vertAlign w:val="superscript"/>
    </w:rPr>
  </w:style>
  <w:style w:type="character" w:customStyle="1" w:styleId="SubscriptBoldItalic">
    <w:name w:val="SubscriptBoldItalic"/>
    <w:basedOn w:val="Subscript"/>
    <w:uiPriority w:val="1"/>
    <w:qFormat/>
    <w:rsid w:val="002846DE"/>
    <w:rPr>
      <w:b/>
      <w:i/>
      <w:color w:val="3366FF"/>
      <w:vertAlign w:val="subscript"/>
    </w:rPr>
  </w:style>
  <w:style w:type="character" w:customStyle="1" w:styleId="SuperscriptLiteralBoldItalic">
    <w:name w:val="SuperscriptLiteralBoldItalic"/>
    <w:basedOn w:val="SuperscriptBoldItalic"/>
    <w:uiPriority w:val="1"/>
    <w:qFormat/>
    <w:rsid w:val="002846D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846DE"/>
    <w:rPr>
      <w:rFonts w:ascii="Courier" w:hAnsi="Courier"/>
      <w:b/>
      <w:i/>
      <w:color w:val="3366FF"/>
      <w:vertAlign w:val="subscript"/>
    </w:rPr>
  </w:style>
  <w:style w:type="character" w:customStyle="1" w:styleId="SuperscriptLiteralBold">
    <w:name w:val="SuperscriptLiteralBold"/>
    <w:basedOn w:val="SuperscriptBold"/>
    <w:uiPriority w:val="1"/>
    <w:qFormat/>
    <w:rsid w:val="002846DE"/>
    <w:rPr>
      <w:rFonts w:ascii="Courier" w:hAnsi="Courier"/>
      <w:b/>
      <w:i w:val="0"/>
      <w:color w:val="3366FF"/>
      <w:vertAlign w:val="superscript"/>
    </w:rPr>
  </w:style>
  <w:style w:type="character" w:customStyle="1" w:styleId="SubscriptLiteralBold">
    <w:name w:val="SubscriptLiteralBold"/>
    <w:basedOn w:val="SubscriptBold"/>
    <w:uiPriority w:val="1"/>
    <w:qFormat/>
    <w:rsid w:val="002846DE"/>
    <w:rPr>
      <w:rFonts w:ascii="Courier" w:hAnsi="Courier"/>
      <w:b/>
      <w:i w:val="0"/>
      <w:color w:val="3366FF"/>
      <w:vertAlign w:val="subscript"/>
    </w:rPr>
  </w:style>
  <w:style w:type="character" w:customStyle="1" w:styleId="SuperscriptLiteral">
    <w:name w:val="SuperscriptLiteral"/>
    <w:basedOn w:val="Superscript"/>
    <w:uiPriority w:val="1"/>
    <w:qFormat/>
    <w:rsid w:val="002846DE"/>
    <w:rPr>
      <w:rFonts w:ascii="Courier" w:hAnsi="Courier"/>
      <w:color w:val="3366FF"/>
      <w:vertAlign w:val="superscript"/>
    </w:rPr>
  </w:style>
  <w:style w:type="character" w:customStyle="1" w:styleId="SuperscriptLiteralItalic">
    <w:name w:val="SuperscriptLiteralItalic"/>
    <w:basedOn w:val="SuperscriptLiteral"/>
    <w:uiPriority w:val="1"/>
    <w:qFormat/>
    <w:rsid w:val="002846DE"/>
    <w:rPr>
      <w:rFonts w:ascii="Courier" w:hAnsi="Courier"/>
      <w:i/>
      <w:color w:val="3366FF"/>
      <w:vertAlign w:val="superscript"/>
    </w:rPr>
  </w:style>
  <w:style w:type="character" w:customStyle="1" w:styleId="SubscriptLiteral">
    <w:name w:val="SubscriptLiteral"/>
    <w:basedOn w:val="Subscript"/>
    <w:uiPriority w:val="1"/>
    <w:qFormat/>
    <w:rsid w:val="002846DE"/>
    <w:rPr>
      <w:rFonts w:ascii="Courier" w:hAnsi="Courier"/>
      <w:color w:val="3366FF"/>
      <w:vertAlign w:val="subscript"/>
    </w:rPr>
  </w:style>
  <w:style w:type="character" w:customStyle="1" w:styleId="SubscriptLiteralItalic">
    <w:name w:val="SubscriptLiteralItalic"/>
    <w:basedOn w:val="SubscriptLiteral"/>
    <w:uiPriority w:val="1"/>
    <w:qFormat/>
    <w:rsid w:val="002846DE"/>
    <w:rPr>
      <w:rFonts w:ascii="Courier" w:hAnsi="Courier"/>
      <w:i/>
      <w:color w:val="3366FF"/>
      <w:vertAlign w:val="subscript"/>
    </w:rPr>
  </w:style>
  <w:style w:type="character" w:customStyle="1" w:styleId="CyrillicChar">
    <w:name w:val="CyrillicChar"/>
    <w:uiPriority w:val="1"/>
    <w:qFormat/>
    <w:rsid w:val="002846DE"/>
    <w:rPr>
      <w:lang w:val="fr-FR"/>
    </w:rPr>
  </w:style>
  <w:style w:type="paragraph" w:customStyle="1" w:styleId="TabularList">
    <w:name w:val="TabularList"/>
    <w:basedOn w:val="Body"/>
    <w:qFormat/>
    <w:rsid w:val="002846DE"/>
    <w:pPr>
      <w:ind w:left="0" w:firstLine="0"/>
    </w:pPr>
  </w:style>
  <w:style w:type="character" w:styleId="UnresolvedMention">
    <w:name w:val="Unresolved Mention"/>
    <w:basedOn w:val="DefaultParagraphFont"/>
    <w:uiPriority w:val="99"/>
    <w:semiHidden/>
    <w:unhideWhenUsed/>
    <w:rsid w:val="002846DE"/>
    <w:rPr>
      <w:color w:val="605E5C"/>
      <w:shd w:val="clear" w:color="auto" w:fill="E1DFDD"/>
    </w:rPr>
  </w:style>
  <w:style w:type="numbering" w:customStyle="1" w:styleId="CurrentList9">
    <w:name w:val="Current List9"/>
    <w:uiPriority w:val="99"/>
    <w:rsid w:val="002846DE"/>
    <w:pPr>
      <w:numPr>
        <w:numId w:val="191"/>
      </w:numPr>
    </w:pPr>
  </w:style>
  <w:style w:type="numbering" w:customStyle="1" w:styleId="CurrentList8">
    <w:name w:val="Current List8"/>
    <w:uiPriority w:val="99"/>
    <w:rsid w:val="002846DE"/>
    <w:pPr>
      <w:numPr>
        <w:numId w:val="189"/>
      </w:numPr>
    </w:pPr>
  </w:style>
  <w:style w:type="paragraph" w:styleId="EndnoteText">
    <w:name w:val="endnote text"/>
    <w:basedOn w:val="Normal"/>
    <w:link w:val="EndnoteTextChar"/>
    <w:uiPriority w:val="99"/>
    <w:semiHidden/>
    <w:unhideWhenUsed/>
    <w:rsid w:val="002846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46DE"/>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2846DE"/>
    <w:rPr>
      <w:vertAlign w:val="superscript"/>
    </w:rPr>
  </w:style>
  <w:style w:type="paragraph" w:styleId="FootnoteText">
    <w:name w:val="footnote text"/>
    <w:basedOn w:val="Normal"/>
    <w:link w:val="FootnoteTextChar"/>
    <w:uiPriority w:val="99"/>
    <w:semiHidden/>
    <w:unhideWhenUsed/>
    <w:rsid w:val="00284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6DE"/>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2846DE"/>
    <w:rPr>
      <w:vertAlign w:val="superscript"/>
    </w:rPr>
  </w:style>
  <w:style w:type="character" w:customStyle="1" w:styleId="Emoji">
    <w:name w:val="Emoji"/>
    <w:basedOn w:val="DefaultParagraphFont"/>
    <w:uiPriority w:val="1"/>
    <w:qFormat/>
    <w:rsid w:val="002846DE"/>
    <w:rPr>
      <w:rFonts w:ascii="Apple Color Emoji" w:hAnsi="Apple Color Emoji" w:cs="Apple Color Emoji"/>
      <w:lang w:eastAsia="en-US"/>
    </w:rPr>
  </w:style>
  <w:style w:type="character" w:customStyle="1" w:styleId="LiteralGrayItalic">
    <w:name w:val="LiteralGrayItalic"/>
    <w:basedOn w:val="LiteralGray"/>
    <w:uiPriority w:val="1"/>
    <w:qFormat/>
    <w:rsid w:val="002846DE"/>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edium.com/bbc-visual-and-data-journalism/how-the-bbc-visual-and-data-journalism-team-works-with-graphics-in-r-ed0b3569353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bbc.github.io/rcookbook/" TargetMode="External"/><Relationship Id="rId2" Type="http://schemas.openxmlformats.org/officeDocument/2006/relationships/styles" Target="styles.xml"/><Relationship Id="rId16" Type="http://schemas.openxmlformats.org/officeDocument/2006/relationships/hyperlink" Target="https://bbc.github.io/rcookboo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bc/bbplot" TargetMode="External"/><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25</TotalTime>
  <Pages>15</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8</cp:revision>
  <dcterms:created xsi:type="dcterms:W3CDTF">2023-06-27T21:34:00Z</dcterms:created>
  <dcterms:modified xsi:type="dcterms:W3CDTF">2023-07-17T21:20:00Z</dcterms:modified>
</cp:coreProperties>
</file>