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0D309" w14:textId="61F5C5E5" w:rsidR="006024CC" w:rsidRDefault="006024CC" w:rsidP="006024CC">
      <w:pPr>
        <w:pStyle w:val="BookHalfTitle"/>
        <w:rPr>
          <w:rFonts w:eastAsia="Arial"/>
          <w:highlight w:val="white"/>
        </w:rPr>
      </w:pPr>
      <w:bookmarkStart w:id="0" w:name="introduction"/>
      <w:r>
        <w:rPr>
          <w:rFonts w:eastAsia="Arial"/>
          <w:highlight w:val="white"/>
        </w:rPr>
        <w:t>R WIthout Statistics</w:t>
      </w:r>
    </w:p>
    <w:p w14:paraId="716CBCB1" w14:textId="2D6C7B6B" w:rsidR="006024CC" w:rsidRDefault="006024CC" w:rsidP="006024CC">
      <w:pPr>
        <w:pStyle w:val="BookTitle0"/>
        <w:rPr>
          <w:rFonts w:eastAsia="Arial"/>
          <w:highlight w:val="white"/>
        </w:rPr>
      </w:pPr>
      <w:r>
        <w:rPr>
          <w:rFonts w:eastAsia="Arial"/>
          <w:highlight w:val="white"/>
        </w:rPr>
        <w:t>R Without Statistics</w:t>
      </w:r>
    </w:p>
    <w:p w14:paraId="738FB3A1" w14:textId="3A2B8371" w:rsidR="006024CC" w:rsidRDefault="006024CC" w:rsidP="006024CC">
      <w:pPr>
        <w:pStyle w:val="BookSubtitle"/>
        <w:rPr>
          <w:rFonts w:eastAsia="Arial"/>
          <w:sz w:val="24"/>
          <w:szCs w:val="24"/>
        </w:rPr>
      </w:pPr>
      <w:del w:id="1" w:author="Sydney Cromwell" w:date="2023-10-24T09:12:00Z">
        <w:r w:rsidDel="00CB44C1">
          <w:rPr>
            <w:rFonts w:eastAsia="Arial"/>
            <w:highlight w:val="white"/>
          </w:rPr>
          <w:delText>Book Subtitle</w:delText>
        </w:r>
      </w:del>
      <w:ins w:id="2" w:author="Sydney Cromwell" w:date="2023-10-24T09:12:00Z">
        <w:r w:rsidR="00CB44C1">
          <w:rPr>
            <w:rFonts w:eastAsia="Arial"/>
          </w:rPr>
          <w:t>Visualize, Communicate, and Automate with R</w:t>
        </w:r>
      </w:ins>
    </w:p>
    <w:p w14:paraId="6AEB25E4" w14:textId="18EF1CD2" w:rsidR="006024CC" w:rsidRPr="00D705D5" w:rsidRDefault="006024CC" w:rsidP="006024CC">
      <w:pPr>
        <w:pStyle w:val="BookAuthor"/>
        <w:rPr>
          <w:rFonts w:eastAsia="Arial"/>
          <w:highlight w:val="white"/>
        </w:rPr>
      </w:pPr>
      <w:r w:rsidRPr="00D705D5">
        <w:rPr>
          <w:rFonts w:eastAsia="Arial"/>
          <w:highlight w:val="white"/>
        </w:rPr>
        <w:t xml:space="preserve">by </w:t>
      </w:r>
      <w:r>
        <w:rPr>
          <w:rFonts w:eastAsia="Arial"/>
          <w:highlight w:val="white"/>
        </w:rPr>
        <w:t>David Keyes</w:t>
      </w:r>
    </w:p>
    <w:p w14:paraId="5A198626" w14:textId="4EF54140" w:rsidR="006024CC" w:rsidRDefault="006024CC" w:rsidP="006024CC">
      <w:pPr>
        <w:pStyle w:val="BookPublisher"/>
        <w:rPr>
          <w:rFonts w:eastAsia="Arial"/>
          <w:highlight w:val="white"/>
        </w:rPr>
      </w:pPr>
      <w:r>
        <w:rPr>
          <w:rFonts w:eastAsia="Arial"/>
          <w:highlight w:val="white"/>
        </w:rPr>
        <w:t>No Starch Press</w:t>
      </w:r>
    </w:p>
    <w:p w14:paraId="203C566B" w14:textId="0CDAD3B0" w:rsidR="006024CC" w:rsidRDefault="00CB44C1" w:rsidP="004A64B8">
      <w:pPr>
        <w:pStyle w:val="CopyrightHead"/>
      </w:pPr>
      <w:r w:rsidRPr="004A64B8">
        <w:t xml:space="preserve">R </w:t>
      </w:r>
      <w:r w:rsidR="004A64B8">
        <w:t>WITHOUT STATISTICS</w:t>
      </w:r>
      <w:r w:rsidR="006024CC" w:rsidRPr="004A64B8">
        <w:t>.</w:t>
      </w:r>
      <w:r w:rsidR="006024CC">
        <w:t xml:space="preserve"> </w:t>
      </w:r>
      <w:r w:rsidR="006024CC" w:rsidRPr="004A64B8">
        <w:rPr>
          <w:b w:val="0"/>
          <w:bCs/>
        </w:rPr>
        <w:t>Copyright ©</w:t>
      </w:r>
      <w:r w:rsidR="006024CC" w:rsidRPr="004A64B8">
        <w:rPr>
          <w:rFonts w:ascii="Times New Roman" w:hAnsi="Times New Roman" w:cs="Times New Roman"/>
          <w:b w:val="0"/>
          <w:bCs/>
        </w:rPr>
        <w:t xml:space="preserve"> </w:t>
      </w:r>
      <w:r w:rsidR="006024CC" w:rsidRPr="004A64B8">
        <w:rPr>
          <w:b w:val="0"/>
          <w:bCs/>
        </w:rPr>
        <w:t xml:space="preserve">2024 </w:t>
      </w:r>
      <w:r w:rsidRPr="004A64B8">
        <w:rPr>
          <w:b w:val="0"/>
          <w:bCs/>
        </w:rPr>
        <w:t>by David Keyes.</w:t>
      </w:r>
    </w:p>
    <w:p w14:paraId="45CC0EF4" w14:textId="77777777" w:rsidR="006024CC" w:rsidRDefault="006024CC" w:rsidP="006024CC">
      <w:pPr>
        <w:pStyle w:val="Copyright"/>
        <w:rPr>
          <w:rFonts w:eastAsia="Libre Baskerville"/>
        </w:rPr>
      </w:pPr>
      <w:r>
        <w:rPr>
          <w:rFonts w:eastAsia="Libre Baskerville"/>
        </w:rPr>
        <w:t>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14:paraId="40667671" w14:textId="77777777" w:rsidR="006024CC" w:rsidRDefault="006024CC" w:rsidP="006024CC">
      <w:pPr>
        <w:pStyle w:val="Copyright"/>
        <w:rPr>
          <w:rFonts w:eastAsia="Libre Baskerville"/>
        </w:rPr>
      </w:pPr>
      <w:r>
        <w:rPr>
          <w:rFonts w:eastAsia="Libre Baskerville"/>
        </w:rPr>
        <w:t>Printed in the United States of America</w:t>
      </w:r>
    </w:p>
    <w:p w14:paraId="35DA91B0" w14:textId="77777777" w:rsidR="006024CC" w:rsidRDefault="006024CC" w:rsidP="006024CC">
      <w:pPr>
        <w:pStyle w:val="Copyright"/>
        <w:rPr>
          <w:rFonts w:eastAsia="Libre Baskerville"/>
        </w:rPr>
      </w:pPr>
      <w:r>
        <w:rPr>
          <w:rFonts w:eastAsia="Libre Baskerville"/>
        </w:rPr>
        <w:t>First printing</w:t>
      </w:r>
    </w:p>
    <w:p w14:paraId="1D13CF1A" w14:textId="2C28E59C" w:rsidR="006024CC" w:rsidRDefault="00B2443F" w:rsidP="006024CC">
      <w:pPr>
        <w:pStyle w:val="Copyright"/>
        <w:rPr>
          <w:rFonts w:eastAsia="Libre Baskerville"/>
        </w:rPr>
      </w:pPr>
      <w:r>
        <w:rPr>
          <w:rFonts w:eastAsia="Libre Baskerville"/>
        </w:rPr>
        <w:t xml:space="preserve">28 </w:t>
      </w:r>
      <w:r w:rsidR="006024CC">
        <w:rPr>
          <w:rFonts w:eastAsia="Libre Baskerville"/>
        </w:rPr>
        <w:t>27 26 25 24     1 2 3 4 5</w:t>
      </w:r>
    </w:p>
    <w:p w14:paraId="1BFCDAD6" w14:textId="49F5AEF5" w:rsidR="006024CC" w:rsidRDefault="006024CC" w:rsidP="006024CC">
      <w:pPr>
        <w:pStyle w:val="Copyright"/>
        <w:rPr>
          <w:rFonts w:eastAsia="Libre Baskerville"/>
        </w:rPr>
      </w:pPr>
      <w:r>
        <w:rPr>
          <w:rFonts w:eastAsia="Libre Baskerville"/>
        </w:rPr>
        <w:t>ISBN-13: 978-1-</w:t>
      </w:r>
      <w:r w:rsidR="009A7EAD">
        <w:t>7185-0332-8</w:t>
      </w:r>
      <w:r w:rsidR="009A7EAD">
        <w:rPr>
          <w:rFonts w:eastAsia="Libre Baskerville"/>
        </w:rPr>
        <w:t xml:space="preserve"> </w:t>
      </w:r>
      <w:r>
        <w:rPr>
          <w:rFonts w:eastAsia="Libre Baskerville"/>
        </w:rPr>
        <w:t>(print)</w:t>
      </w:r>
      <w:r>
        <w:rPr>
          <w:rFonts w:eastAsia="Libre Baskerville"/>
        </w:rPr>
        <w:br/>
        <w:t>ISBN-13: 978-1</w:t>
      </w:r>
      <w:r w:rsidR="009A7EAD">
        <w:rPr>
          <w:rFonts w:eastAsia="Libre Baskerville"/>
        </w:rPr>
        <w:t>-</w:t>
      </w:r>
      <w:r w:rsidR="009A7EAD">
        <w:t xml:space="preserve">7185-0333-5 </w:t>
      </w:r>
      <w:r>
        <w:rPr>
          <w:rFonts w:eastAsia="Libre Baskerville"/>
        </w:rPr>
        <w:t>(ebook)</w:t>
      </w:r>
    </w:p>
    <w:p w14:paraId="4C8A5DCB" w14:textId="77777777" w:rsidR="00CA3CB3" w:rsidRPr="0083636E" w:rsidRDefault="00CA3CB3" w:rsidP="00CA3CB3">
      <w:pPr>
        <w:pStyle w:val="ProductionDirective"/>
      </w:pPr>
      <w:r w:rsidRPr="001618AD">
        <w:lastRenderedPageBreak/>
        <w:t xml:space="preserve">COMP: insert </w:t>
      </w:r>
      <w:proofErr w:type="spellStart"/>
      <w:r>
        <w:t>nsp</w:t>
      </w:r>
      <w:proofErr w:type="spellEnd"/>
      <w:r>
        <w:t xml:space="preserve"> </w:t>
      </w:r>
      <w:r w:rsidRPr="001618AD">
        <w:t>logo to the left of the address block; ® is 10pts</w:t>
      </w:r>
    </w:p>
    <w:p w14:paraId="733D1F11" w14:textId="77777777" w:rsidR="00CA3CB3" w:rsidRPr="0083636E" w:rsidRDefault="00CA3CB3" w:rsidP="00CA3CB3">
      <w:pPr>
        <w:pStyle w:val="Copyright"/>
      </w:pPr>
      <w:r w:rsidRPr="0083636E">
        <w:t>Published by No Starch Press</w:t>
      </w:r>
      <w:r w:rsidRPr="00133D26">
        <w:rPr>
          <w:rStyle w:val="Superscript"/>
        </w:rPr>
        <w:t>®</w:t>
      </w:r>
      <w:r w:rsidRPr="0083636E">
        <w:t>, Inc.</w:t>
      </w:r>
      <w:r>
        <w:br/>
      </w:r>
      <w:r w:rsidRPr="0083636E">
        <w:t>245 8th Street, San Francisco, CA 94103</w:t>
      </w:r>
      <w:r w:rsidRPr="0083636E">
        <w:br/>
        <w:t>phone: +1.415.863.9900</w:t>
      </w:r>
      <w:r w:rsidRPr="0083636E">
        <w:br/>
      </w:r>
      <w:r w:rsidRPr="001618AD">
        <w:rPr>
          <w:rFonts w:ascii="ITC New Baskerville Std" w:hAnsi="ITC New Baskerville Std" w:cs="ITC New Baskerville Std"/>
          <w:szCs w:val="16"/>
        </w:rPr>
        <w:t>www.nostarch.com</w:t>
      </w:r>
      <w:r>
        <w:t>; info@nostarch.com</w:t>
      </w:r>
    </w:p>
    <w:p w14:paraId="74D05B3F" w14:textId="31888C2D" w:rsidR="00CA3CB3" w:rsidRDefault="006024CC" w:rsidP="00CA3CB3">
      <w:pPr>
        <w:pStyle w:val="Copyright"/>
        <w:rPr>
          <w:rFonts w:eastAsia="Libre Baskerville"/>
        </w:rPr>
      </w:pPr>
      <w:bookmarkStart w:id="3" w:name="_heading=h.gjdgxs" w:colFirst="0" w:colLast="0"/>
      <w:bookmarkEnd w:id="3"/>
      <w:r>
        <w:rPr>
          <w:rFonts w:eastAsia="Libre Baskerville"/>
        </w:rPr>
        <w:t>Publisher: William Pollock</w:t>
      </w:r>
      <w:r>
        <w:rPr>
          <w:rFonts w:eastAsia="Libre Baskerville"/>
        </w:rPr>
        <w:br/>
        <w:t>Managing Editor: Jill Franklin</w:t>
      </w:r>
      <w:r>
        <w:rPr>
          <w:rFonts w:eastAsia="Libre Baskerville"/>
        </w:rPr>
        <w:br/>
        <w:t>Production Manager: Sabrina Plomitallo-González</w:t>
      </w:r>
      <w:r>
        <w:rPr>
          <w:rFonts w:eastAsia="Libre Baskerville"/>
        </w:rPr>
        <w:br/>
        <w:t xml:space="preserve">Production Editor: </w:t>
      </w:r>
      <w:r w:rsidR="00BC29E0">
        <w:rPr>
          <w:rFonts w:eastAsia="Libre Baskerville"/>
        </w:rPr>
        <w:t>Sydney Cromwell</w:t>
      </w:r>
      <w:r>
        <w:rPr>
          <w:rFonts w:eastAsia="Libre Baskerville"/>
        </w:rPr>
        <w:br/>
        <w:t xml:space="preserve">Developmental Editor: </w:t>
      </w:r>
      <w:r w:rsidR="00F459C3">
        <w:rPr>
          <w:rFonts w:eastAsia="Libre Baskerville"/>
        </w:rPr>
        <w:t>Frances Saux</w:t>
      </w:r>
      <w:r>
        <w:rPr>
          <w:rFonts w:eastAsia="Libre Baskerville"/>
        </w:rPr>
        <w:br/>
        <w:t>Cover Illustrator: ???</w:t>
      </w:r>
      <w:r>
        <w:rPr>
          <w:rFonts w:eastAsia="Libre Baskerville"/>
        </w:rPr>
        <w:br/>
        <w:t>Interior Design: Octopod Studios</w:t>
      </w:r>
      <w:r>
        <w:rPr>
          <w:rFonts w:eastAsia="Libre Baskerville"/>
        </w:rPr>
        <w:br/>
        <w:t xml:space="preserve">Technical Reviewer: </w:t>
      </w:r>
      <w:r w:rsidR="00BC29E0">
        <w:rPr>
          <w:rFonts w:eastAsia="Libre Baskerville"/>
        </w:rPr>
        <w:t>Rita Giordano</w:t>
      </w:r>
      <w:r>
        <w:rPr>
          <w:rFonts w:eastAsia="Libre Baskerville"/>
        </w:rPr>
        <w:br/>
        <w:t xml:space="preserve">Copyeditor: </w:t>
      </w:r>
      <w:r w:rsidR="00BC29E0">
        <w:rPr>
          <w:rFonts w:eastAsia="Libre Baskerville"/>
        </w:rPr>
        <w:t>Rachel Monaghan</w:t>
      </w:r>
      <w:r>
        <w:rPr>
          <w:rFonts w:eastAsia="Libre Baskerville"/>
        </w:rPr>
        <w:br/>
        <w:t>Proofreader: ???</w:t>
      </w:r>
      <w:r>
        <w:rPr>
          <w:rFonts w:eastAsia="Libre Baskerville"/>
        </w:rPr>
        <w:br/>
        <w:t>Indexer</w:t>
      </w:r>
      <w:proofErr w:type="gramStart"/>
      <w:r>
        <w:rPr>
          <w:rFonts w:eastAsia="Libre Baskerville"/>
        </w:rPr>
        <w:t>: ???</w:t>
      </w:r>
      <w:proofErr w:type="gramEnd"/>
    </w:p>
    <w:p w14:paraId="35C10FBE" w14:textId="482516D3" w:rsidR="00CA3CB3" w:rsidRPr="001618AD" w:rsidRDefault="00CA3CB3" w:rsidP="00CA3CB3">
      <w:pPr>
        <w:pStyle w:val="Copyright"/>
        <w:rPr>
          <w:rStyle w:val="Italic"/>
          <w:rFonts w:eastAsia="Libre Baskerville"/>
        </w:rPr>
      </w:pPr>
      <w:r w:rsidRPr="001618AD">
        <w:rPr>
          <w:rStyle w:val="Italic"/>
          <w:rFonts w:eastAsia="Libre Baskerville"/>
        </w:rPr>
        <w:t>Library of Congress Cataloging-in-Publication Data</w:t>
      </w:r>
    </w:p>
    <w:p w14:paraId="0818CB91" w14:textId="2A995785" w:rsidR="00CA3CB3" w:rsidRDefault="00CA3CB3" w:rsidP="00CA3CB3">
      <w:pPr>
        <w:pStyle w:val="CopyrightLOC"/>
        <w:rPr>
          <w:rFonts w:eastAsia="Libre Baskerville"/>
        </w:rPr>
      </w:pPr>
      <w:r w:rsidRPr="001618AD">
        <w:rPr>
          <w:rFonts w:eastAsia="Libre Baskerville"/>
        </w:rPr>
        <w:t>&lt;CIP DATA GOES HERE.&gt;</w:t>
      </w:r>
    </w:p>
    <w:p w14:paraId="75ED79C3" w14:textId="3B394A0A" w:rsidR="00F21957" w:rsidRPr="002113C3" w:rsidRDefault="00CA3CB3" w:rsidP="00CA3CB3">
      <w:pPr>
        <w:pStyle w:val="Copyright"/>
      </w:pPr>
      <w:r w:rsidRPr="0083636E">
        <w:t>For customer service inquiries, please contact info@nostarch.com. For information on distribution, bulk sales, corporate sales, or translations</w:t>
      </w:r>
      <w:r>
        <w:t xml:space="preserve">: </w:t>
      </w:r>
      <w:r w:rsidRPr="0083636E">
        <w:t>sales@nostarch.com. For permission to translate this work</w:t>
      </w:r>
      <w:r>
        <w:t xml:space="preserve">: </w:t>
      </w:r>
      <w:r w:rsidRPr="0083636E">
        <w:t>rights@nostarch.com. To report counterfeit copies or piracy</w:t>
      </w:r>
      <w:r>
        <w:t>:</w:t>
      </w:r>
      <w:r w:rsidRPr="0083636E">
        <w:t xml:space="preserve"> counterfeit@nostarch.com.</w:t>
      </w:r>
    </w:p>
    <w:p w14:paraId="711EDFAC" w14:textId="5F244521" w:rsidR="00F21957" w:rsidRDefault="00CA3CB3" w:rsidP="006024CC">
      <w:pPr>
        <w:pStyle w:val="Copyright"/>
        <w:rPr>
          <w:rFonts w:eastAsia="Libre Baskerville"/>
        </w:rPr>
      </w:pPr>
      <w:r w:rsidRPr="001618AD">
        <w:rPr>
          <w:rFonts w:eastAsia="Libre Baskerville"/>
        </w:rPr>
        <w:t>No Starch Press and the No Starch Press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w:t>
      </w:r>
    </w:p>
    <w:p w14:paraId="1293BD32" w14:textId="72A2F85C" w:rsidR="006024CC" w:rsidRDefault="006024CC" w:rsidP="006024CC">
      <w:pPr>
        <w:pStyle w:val="Copyright"/>
        <w:rPr>
          <w:rFonts w:eastAsia="Libre Baskerville"/>
        </w:rPr>
      </w:pPr>
      <w:r>
        <w:rPr>
          <w:rFonts w:eastAsia="Libre Baskerville"/>
        </w:rPr>
        <w:t>[X]</w:t>
      </w:r>
    </w:p>
    <w:p w14:paraId="36E2F24A" w14:textId="77777777" w:rsidR="00F21957" w:rsidRDefault="00F21957">
      <w:pPr>
        <w:rPr>
          <w:rFonts w:ascii="Arial" w:eastAsia="Arial" w:hAnsi="Arial" w:cs="TimesNewRomanPSMT"/>
          <w:smallCaps/>
          <w:color w:val="FF0000"/>
          <w:sz w:val="18"/>
          <w:szCs w:val="18"/>
        </w:rPr>
      </w:pPr>
      <w:r>
        <w:rPr>
          <w:rFonts w:eastAsia="Arial"/>
        </w:rPr>
        <w:br w:type="page"/>
      </w:r>
    </w:p>
    <w:p w14:paraId="48CDE415" w14:textId="5C333362" w:rsidR="006024CC" w:rsidRDefault="00BB05F6" w:rsidP="006024CC">
      <w:pPr>
        <w:pStyle w:val="ProductionDirective"/>
        <w:rPr>
          <w:rFonts w:eastAsia="Arial"/>
        </w:rPr>
      </w:pPr>
      <w:r>
        <w:rPr>
          <w:rFonts w:eastAsia="Arial"/>
        </w:rPr>
        <w:lastRenderedPageBreak/>
        <w:t>COMP:</w:t>
      </w:r>
      <w:r w:rsidR="006024CC">
        <w:rPr>
          <w:rFonts w:eastAsia="Arial"/>
        </w:rPr>
        <w:t xml:space="preserve"> dedication.</w:t>
      </w:r>
    </w:p>
    <w:p w14:paraId="1DB3C6F5" w14:textId="0CB18EB6" w:rsidR="006024CC" w:rsidRDefault="00021359" w:rsidP="006024CC">
      <w:pPr>
        <w:pStyle w:val="Dedication"/>
        <w:rPr>
          <w:rFonts w:eastAsia="Arial"/>
        </w:rPr>
      </w:pPr>
      <w:r>
        <w:rPr>
          <w:rFonts w:eastAsia="Arial"/>
        </w:rPr>
        <w:t>For my wife, Rachel, and my children, Leila and Elias.</w:t>
      </w:r>
    </w:p>
    <w:p w14:paraId="14E469DE" w14:textId="3C34707C" w:rsidR="006024CC" w:rsidRDefault="006024CC" w:rsidP="006024CC">
      <w:pPr>
        <w:pStyle w:val="FrontmatterTitle"/>
      </w:pPr>
      <w:r>
        <w:t>About the Author</w:t>
      </w:r>
    </w:p>
    <w:p w14:paraId="52F4BFB6" w14:textId="5FBE3141" w:rsidR="002113C3" w:rsidRDefault="00CF6A96" w:rsidP="006024CC">
      <w:pPr>
        <w:pStyle w:val="Body"/>
        <w:rPr>
          <w:rFonts w:eastAsia="Calibri"/>
        </w:rPr>
      </w:pPr>
      <w:r w:rsidRPr="00CF6A96">
        <w:rPr>
          <w:rFonts w:eastAsia="Calibri"/>
        </w:rPr>
        <w:t xml:space="preserve">David Keyes is </w:t>
      </w:r>
      <w:r w:rsidR="00C27BA4" w:rsidRPr="00CF6A96">
        <w:rPr>
          <w:rFonts w:eastAsia="Calibri"/>
        </w:rPr>
        <w:t xml:space="preserve">the founder of </w:t>
      </w:r>
      <w:commentRangeStart w:id="4"/>
      <w:commentRangeStart w:id="5"/>
      <w:commentRangeStart w:id="6"/>
      <w:r w:rsidR="00C27BA4" w:rsidRPr="005F3DEF">
        <w:rPr>
          <w:rStyle w:val="Italic"/>
          <w:rFonts w:eastAsia="Calibri"/>
        </w:rPr>
        <w:t>R for the Rest of Us</w:t>
      </w:r>
      <w:r w:rsidR="00F459C3">
        <w:rPr>
          <w:rStyle w:val="Italic"/>
          <w:rFonts w:eastAsia="Calibri"/>
        </w:rPr>
        <w:t xml:space="preserve"> </w:t>
      </w:r>
      <w:commentRangeEnd w:id="4"/>
      <w:r w:rsidR="00BB05F6">
        <w:rPr>
          <w:rStyle w:val="CommentReference"/>
          <w:rFonts w:asciiTheme="minorHAnsi" w:eastAsiaTheme="minorHAnsi" w:hAnsiTheme="minorHAnsi" w:cstheme="minorBidi"/>
          <w:color w:val="auto"/>
          <w:kern w:val="2"/>
          <w:lang w:eastAsia="en-US"/>
          <w14:ligatures w14:val="standardContextual"/>
        </w:rPr>
        <w:commentReference w:id="4"/>
      </w:r>
      <w:commentRangeEnd w:id="5"/>
      <w:r w:rsidR="009D6C51">
        <w:rPr>
          <w:rStyle w:val="CommentReference"/>
          <w:rFonts w:ascii="Times New Roman" w:hAnsi="Times New Roman" w:cs="Times New Roman"/>
          <w:color w:val="auto"/>
          <w:lang w:val="en-CA"/>
        </w:rPr>
        <w:commentReference w:id="5"/>
      </w:r>
      <w:commentRangeEnd w:id="6"/>
      <w:r w:rsidR="000616A1">
        <w:rPr>
          <w:rStyle w:val="CommentReference"/>
          <w:rFonts w:ascii="Times New Roman" w:hAnsi="Times New Roman" w:cs="Times New Roman"/>
          <w:color w:val="auto"/>
          <w:lang w:val="en-CA"/>
        </w:rPr>
        <w:commentReference w:id="6"/>
      </w:r>
      <w:r w:rsidR="00F459C3" w:rsidRPr="00EB572D">
        <w:rPr>
          <w:rFonts w:eastAsia="Calibri"/>
        </w:rPr>
        <w:t>(</w:t>
      </w:r>
      <w:r w:rsidR="00F459C3" w:rsidRPr="00EB572D">
        <w:rPr>
          <w:rStyle w:val="LinkURL"/>
          <w:rFonts w:eastAsia="Calibri"/>
        </w:rPr>
        <w:t>https://rfortherestofus.com</w:t>
      </w:r>
      <w:del w:id="7" w:author="Sydney Cromwell" w:date="2023-10-24T09:52:00Z">
        <w:r w:rsidR="00F459C3" w:rsidRPr="00EB572D" w:rsidDel="00CB7094">
          <w:rPr>
            <w:rStyle w:val="LinkURL"/>
            <w:rFonts w:eastAsia="Calibri"/>
          </w:rPr>
          <w:delText>/</w:delText>
        </w:r>
      </w:del>
      <w:r w:rsidR="00F459C3" w:rsidRPr="00EB572D">
        <w:rPr>
          <w:rFonts w:eastAsia="Calibri"/>
        </w:rPr>
        <w:t>)</w:t>
      </w:r>
      <w:r w:rsidR="00C27BA4" w:rsidRPr="00F459C3">
        <w:rPr>
          <w:rFonts w:eastAsia="Calibri"/>
        </w:rPr>
        <w:t>,</w:t>
      </w:r>
      <w:r w:rsidR="00C27BA4" w:rsidRPr="00CF6A96">
        <w:rPr>
          <w:rFonts w:eastAsia="Calibri"/>
        </w:rPr>
        <w:t xml:space="preserve"> </w:t>
      </w:r>
      <w:r w:rsidR="00C27BA4">
        <w:rPr>
          <w:rFonts w:eastAsia="Calibri"/>
        </w:rPr>
        <w:t xml:space="preserve">where </w:t>
      </w:r>
      <w:r w:rsidR="00C27BA4" w:rsidRPr="00CF6A96">
        <w:rPr>
          <w:rFonts w:eastAsia="Calibri"/>
        </w:rPr>
        <w:t>he develops courses</w:t>
      </w:r>
      <w:r w:rsidR="00C27BA4">
        <w:rPr>
          <w:rFonts w:eastAsia="Calibri"/>
        </w:rPr>
        <w:t>,</w:t>
      </w:r>
      <w:r w:rsidR="00C27BA4" w:rsidRPr="00CF6A96">
        <w:rPr>
          <w:rFonts w:eastAsia="Calibri"/>
        </w:rPr>
        <w:t xml:space="preserve"> conducts corporate trainings, and </w:t>
      </w:r>
      <w:r w:rsidR="00C27BA4">
        <w:rPr>
          <w:rFonts w:eastAsia="Calibri"/>
        </w:rPr>
        <w:t>works with</w:t>
      </w:r>
      <w:r w:rsidR="00C27BA4" w:rsidRPr="00CF6A96">
        <w:rPr>
          <w:rFonts w:eastAsia="Calibri"/>
        </w:rPr>
        <w:t xml:space="preserve"> organizations </w:t>
      </w:r>
      <w:r w:rsidR="00C27BA4">
        <w:rPr>
          <w:rFonts w:eastAsia="Calibri"/>
        </w:rPr>
        <w:t xml:space="preserve">to </w:t>
      </w:r>
      <w:r w:rsidR="00C27BA4" w:rsidRPr="00CF6A96">
        <w:rPr>
          <w:rFonts w:eastAsia="Calibri"/>
        </w:rPr>
        <w:t xml:space="preserve">harness the power of R. </w:t>
      </w:r>
      <w:r w:rsidR="009F0627">
        <w:rPr>
          <w:rFonts w:eastAsia="Calibri"/>
        </w:rPr>
        <w:t>While leading a team of consultants, he has overseen the creation of many R-based reports. A</w:t>
      </w:r>
      <w:r w:rsidR="00C27BA4">
        <w:rPr>
          <w:rFonts w:eastAsia="Calibri"/>
        </w:rPr>
        <w:t xml:space="preserve">s </w:t>
      </w:r>
      <w:r w:rsidRPr="00CF6A96">
        <w:rPr>
          <w:rFonts w:eastAsia="Calibri"/>
        </w:rPr>
        <w:t>a self-taught R user with a qualitative background</w:t>
      </w:r>
      <w:r w:rsidR="00C27BA4">
        <w:rPr>
          <w:rFonts w:eastAsia="Calibri"/>
        </w:rPr>
        <w:t>,</w:t>
      </w:r>
      <w:r w:rsidRPr="00CF6A96">
        <w:rPr>
          <w:rFonts w:eastAsia="Calibri"/>
        </w:rPr>
        <w:t xml:space="preserve"> </w:t>
      </w:r>
      <w:r w:rsidR="00C27BA4">
        <w:rPr>
          <w:rFonts w:eastAsia="Calibri"/>
        </w:rPr>
        <w:t>he</w:t>
      </w:r>
      <w:r w:rsidRPr="00CF6A96">
        <w:rPr>
          <w:rFonts w:eastAsia="Calibri"/>
        </w:rPr>
        <w:t xml:space="preserve"> helps people who don</w:t>
      </w:r>
      <w:r w:rsidR="00D34C9E">
        <w:rPr>
          <w:rFonts w:eastAsia="Calibri"/>
        </w:rPr>
        <w:t>’</w:t>
      </w:r>
      <w:r w:rsidRPr="00CF6A96">
        <w:rPr>
          <w:rFonts w:eastAsia="Calibri"/>
        </w:rPr>
        <w:t>t think of themselves as R users learn to use this powerful tool.</w:t>
      </w:r>
    </w:p>
    <w:p w14:paraId="2D05CB15" w14:textId="1FDF4207" w:rsidR="006024CC" w:rsidRDefault="006024CC" w:rsidP="006024CC">
      <w:pPr>
        <w:pStyle w:val="FrontmatterTitle"/>
        <w:rPr>
          <w:rFonts w:eastAsia="Arial"/>
        </w:rPr>
      </w:pPr>
      <w:r>
        <w:rPr>
          <w:rFonts w:eastAsia="Arial"/>
        </w:rPr>
        <w:t>About the Technical Reviewer</w:t>
      </w:r>
    </w:p>
    <w:p w14:paraId="10C40987" w14:textId="418C3278" w:rsidR="00502F80" w:rsidRPr="00502F80" w:rsidRDefault="00502F80" w:rsidP="00502F80">
      <w:pPr>
        <w:pStyle w:val="Body"/>
        <w:rPr>
          <w:rFonts w:eastAsia="Calibri"/>
        </w:rPr>
      </w:pPr>
      <w:r w:rsidRPr="00502F80">
        <w:rPr>
          <w:rFonts w:eastAsia="Calibri"/>
        </w:rPr>
        <w:t xml:space="preserve">Rita Giordano is an independent data visualization consultant and LinkedIn instructor based in the UK. </w:t>
      </w:r>
      <w:del w:id="8" w:author="Sydney Cromwell" w:date="2023-10-26T13:13:00Z">
        <w:r w:rsidRPr="00502F80" w:rsidDel="00502F80">
          <w:rPr>
            <w:rFonts w:eastAsia="Calibri"/>
          </w:rPr>
          <w:delText>By training, she</w:delText>
        </w:r>
      </w:del>
      <w:ins w:id="9" w:author="Sydney Cromwell" w:date="2023-10-26T13:13:00Z">
        <w:r>
          <w:rPr>
            <w:rFonts w:eastAsia="Calibri"/>
          </w:rPr>
          <w:t>She</w:t>
        </w:r>
      </w:ins>
      <w:r w:rsidRPr="00502F80">
        <w:rPr>
          <w:rFonts w:eastAsia="Calibri"/>
        </w:rPr>
        <w:t xml:space="preserve"> is a physicist with a PhD in statistics applied to structural biology and has extensive research and data science experience.</w:t>
      </w:r>
    </w:p>
    <w:p w14:paraId="64FD35B9" w14:textId="7EAB680F" w:rsidR="006024CC" w:rsidRDefault="006024CC" w:rsidP="006024CC">
      <w:pPr>
        <w:pStyle w:val="FrontmatterTitle"/>
        <w:rPr>
          <w:rFonts w:eastAsia="Arial"/>
        </w:rPr>
      </w:pPr>
      <w:r>
        <w:rPr>
          <w:rFonts w:eastAsia="Arial"/>
        </w:rPr>
        <w:t xml:space="preserve">Brief </w:t>
      </w:r>
      <w:r w:rsidRPr="00D705D5">
        <w:rPr>
          <w:rFonts w:eastAsia="Arial"/>
        </w:rPr>
        <w:t>Contents</w:t>
      </w:r>
    </w:p>
    <w:p w14:paraId="6102D52B" w14:textId="5ECDFC4D" w:rsidR="006024CC" w:rsidRDefault="006024CC" w:rsidP="006024CC">
      <w:pPr>
        <w:pStyle w:val="ProductionDirective"/>
        <w:rPr>
          <w:rFonts w:eastAsia="Arial"/>
        </w:rPr>
      </w:pPr>
      <w:del w:id="10" w:author="Sydney Cromwell" w:date="2023-10-24T09:22:00Z">
        <w:r w:rsidDel="00BB05F6">
          <w:rPr>
            <w:rFonts w:eastAsia="Arial"/>
          </w:rPr>
          <w:delText>TK after correction pass.</w:delText>
        </w:r>
      </w:del>
      <w:r w:rsidR="00BB05F6">
        <w:rPr>
          <w:rFonts w:eastAsia="Arial"/>
        </w:rPr>
        <w:t>COMP: Run in 1</w:t>
      </w:r>
      <w:r w:rsidR="00BB05F6" w:rsidRPr="00BB05F6">
        <w:rPr>
          <w:rFonts w:eastAsia="Arial"/>
          <w:vertAlign w:val="superscript"/>
          <w:rPrChange w:id="11" w:author="Sydney Cromwell" w:date="2023-10-24T09:22:00Z">
            <w:rPr>
              <w:rFonts w:eastAsia="Arial"/>
            </w:rPr>
          </w:rPrChange>
        </w:rPr>
        <w:t>st</w:t>
      </w:r>
      <w:r w:rsidR="00BB05F6">
        <w:rPr>
          <w:rFonts w:eastAsia="Arial"/>
        </w:rPr>
        <w:t xml:space="preserve"> pass</w:t>
      </w:r>
    </w:p>
    <w:p w14:paraId="44B8C017" w14:textId="77777777" w:rsidR="006024CC" w:rsidRDefault="006024CC" w:rsidP="006024CC">
      <w:pPr>
        <w:pStyle w:val="FrontmatterTitle"/>
        <w:rPr>
          <w:rFonts w:eastAsia="Arial"/>
        </w:rPr>
      </w:pPr>
      <w:r>
        <w:rPr>
          <w:rFonts w:eastAsia="Arial"/>
        </w:rPr>
        <w:t>Contents in Detail</w:t>
      </w:r>
    </w:p>
    <w:p w14:paraId="7EAE1AA7" w14:textId="26297AF7" w:rsidR="006024CC" w:rsidRPr="00D705D5" w:rsidRDefault="00BB05F6" w:rsidP="006024CC">
      <w:pPr>
        <w:pStyle w:val="ProductionDirective"/>
        <w:rPr>
          <w:rFonts w:eastAsia="Arial"/>
        </w:rPr>
      </w:pPr>
      <w:r>
        <w:rPr>
          <w:rFonts w:eastAsia="Arial"/>
        </w:rPr>
        <w:t>COMP: Run in 1</w:t>
      </w:r>
      <w:r w:rsidRPr="00BB05F6">
        <w:rPr>
          <w:rFonts w:eastAsia="Arial"/>
          <w:vertAlign w:val="superscript"/>
        </w:rPr>
        <w:t>st</w:t>
      </w:r>
      <w:r>
        <w:rPr>
          <w:rFonts w:eastAsia="Arial"/>
        </w:rPr>
        <w:t xml:space="preserve"> pass</w:t>
      </w:r>
    </w:p>
    <w:p w14:paraId="33441074" w14:textId="77777777" w:rsidR="006024CC" w:rsidRDefault="006024CC">
      <w:pPr>
        <w:pStyle w:val="FrontmatterTitle"/>
        <w:rPr>
          <w:rFonts w:eastAsia="Arial"/>
        </w:rPr>
        <w:pPrChange w:id="12" w:author="Rachel Monaghan" w:date="2023-11-06T09:23:00Z">
          <w:pPr>
            <w:keepLines/>
            <w:widowControl w:val="0"/>
            <w:pBdr>
              <w:top w:val="nil"/>
              <w:left w:val="nil"/>
              <w:bottom w:val="nil"/>
              <w:right w:val="nil"/>
              <w:between w:val="nil"/>
            </w:pBdr>
            <w:spacing w:before="600" w:after="600"/>
            <w:ind w:left="360"/>
          </w:pPr>
        </w:pPrChange>
      </w:pPr>
      <w:r>
        <w:rPr>
          <w:rFonts w:eastAsia="Arial"/>
        </w:rPr>
        <w:t>ACKNOWLEDGMENTS</w:t>
      </w:r>
    </w:p>
    <w:p w14:paraId="44F2BB7D" w14:textId="4DE94383" w:rsidR="002113C3" w:rsidRDefault="00EB01DC" w:rsidP="00EB01DC">
      <w:pPr>
        <w:pStyle w:val="Body"/>
        <w:rPr>
          <w:rFonts w:eastAsia="Calibri"/>
        </w:rPr>
      </w:pPr>
      <w:r w:rsidRPr="00EB01DC">
        <w:rPr>
          <w:rFonts w:eastAsia="Calibri"/>
        </w:rPr>
        <w:t>This book is a testament to the many members of the R community who share their knowledge freely and encourage others generously. I call myself self-taught, but really what I am is community-taught. Throughout this book, you will read about several R users from whom I have learned so much</w:t>
      </w:r>
      <w:r w:rsidR="008767D0">
        <w:rPr>
          <w:rFonts w:eastAsia="Calibri"/>
        </w:rPr>
        <w:t>;</w:t>
      </w:r>
      <w:r w:rsidRPr="00EB01DC">
        <w:rPr>
          <w:rFonts w:eastAsia="Calibri"/>
        </w:rPr>
        <w:t xml:space="preserve"> </w:t>
      </w:r>
      <w:r w:rsidR="008767D0">
        <w:rPr>
          <w:rFonts w:eastAsia="Calibri"/>
        </w:rPr>
        <w:t>still,</w:t>
      </w:r>
      <w:r w:rsidRPr="00EB01DC">
        <w:rPr>
          <w:rFonts w:eastAsia="Calibri"/>
        </w:rPr>
        <w:t xml:space="preserve"> </w:t>
      </w:r>
      <w:del w:id="13" w:author="Rachel Monaghan" w:date="2023-11-03T14:03:00Z">
        <w:r w:rsidRPr="00EB01DC" w:rsidDel="00D03833">
          <w:rPr>
            <w:rFonts w:eastAsia="Calibri"/>
          </w:rPr>
          <w:delText xml:space="preserve">so </w:delText>
        </w:r>
      </w:del>
      <w:r w:rsidRPr="00EB01DC">
        <w:rPr>
          <w:rFonts w:eastAsia="Calibri"/>
        </w:rPr>
        <w:t>many others</w:t>
      </w:r>
      <w:r w:rsidR="00D34C9E">
        <w:rPr>
          <w:rFonts w:eastAsia="Calibri"/>
        </w:rPr>
        <w:t xml:space="preserve"> go unmentioned</w:t>
      </w:r>
      <w:r w:rsidRPr="00EB01DC">
        <w:rPr>
          <w:rFonts w:eastAsia="Calibri"/>
        </w:rPr>
        <w:t>. To everyone who has worked to develop R, share your knowledge about R, and make R a welcoming place</w:t>
      </w:r>
      <w:del w:id="14" w:author="Rachel Monaghan" w:date="2023-11-03T14:03:00Z">
        <w:r w:rsidRPr="00EB01DC" w:rsidDel="00D03833">
          <w:rPr>
            <w:rFonts w:eastAsia="Calibri"/>
          </w:rPr>
          <w:delText xml:space="preserve"> for everyone</w:delText>
        </w:r>
      </w:del>
      <w:r w:rsidRPr="00EB01DC">
        <w:rPr>
          <w:rFonts w:eastAsia="Calibri"/>
        </w:rPr>
        <w:t>, thank you.</w:t>
      </w:r>
    </w:p>
    <w:p w14:paraId="03D81FD4" w14:textId="562AAF3C" w:rsidR="002113C3" w:rsidRDefault="00EB01DC" w:rsidP="00EB01DC">
      <w:pPr>
        <w:pStyle w:val="Body"/>
        <w:rPr>
          <w:rFonts w:eastAsia="Calibri"/>
        </w:rPr>
      </w:pPr>
      <w:r w:rsidRPr="00EB01DC">
        <w:rPr>
          <w:rFonts w:eastAsia="Calibri"/>
        </w:rPr>
        <w:t>I</w:t>
      </w:r>
      <w:r w:rsidR="00D62DB0">
        <w:rPr>
          <w:rFonts w:eastAsia="Calibri"/>
        </w:rPr>
        <w:t>’</w:t>
      </w:r>
      <w:r w:rsidRPr="00EB01DC">
        <w:rPr>
          <w:rFonts w:eastAsia="Calibri"/>
        </w:rPr>
        <w:t xml:space="preserve">d also like to thank the team at </w:t>
      </w:r>
      <w:r w:rsidRPr="00E84E13">
        <w:rPr>
          <w:rStyle w:val="Italic"/>
          <w:rFonts w:eastAsia="Calibri"/>
        </w:rPr>
        <w:t>R for the Rest of Us</w:t>
      </w:r>
      <w:r w:rsidRPr="00EB01DC">
        <w:rPr>
          <w:rFonts w:eastAsia="Calibri"/>
        </w:rPr>
        <w:t>. Working directly with talented R users has taught me so much about what is possible with R.</w:t>
      </w:r>
    </w:p>
    <w:p w14:paraId="479F4E79" w14:textId="63B716F4" w:rsidR="002113C3" w:rsidRDefault="00EB01DC" w:rsidP="00EB01DC">
      <w:pPr>
        <w:pStyle w:val="Body"/>
        <w:rPr>
          <w:rFonts w:eastAsia="Calibri"/>
        </w:rPr>
      </w:pPr>
      <w:r w:rsidRPr="00EB01DC">
        <w:rPr>
          <w:rFonts w:eastAsia="Calibri"/>
        </w:rPr>
        <w:lastRenderedPageBreak/>
        <w:t>Finally, I</w:t>
      </w:r>
      <w:ins w:id="15" w:author="Rachel Monaghan" w:date="2023-11-03T14:03:00Z">
        <w:r w:rsidR="00EA0981">
          <w:rPr>
            <w:rFonts w:eastAsia="Calibri"/>
          </w:rPr>
          <w:t>’</w:t>
        </w:r>
      </w:ins>
      <w:del w:id="16" w:author="Rachel Monaghan" w:date="2023-11-03T14:03:00Z">
        <w:r w:rsidRPr="00EB01DC" w:rsidDel="00EA0981">
          <w:rPr>
            <w:rFonts w:eastAsia="Calibri"/>
          </w:rPr>
          <w:delText>'</w:delText>
        </w:r>
      </w:del>
      <w:r w:rsidRPr="00EB01DC">
        <w:rPr>
          <w:rFonts w:eastAsia="Calibri"/>
        </w:rPr>
        <w:t>d like to thank people who have provided feedback as I</w:t>
      </w:r>
      <w:r w:rsidR="00D62DB0">
        <w:rPr>
          <w:rFonts w:eastAsia="Calibri"/>
        </w:rPr>
        <w:t>’</w:t>
      </w:r>
      <w:r w:rsidRPr="00EB01DC">
        <w:rPr>
          <w:rFonts w:eastAsia="Calibri"/>
        </w:rPr>
        <w:t>ve written this book. Technical reviewer Rita Giordano has helped me make sure everything works</w:t>
      </w:r>
      <w:del w:id="17" w:author="Sydney Cromwell" w:date="2023-10-24T09:26:00Z">
        <w:r w:rsidRPr="00EB01DC" w:rsidDel="00164884">
          <w:rPr>
            <w:rFonts w:eastAsia="Calibri"/>
          </w:rPr>
          <w:delText>,</w:delText>
        </w:r>
      </w:del>
      <w:r w:rsidRPr="00EB01DC">
        <w:rPr>
          <w:rFonts w:eastAsia="Calibri"/>
        </w:rPr>
        <w:t xml:space="preserve"> and </w:t>
      </w:r>
      <w:del w:id="18" w:author="Rachel Monaghan" w:date="2023-11-03T14:03:00Z">
        <w:r w:rsidRPr="00EB01DC" w:rsidDel="00EA0981">
          <w:rPr>
            <w:rFonts w:eastAsia="Calibri"/>
          </w:rPr>
          <w:delText xml:space="preserve">provided </w:delText>
        </w:r>
      </w:del>
      <w:ins w:id="19" w:author="Rachel Monaghan" w:date="2023-11-03T14:03:00Z">
        <w:r w:rsidR="00EA0981">
          <w:rPr>
            <w:rFonts w:eastAsia="Calibri"/>
          </w:rPr>
          <w:t>suggested</w:t>
        </w:r>
        <w:r w:rsidR="00EA0981" w:rsidRPr="00EB01DC">
          <w:rPr>
            <w:rFonts w:eastAsia="Calibri"/>
          </w:rPr>
          <w:t xml:space="preserve"> </w:t>
        </w:r>
      </w:ins>
      <w:r w:rsidRPr="00EB01DC">
        <w:rPr>
          <w:rFonts w:eastAsia="Calibri"/>
        </w:rPr>
        <w:t xml:space="preserve">great ideas for improvement. My editor, Frances Saux, has provided fantastic </w:t>
      </w:r>
      <w:del w:id="20" w:author="Rachel Monaghan" w:date="2023-11-03T14:04:00Z">
        <w:r w:rsidRPr="00EB01DC" w:rsidDel="00EA0981">
          <w:rPr>
            <w:rFonts w:eastAsia="Calibri"/>
          </w:rPr>
          <w:delText xml:space="preserve">feedback </w:delText>
        </w:r>
      </w:del>
      <w:ins w:id="21" w:author="Rachel Monaghan" w:date="2023-11-03T14:04:00Z">
        <w:r w:rsidR="00EA0981">
          <w:rPr>
            <w:rFonts w:eastAsia="Calibri"/>
          </w:rPr>
          <w:t>input</w:t>
        </w:r>
        <w:r w:rsidR="00EA0981" w:rsidRPr="00EB01DC">
          <w:rPr>
            <w:rFonts w:eastAsia="Calibri"/>
          </w:rPr>
          <w:t xml:space="preserve"> </w:t>
        </w:r>
      </w:ins>
      <w:r w:rsidRPr="00EB01DC">
        <w:rPr>
          <w:rFonts w:eastAsia="Calibri"/>
        </w:rPr>
        <w:t>along the way. To Bill Pollock and the entire team at No Starch: thank you for taking a flyer on me and my strange idea to write a book about non</w:t>
      </w:r>
      <w:del w:id="22" w:author="Rachel Monaghan" w:date="2023-11-03T14:04:00Z">
        <w:r w:rsidRPr="00EB01DC" w:rsidDel="00EA0981">
          <w:rPr>
            <w:rFonts w:eastAsia="Calibri"/>
          </w:rPr>
          <w:delText>-</w:delText>
        </w:r>
      </w:del>
      <w:r w:rsidRPr="00EB01DC">
        <w:rPr>
          <w:rFonts w:eastAsia="Calibri"/>
        </w:rPr>
        <w:t>statistical uses of a tool created for statistics.</w:t>
      </w:r>
    </w:p>
    <w:p w14:paraId="5E031DF7" w14:textId="1549B487" w:rsidR="006024CC" w:rsidRDefault="006024CC" w:rsidP="006024CC">
      <w:pPr>
        <w:pStyle w:val="FrontmatterTitle"/>
        <w:rPr>
          <w:rFonts w:eastAsia="Arial"/>
        </w:rPr>
      </w:pPr>
      <w:r>
        <w:rPr>
          <w:rFonts w:eastAsia="Arial"/>
        </w:rPr>
        <w:t>Introduction</w:t>
      </w:r>
    </w:p>
    <w:p w14:paraId="114AAA4A" w14:textId="3619C5F6" w:rsidR="001E2B2A" w:rsidRDefault="001E2B2A" w:rsidP="00957B45">
      <w:pPr>
        <w:pStyle w:val="ChapterIntro"/>
      </w:pPr>
      <w:r>
        <w:t xml:space="preserve">In early 2020, </w:t>
      </w:r>
      <w:r w:rsidR="007259C4">
        <w:t xml:space="preserve">as </w:t>
      </w:r>
      <w:r>
        <w:t>the world struggled to contain the spread of COVID</w:t>
      </w:r>
      <w:r w:rsidR="006024CC">
        <w:t>-19</w:t>
      </w:r>
      <w:r w:rsidR="007259C4">
        <w:t>,</w:t>
      </w:r>
      <w:r>
        <w:t xml:space="preserve"> </w:t>
      </w:r>
      <w:r w:rsidR="007259C4">
        <w:t>o</w:t>
      </w:r>
      <w:r>
        <w:t>ne country succeeded where others did not: New Zealand. There are many reasons</w:t>
      </w:r>
      <w:r w:rsidR="00125C14">
        <w:t xml:space="preserve"> </w:t>
      </w:r>
      <w:r>
        <w:t xml:space="preserve">New Zealand was </w:t>
      </w:r>
      <w:r w:rsidR="007259C4">
        <w:t>able</w:t>
      </w:r>
      <w:r>
        <w:t xml:space="preserve"> </w:t>
      </w:r>
      <w:r w:rsidR="007259C4">
        <w:t xml:space="preserve">to </w:t>
      </w:r>
      <w:r>
        <w:t>tackl</w:t>
      </w:r>
      <w:r w:rsidR="007259C4">
        <w:t>e</w:t>
      </w:r>
      <w:r>
        <w:t xml:space="preserve"> COVID</w:t>
      </w:r>
      <w:r w:rsidR="006024CC">
        <w:t>-19</w:t>
      </w:r>
      <w:r>
        <w:t xml:space="preserve">. One </w:t>
      </w:r>
      <w:del w:id="23" w:author="Rachel Monaghan" w:date="2023-11-03T14:05:00Z">
        <w:r w:rsidDel="00EA0981">
          <w:delText xml:space="preserve">of these </w:delText>
        </w:r>
      </w:del>
      <w:r>
        <w:t xml:space="preserve">was </w:t>
      </w:r>
      <w:r w:rsidR="007259C4">
        <w:t xml:space="preserve">the </w:t>
      </w:r>
      <w:r>
        <w:t>R</w:t>
      </w:r>
      <w:r w:rsidR="007259C4">
        <w:t xml:space="preserve"> programming language</w:t>
      </w:r>
      <w:r>
        <w:t xml:space="preserve"> (yes, </w:t>
      </w:r>
      <w:r w:rsidR="002A3BFB">
        <w:t>really</w:t>
      </w:r>
      <w:r>
        <w:t>).</w:t>
      </w:r>
    </w:p>
    <w:p w14:paraId="19393235" w14:textId="475D65A1" w:rsidR="002113C3" w:rsidRDefault="001E2B2A" w:rsidP="00577577">
      <w:pPr>
        <w:pStyle w:val="Body"/>
      </w:pPr>
      <w:del w:id="24" w:author="Rachel Monaghan" w:date="2023-11-03T14:08:00Z">
        <w:r w:rsidDel="003B0BFD">
          <w:delText xml:space="preserve">How did </w:delText>
        </w:r>
      </w:del>
      <w:del w:id="25" w:author="Rachel Monaghan" w:date="2023-11-03T14:07:00Z">
        <w:r w:rsidDel="00EA0981">
          <w:delText xml:space="preserve">a </w:delText>
        </w:r>
      </w:del>
      <w:ins w:id="26" w:author="Rachel Monaghan" w:date="2023-11-03T14:08:00Z">
        <w:r w:rsidR="003B0BFD">
          <w:t>T</w:t>
        </w:r>
      </w:ins>
      <w:ins w:id="27" w:author="Rachel Monaghan" w:date="2023-11-03T14:07:00Z">
        <w:r w:rsidR="00EA0981">
          <w:t xml:space="preserve">his </w:t>
        </w:r>
      </w:ins>
      <w:r>
        <w:t>humble tool for data analysis help</w:t>
      </w:r>
      <w:ins w:id="28" w:author="Rachel Monaghan" w:date="2023-11-03T14:09:00Z">
        <w:r w:rsidR="003B0BFD">
          <w:t>ed</w:t>
        </w:r>
      </w:ins>
      <w:r>
        <w:t xml:space="preserve"> New Zealand fight COVID</w:t>
      </w:r>
      <w:r w:rsidR="006024CC">
        <w:t>-19</w:t>
      </w:r>
      <w:del w:id="29" w:author="Rachel Monaghan" w:date="2023-11-03T14:09:00Z">
        <w:r w:rsidDel="003B0BFD">
          <w:delText xml:space="preserve">? </w:delText>
        </w:r>
        <w:r w:rsidR="007259C4" w:rsidDel="003B0BFD">
          <w:delText>It allowed</w:delText>
        </w:r>
      </w:del>
      <w:ins w:id="30" w:author="Rachel Monaghan" w:date="2023-11-03T14:09:00Z">
        <w:r w:rsidR="003B0BFD">
          <w:t xml:space="preserve"> by enabling</w:t>
        </w:r>
      </w:ins>
      <w:r>
        <w:t xml:space="preserve"> a</w:t>
      </w:r>
      <w:ins w:id="31" w:author="Rachel Monaghan" w:date="2023-11-03T14:09:00Z">
        <w:r w:rsidR="003B0BFD" w:rsidRPr="003B0BFD">
          <w:t xml:space="preserve"> </w:t>
        </w:r>
        <w:r w:rsidR="003B0BFD">
          <w:t>Ministry of Health</w:t>
        </w:r>
      </w:ins>
      <w:r>
        <w:t xml:space="preserve"> team </w:t>
      </w:r>
      <w:del w:id="32" w:author="Rachel Monaghan" w:date="2023-11-03T14:09:00Z">
        <w:r w:rsidDel="003B0BFD">
          <w:delText xml:space="preserve">at the Ministry of Health </w:delText>
        </w:r>
      </w:del>
      <w:r>
        <w:t xml:space="preserve">to generate daily reports on cases throughout New Zealand. </w:t>
      </w:r>
      <w:del w:id="33" w:author="Rachel Monaghan" w:date="2023-11-03T14:09:00Z">
        <w:r w:rsidDel="003B0BFD">
          <w:delText xml:space="preserve">These </w:delText>
        </w:r>
      </w:del>
      <w:ins w:id="34" w:author="Rachel Monaghan" w:date="2023-11-03T14:09:00Z">
        <w:r w:rsidR="003B0BFD">
          <w:t xml:space="preserve">Based on </w:t>
        </w:r>
      </w:ins>
      <w:ins w:id="35" w:author="Rachel Monaghan" w:date="2023-11-03T14:10:00Z">
        <w:r w:rsidR="003B0BFD">
          <w:t xml:space="preserve">the information in </w:t>
        </w:r>
      </w:ins>
      <w:ins w:id="36" w:author="Rachel Monaghan" w:date="2023-11-03T14:09:00Z">
        <w:r w:rsidR="003B0BFD">
          <w:t xml:space="preserve">these </w:t>
        </w:r>
      </w:ins>
      <w:r>
        <w:t>reports</w:t>
      </w:r>
      <w:del w:id="37" w:author="Rachel Monaghan" w:date="2023-11-03T14:09:00Z">
        <w:r w:rsidDel="003B0BFD">
          <w:delText xml:space="preserve"> </w:delText>
        </w:r>
        <w:r w:rsidR="007259C4" w:rsidDel="003B0BFD">
          <w:delText>enabled</w:delText>
        </w:r>
      </w:del>
      <w:ins w:id="38" w:author="Rachel Monaghan" w:date="2023-11-03T14:09:00Z">
        <w:r w:rsidR="003B0BFD">
          <w:t>,</w:t>
        </w:r>
      </w:ins>
      <w:r w:rsidR="007259C4">
        <w:t xml:space="preserve"> </w:t>
      </w:r>
      <w:r>
        <w:t>officials</w:t>
      </w:r>
      <w:r w:rsidR="007259C4">
        <w:t xml:space="preserve"> </w:t>
      </w:r>
      <w:del w:id="39" w:author="Rachel Monaghan" w:date="2023-11-03T14:09:00Z">
        <w:r w:rsidR="007259C4" w:rsidDel="003B0BFD">
          <w:delText>to</w:delText>
        </w:r>
        <w:r w:rsidDel="003B0BFD">
          <w:delText xml:space="preserve"> </w:delText>
        </w:r>
      </w:del>
      <w:del w:id="40" w:author="Rachel Monaghan" w:date="2023-11-03T14:10:00Z">
        <w:r w:rsidDel="003B0BFD">
          <w:delText>develop</w:delText>
        </w:r>
      </w:del>
      <w:ins w:id="41" w:author="Rachel Monaghan" w:date="2023-11-03T14:10:00Z">
        <w:r w:rsidR="003B0BFD">
          <w:t>were able to develop</w:t>
        </w:r>
      </w:ins>
      <w:r>
        <w:t xml:space="preserve"> policies that kept </w:t>
      </w:r>
      <w:r w:rsidR="007259C4">
        <w:t>the country</w:t>
      </w:r>
      <w:r>
        <w:t xml:space="preserve"> largely</w:t>
      </w:r>
      <w:ins w:id="42" w:author="Rachel Monaghan" w:date="2023-11-03T14:09:00Z">
        <w:r w:rsidR="003B0BFD">
          <w:t xml:space="preserve"> free of</w:t>
        </w:r>
      </w:ins>
      <w:r>
        <w:t xml:space="preserve"> COVID</w:t>
      </w:r>
      <w:r w:rsidR="006024CC">
        <w:t>-19</w:t>
      </w:r>
      <w:del w:id="43" w:author="Rachel Monaghan" w:date="2023-11-03T14:10:00Z">
        <w:r w:rsidR="007259C4" w:rsidDel="003B0BFD">
          <w:delText xml:space="preserve"> </w:delText>
        </w:r>
        <w:r w:rsidDel="003B0BFD">
          <w:delText>free</w:delText>
        </w:r>
      </w:del>
      <w:r>
        <w:t xml:space="preserve">. </w:t>
      </w:r>
      <w:r w:rsidR="007259C4">
        <w:t>The team was small, however, so p</w:t>
      </w:r>
      <w:r>
        <w:t xml:space="preserve">roducing </w:t>
      </w:r>
      <w:del w:id="44" w:author="Rachel Monaghan" w:date="2023-11-03T14:10:00Z">
        <w:r w:rsidDel="003B0BFD">
          <w:delText xml:space="preserve">these </w:delText>
        </w:r>
      </w:del>
      <w:ins w:id="45" w:author="Rachel Monaghan" w:date="2023-11-03T14:10:00Z">
        <w:r w:rsidR="003B0BFD">
          <w:t xml:space="preserve">the </w:t>
        </w:r>
      </w:ins>
      <w:r>
        <w:t>reports every day with a tool like Excel wouldn</w:t>
      </w:r>
      <w:r w:rsidR="007259C4">
        <w:t>’</w:t>
      </w:r>
      <w:r>
        <w:t xml:space="preserve">t have been feasible. As team leader Chris Knox told me, </w:t>
      </w:r>
      <w:r w:rsidR="00577577">
        <w:t>“Trying</w:t>
      </w:r>
      <w:r>
        <w:t xml:space="preserve"> to do what we did in a point-and-click environment is not possible.”</w:t>
      </w:r>
    </w:p>
    <w:p w14:paraId="58CCC25A" w14:textId="05E91D83" w:rsidR="002113C3" w:rsidRDefault="007259C4" w:rsidP="007259C4">
      <w:pPr>
        <w:pStyle w:val="Body"/>
      </w:pPr>
      <w:r>
        <w:t>Instead</w:t>
      </w:r>
      <w:r w:rsidR="001E2B2A">
        <w:t xml:space="preserve">, a few staff members wrote R code that they could </w:t>
      </w:r>
      <w:del w:id="46" w:author="Rachel Monaghan" w:date="2023-11-03T14:11:00Z">
        <w:r w:rsidR="001E2B2A" w:rsidDel="003B0BFD">
          <w:delText>re-</w:delText>
        </w:r>
      </w:del>
      <w:r w:rsidR="001E2B2A">
        <w:t>run every day to produce updated reports.</w:t>
      </w:r>
      <w:r>
        <w:t xml:space="preserve"> </w:t>
      </w:r>
      <w:r w:rsidR="001E2B2A">
        <w:t>The</w:t>
      </w:r>
      <w:r>
        <w:t>se</w:t>
      </w:r>
      <w:r w:rsidR="001E2B2A">
        <w:t xml:space="preserve"> reports did not involve any complicated statistics</w:t>
      </w:r>
      <w:r>
        <w:t>;</w:t>
      </w:r>
      <w:r w:rsidR="001E2B2A">
        <w:t xml:space="preserve"> they were literally counts of COVID</w:t>
      </w:r>
      <w:r w:rsidR="006024CC">
        <w:t>-19</w:t>
      </w:r>
      <w:r w:rsidR="001E2B2A">
        <w:t xml:space="preserve"> cases. The</w:t>
      </w:r>
      <w:r>
        <w:t>ir</w:t>
      </w:r>
      <w:r w:rsidR="001E2B2A">
        <w:t xml:space="preserve"> value </w:t>
      </w:r>
      <w:r>
        <w:t>came</w:t>
      </w:r>
      <w:r w:rsidR="001E2B2A">
        <w:t xml:space="preserve"> from everything else </w:t>
      </w:r>
      <w:ins w:id="47" w:author="Sydney Cromwell" w:date="2023-10-24T09:26:00Z">
        <w:r w:rsidR="00BE1A49">
          <w:t xml:space="preserve">that </w:t>
        </w:r>
      </w:ins>
      <w:r w:rsidR="001E2B2A">
        <w:t>R can do: data analysis and visualization, report creation, and workflow</w:t>
      </w:r>
      <w:r w:rsidR="00A222DE">
        <w:t xml:space="preserve"> automation</w:t>
      </w:r>
      <w:r w:rsidR="001E2B2A">
        <w:t>.</w:t>
      </w:r>
    </w:p>
    <w:p w14:paraId="02269EE6" w14:textId="7A732846" w:rsidR="002113C3" w:rsidRDefault="00903611" w:rsidP="007259C4">
      <w:pPr>
        <w:pStyle w:val="Body"/>
      </w:pPr>
      <w:r>
        <w:t xml:space="preserve">This book explores the many ways that people use R to communicate and automate tasks. </w:t>
      </w:r>
      <w:r w:rsidR="00055DF3">
        <w:t>You’ll learn how to</w:t>
      </w:r>
      <w:r w:rsidR="00696918">
        <w:t xml:space="preserve"> do</w:t>
      </w:r>
      <w:r>
        <w:t xml:space="preserve"> </w:t>
      </w:r>
      <w:del w:id="48" w:author="Rachel Monaghan" w:date="2023-11-03T14:12:00Z">
        <w:r w:rsidR="006024CC" w:rsidDel="008E7965">
          <w:delText>activities</w:delText>
        </w:r>
        <w:r w:rsidDel="008E7965">
          <w:delText xml:space="preserve"> like</w:delText>
        </w:r>
        <w:r w:rsidR="00696918" w:rsidDel="008E7965">
          <w:delText xml:space="preserve"> </w:delText>
        </w:r>
      </w:del>
      <w:r w:rsidR="00696918">
        <w:t>the following</w:t>
      </w:r>
      <w:r w:rsidR="00055DF3">
        <w:t>:</w:t>
      </w:r>
    </w:p>
    <w:p w14:paraId="42162D29" w14:textId="4248E930" w:rsidR="009C7614" w:rsidRDefault="009C7614" w:rsidP="002E4004">
      <w:pPr>
        <w:pStyle w:val="ListBullet"/>
      </w:pPr>
      <w:r>
        <w:t>M</w:t>
      </w:r>
      <w:r w:rsidR="00C826F6">
        <w:t>ake professional-quality data visualizations, maps, and tables</w:t>
      </w:r>
      <w:r>
        <w:t>.</w:t>
      </w:r>
    </w:p>
    <w:p w14:paraId="44551CCB" w14:textId="26A5504B" w:rsidR="009C7614" w:rsidRDefault="009C7614" w:rsidP="002E4004">
      <w:pPr>
        <w:pStyle w:val="ListBullet"/>
      </w:pPr>
      <w:r>
        <w:t>R</w:t>
      </w:r>
      <w:r w:rsidR="00C826F6">
        <w:t xml:space="preserve">eplace a clunky multi-tool workflow </w:t>
      </w:r>
      <w:del w:id="49" w:author="Rachel Monaghan" w:date="2023-11-03T14:12:00Z">
        <w:r w:rsidR="00C826F6" w:rsidDel="008E7965">
          <w:delText xml:space="preserve">for </w:delText>
        </w:r>
      </w:del>
      <w:ins w:id="50" w:author="Rachel Monaghan" w:date="2023-11-03T14:12:00Z">
        <w:r w:rsidR="008E7965">
          <w:t xml:space="preserve">to </w:t>
        </w:r>
      </w:ins>
      <w:del w:id="51" w:author="Rachel Monaghan" w:date="2023-11-03T14:12:00Z">
        <w:r w:rsidR="00C826F6" w:rsidDel="008E7965">
          <w:delText xml:space="preserve">creating </w:delText>
        </w:r>
      </w:del>
      <w:ins w:id="52" w:author="Rachel Monaghan" w:date="2023-11-03T14:12:00Z">
        <w:r w:rsidR="008E7965">
          <w:t xml:space="preserve">create </w:t>
        </w:r>
      </w:ins>
      <w:r w:rsidR="00C826F6">
        <w:t>reports with R Markdown</w:t>
      </w:r>
      <w:r>
        <w:t>.</w:t>
      </w:r>
    </w:p>
    <w:p w14:paraId="63EE1FA4" w14:textId="3B4C5439" w:rsidR="007259C4" w:rsidRDefault="009C7614" w:rsidP="002E4004">
      <w:pPr>
        <w:pStyle w:val="ListBullet"/>
      </w:pPr>
      <w:r>
        <w:t>U</w:t>
      </w:r>
      <w:r w:rsidR="00C826F6">
        <w:t>se</w:t>
      </w:r>
      <w:r w:rsidR="006024CC">
        <w:t xml:space="preserve"> </w:t>
      </w:r>
      <w:r>
        <w:t xml:space="preserve">parameterized reporting </w:t>
      </w:r>
      <w:r w:rsidR="00C826F6">
        <w:t>to generate multiple reports at once</w:t>
      </w:r>
      <w:r>
        <w:t>.</w:t>
      </w:r>
    </w:p>
    <w:p w14:paraId="021CEDC8" w14:textId="7A47E672" w:rsidR="009C7614" w:rsidRDefault="00903611" w:rsidP="002E4004">
      <w:pPr>
        <w:pStyle w:val="ListBullet"/>
      </w:pPr>
      <w:r>
        <w:t xml:space="preserve">Produce </w:t>
      </w:r>
      <w:r w:rsidR="009C7614">
        <w:t>slideshow presentations and websites using R Markdown.</w:t>
      </w:r>
    </w:p>
    <w:p w14:paraId="612D399F" w14:textId="24499B3C" w:rsidR="009C7614" w:rsidRDefault="009C7614" w:rsidP="002E4004">
      <w:pPr>
        <w:pStyle w:val="ListBullet"/>
      </w:pPr>
      <w:r>
        <w:t>Automate the process of importing online data from Google Sheets and the US Census Bureau.</w:t>
      </w:r>
    </w:p>
    <w:p w14:paraId="75368256" w14:textId="1BB9E9DC" w:rsidR="00906424" w:rsidRDefault="009C7614" w:rsidP="002E4004">
      <w:pPr>
        <w:pStyle w:val="ListBullet"/>
      </w:pPr>
      <w:r>
        <w:t>Create your own functions to automate tasks you do repeatedly</w:t>
      </w:r>
      <w:r w:rsidR="00906424">
        <w:t>.</w:t>
      </w:r>
    </w:p>
    <w:p w14:paraId="0E8268FE" w14:textId="77777777" w:rsidR="002113C3" w:rsidRDefault="009C7614" w:rsidP="002E4004">
      <w:pPr>
        <w:pStyle w:val="ListBullet"/>
      </w:pPr>
      <w:r>
        <w:t>Bundle your functions into a package that you can share with others.</w:t>
      </w:r>
    </w:p>
    <w:p w14:paraId="48E6145A" w14:textId="77777777" w:rsidR="002113C3" w:rsidRDefault="00906424" w:rsidP="002E4004">
      <w:pPr>
        <w:pStyle w:val="Body"/>
      </w:pPr>
      <w:r>
        <w:t xml:space="preserve">Best of all, </w:t>
      </w:r>
      <w:r w:rsidR="006024CC">
        <w:t>you</w:t>
      </w:r>
      <w:r>
        <w:t xml:space="preserve">’ll do all of this without performing </w:t>
      </w:r>
      <w:r w:rsidR="006024CC">
        <w:t xml:space="preserve">any </w:t>
      </w:r>
      <w:r>
        <w:t>statist</w:t>
      </w:r>
      <w:r w:rsidR="006024CC">
        <w:t>ical analysis</w:t>
      </w:r>
      <w:r>
        <w:t xml:space="preserve"> mo</w:t>
      </w:r>
      <w:r w:rsidR="006024CC">
        <w:t>re</w:t>
      </w:r>
      <w:r>
        <w:t xml:space="preserve"> complex than calculating averages.</w:t>
      </w:r>
    </w:p>
    <w:p w14:paraId="3584B677" w14:textId="3C028CF3" w:rsidR="007259C4" w:rsidRDefault="007259C4" w:rsidP="007259C4">
      <w:pPr>
        <w:pStyle w:val="HeadA"/>
      </w:pPr>
      <w:r>
        <w:t xml:space="preserve">Isn’t R </w:t>
      </w:r>
      <w:r w:rsidR="00DB3A3F">
        <w:t xml:space="preserve">Just </w:t>
      </w:r>
      <w:del w:id="53" w:author="Sydney Cromwell" w:date="2023-10-24T09:27:00Z">
        <w:r w:rsidDel="00BE1A49">
          <w:delText xml:space="preserve">a Tool </w:delText>
        </w:r>
      </w:del>
      <w:r>
        <w:t>for Statistical Analysis?</w:t>
      </w:r>
    </w:p>
    <w:p w14:paraId="636CF998" w14:textId="1382A167" w:rsidR="002113C3" w:rsidRDefault="001E2B2A" w:rsidP="00E84E13">
      <w:pPr>
        <w:pStyle w:val="Body"/>
      </w:pPr>
      <w:r>
        <w:t>Many people think of R as simply a tool for</w:t>
      </w:r>
      <w:r w:rsidR="007259C4">
        <w:t xml:space="preserve"> </w:t>
      </w:r>
      <w:r w:rsidR="00A222DE">
        <w:t xml:space="preserve">hardcore </w:t>
      </w:r>
      <w:r>
        <w:t>statistic</w:t>
      </w:r>
      <w:r w:rsidR="00BF1577">
        <w:t>al analysis</w:t>
      </w:r>
      <w:del w:id="54" w:author="Rachel Monaghan" w:date="2023-11-03T14:16:00Z">
        <w:r w:rsidDel="008E7965">
          <w:delText xml:space="preserve">. </w:delText>
        </w:r>
      </w:del>
      <w:del w:id="55" w:author="Rachel Monaghan" w:date="2023-11-03T14:14:00Z">
        <w:r w:rsidDel="008E7965">
          <w:delText>But, o</w:delText>
        </w:r>
      </w:del>
      <w:del w:id="56" w:author="Rachel Monaghan" w:date="2023-11-03T14:16:00Z">
        <w:r w:rsidDel="008E7965">
          <w:delText xml:space="preserve">ver a quarter </w:delText>
        </w:r>
        <w:r w:rsidR="007259C4" w:rsidDel="008E7965">
          <w:delText xml:space="preserve">of a </w:delText>
        </w:r>
        <w:r w:rsidDel="008E7965">
          <w:delText>century since its creation, R</w:delText>
        </w:r>
      </w:del>
      <w:ins w:id="57" w:author="Rachel Monaghan" w:date="2023-11-03T14:16:00Z">
        <w:r w:rsidR="008E7965">
          <w:t>, but it</w:t>
        </w:r>
      </w:ins>
      <w:r>
        <w:t xml:space="preserve"> can do much more than </w:t>
      </w:r>
      <w:r w:rsidR="00DB3A3F">
        <w:t>manipulate numerical values</w:t>
      </w:r>
      <w:r w:rsidR="00696918">
        <w:t xml:space="preserve">. After all, every </w:t>
      </w:r>
      <w:r>
        <w:t>R</w:t>
      </w:r>
      <w:r w:rsidR="00696918">
        <w:t xml:space="preserve"> user must</w:t>
      </w:r>
      <w:r w:rsidRPr="007259C4">
        <w:t xml:space="preserve"> </w:t>
      </w:r>
      <w:r w:rsidRPr="001735CA">
        <w:t>illuminate</w:t>
      </w:r>
      <w:r w:rsidRPr="007259C4">
        <w:t xml:space="preserve"> </w:t>
      </w:r>
      <w:r w:rsidR="00696918">
        <w:t>their</w:t>
      </w:r>
      <w:r>
        <w:t xml:space="preserve"> findings </w:t>
      </w:r>
      <w:r w:rsidRPr="007259C4">
        <w:t xml:space="preserve">and </w:t>
      </w:r>
      <w:r w:rsidRPr="001735CA">
        <w:t>communicate</w:t>
      </w:r>
      <w:r w:rsidRPr="007259C4">
        <w:t xml:space="preserve"> </w:t>
      </w:r>
      <w:r w:rsidR="00696918">
        <w:t>their</w:t>
      </w:r>
      <w:r w:rsidRPr="007259C4">
        <w:t xml:space="preserve"> results</w:t>
      </w:r>
      <w:r w:rsidR="00696918">
        <w:t xml:space="preserve"> somehow</w:t>
      </w:r>
      <w:r w:rsidR="00903611">
        <w:t xml:space="preserve">, whether </w:t>
      </w:r>
      <w:ins w:id="58" w:author="Rachel Monaghan" w:date="2023-11-03T14:16:00Z">
        <w:r w:rsidR="008C0E10">
          <w:t xml:space="preserve">that’s </w:t>
        </w:r>
      </w:ins>
      <w:r w:rsidR="00903611">
        <w:t xml:space="preserve">via data visualizations, reports, websites, or </w:t>
      </w:r>
      <w:r w:rsidR="00903611">
        <w:lastRenderedPageBreak/>
        <w:t>presentations</w:t>
      </w:r>
      <w:r w:rsidR="00696918">
        <w:t>. Also,</w:t>
      </w:r>
      <w:r w:rsidRPr="007259C4">
        <w:t xml:space="preserve"> the more you use R, the more you’ll find yourself wanting to </w:t>
      </w:r>
      <w:r w:rsidRPr="001735CA">
        <w:t>automate</w:t>
      </w:r>
      <w:r w:rsidRPr="007259C4">
        <w:t xml:space="preserve"> </w:t>
      </w:r>
      <w:r w:rsidR="00696918">
        <w:t>tasks</w:t>
      </w:r>
      <w:r w:rsidR="00696918" w:rsidRPr="007259C4">
        <w:t xml:space="preserve"> </w:t>
      </w:r>
      <w:r w:rsidRPr="007259C4">
        <w:t xml:space="preserve">you </w:t>
      </w:r>
      <w:del w:id="59" w:author="Rachel Monaghan" w:date="2023-11-03T14:16:00Z">
        <w:r w:rsidRPr="007259C4" w:rsidDel="008C0E10">
          <w:delText>used</w:delText>
        </w:r>
        <w:r w:rsidDel="008C0E10">
          <w:delText xml:space="preserve"> to</w:delText>
        </w:r>
      </w:del>
      <w:ins w:id="60" w:author="Rachel Monaghan" w:date="2023-11-03T14:16:00Z">
        <w:r w:rsidR="008C0E10">
          <w:t>currently</w:t>
        </w:r>
      </w:ins>
      <w:r>
        <w:t xml:space="preserve"> do manually.</w:t>
      </w:r>
    </w:p>
    <w:p w14:paraId="0D3C8443" w14:textId="71DCA80B" w:rsidR="002113C3" w:rsidRDefault="00696918" w:rsidP="00906424">
      <w:pPr>
        <w:pStyle w:val="Body"/>
      </w:pPr>
      <w:r>
        <w:t>As a qualitatively</w:t>
      </w:r>
      <w:r w:rsidR="00D34C9E">
        <w:t xml:space="preserve"> </w:t>
      </w:r>
      <w:r>
        <w:t xml:space="preserve">trained anthropologist without a quantitative background, I used to feel ashamed about using R for </w:t>
      </w:r>
      <w:r w:rsidR="00906424">
        <w:t xml:space="preserve">my </w:t>
      </w:r>
      <w:r>
        <w:t>visualization and communication tasks. But</w:t>
      </w:r>
      <w:r w:rsidR="00D2405A">
        <w:t xml:space="preserve"> </w:t>
      </w:r>
      <w:ins w:id="61" w:author="Rachel Monaghan" w:date="2023-11-03T14:18:00Z">
        <w:r w:rsidR="008C0E10">
          <w:t xml:space="preserve">the fact is, </w:t>
        </w:r>
      </w:ins>
      <w:r w:rsidR="00D2405A">
        <w:t xml:space="preserve">R is good at these </w:t>
      </w:r>
      <w:del w:id="62" w:author="Rachel Monaghan" w:date="2023-11-03T14:17:00Z">
        <w:r w:rsidR="00D2405A" w:rsidDel="008C0E10">
          <w:delText>things</w:delText>
        </w:r>
      </w:del>
      <w:ins w:id="63" w:author="Rachel Monaghan" w:date="2023-11-03T14:17:00Z">
        <w:r w:rsidR="008C0E10">
          <w:t>jobs</w:t>
        </w:r>
      </w:ins>
      <w:r w:rsidR="00D2405A">
        <w:t xml:space="preserve">. The </w:t>
      </w:r>
      <w:r w:rsidR="00D2405A" w:rsidRPr="00696918">
        <w:rPr>
          <w:rStyle w:val="Literal"/>
        </w:rPr>
        <w:t>ggplot2</w:t>
      </w:r>
      <w:r w:rsidR="00D2405A">
        <w:t xml:space="preserve"> package is the tool of choice for many top information designers. </w:t>
      </w:r>
      <w:r>
        <w:t xml:space="preserve">Users around the world have taken advantage of </w:t>
      </w:r>
      <w:r w:rsidR="00D2405A">
        <w:t xml:space="preserve">R’s ability to automate reporting to make their work more efficient. </w:t>
      </w:r>
      <w:r w:rsidR="00903611">
        <w:t>Rather than</w:t>
      </w:r>
      <w:r w:rsidR="00D2405A">
        <w:t xml:space="preserve"> simply </w:t>
      </w:r>
      <w:del w:id="64" w:author="Rachel Monaghan" w:date="2023-11-03T14:21:00Z">
        <w:r w:rsidR="00D2405A" w:rsidDel="005A51DB">
          <w:delText>replace</w:delText>
        </w:r>
        <w:r w:rsidR="00903611" w:rsidDel="005A51DB">
          <w:delText xml:space="preserve"> </w:delText>
        </w:r>
      </w:del>
      <w:ins w:id="65" w:author="Rachel Monaghan" w:date="2023-11-03T14:21:00Z">
        <w:r w:rsidR="005A51DB">
          <w:t xml:space="preserve">replacing </w:t>
        </w:r>
      </w:ins>
      <w:r w:rsidR="00903611">
        <w:t>other</w:t>
      </w:r>
      <w:r w:rsidR="00D2405A">
        <w:t xml:space="preserve"> tools</w:t>
      </w:r>
      <w:r w:rsidR="00903611">
        <w:t>, R</w:t>
      </w:r>
      <w:r w:rsidR="00D2405A">
        <w:t xml:space="preserve"> </w:t>
      </w:r>
      <w:del w:id="66" w:author="Rachel Monaghan" w:date="2023-11-03T14:19:00Z">
        <w:r w:rsidR="00903611" w:rsidDel="008C0E10">
          <w:delText xml:space="preserve">can </w:delText>
        </w:r>
      </w:del>
      <w:del w:id="67" w:author="Rachel Monaghan" w:date="2023-11-03T14:20:00Z">
        <w:r w:rsidR="00D2405A" w:rsidDel="005A51DB">
          <w:delText>allow</w:delText>
        </w:r>
        <w:r w:rsidR="00903611" w:rsidDel="005A51DB">
          <w:delText xml:space="preserve"> you</w:delText>
        </w:r>
        <w:r w:rsidR="00D2405A" w:rsidDel="005A51DB">
          <w:delText xml:space="preserve"> to</w:delText>
        </w:r>
      </w:del>
      <w:ins w:id="68" w:author="Rachel Monaghan" w:date="2023-11-03T14:20:00Z">
        <w:r w:rsidR="005A51DB">
          <w:t>can</w:t>
        </w:r>
      </w:ins>
      <w:r w:rsidR="00D2405A">
        <w:t xml:space="preserve"> </w:t>
      </w:r>
      <w:del w:id="69" w:author="Rachel Monaghan" w:date="2023-11-03T14:18:00Z">
        <w:r w:rsidR="00D2405A" w:rsidDel="008C0E10">
          <w:delText>do things</w:delText>
        </w:r>
      </w:del>
      <w:ins w:id="70" w:author="Rachel Monaghan" w:date="2023-11-03T14:18:00Z">
        <w:r w:rsidR="008C0E10">
          <w:t>perform</w:t>
        </w:r>
      </w:ins>
      <w:ins w:id="71" w:author="Rachel Monaghan" w:date="2023-11-03T14:19:00Z">
        <w:r w:rsidR="008C0E10">
          <w:t xml:space="preserve"> tasks</w:t>
        </w:r>
      </w:ins>
      <w:del w:id="72" w:author="Rachel Monaghan" w:date="2023-11-03T14:19:00Z">
        <w:r w:rsidR="00906424" w:rsidDel="008C0E10">
          <w:delText xml:space="preserve">, like generate reports and tables, </w:delText>
        </w:r>
      </w:del>
      <w:ins w:id="73" w:author="Rachel Monaghan" w:date="2023-11-03T14:19:00Z">
        <w:r w:rsidR="008C0E10">
          <w:t xml:space="preserve"> </w:t>
        </w:r>
      </w:ins>
      <w:r w:rsidR="00906424">
        <w:t xml:space="preserve">that you’re </w:t>
      </w:r>
      <w:del w:id="74" w:author="Rachel Monaghan" w:date="2023-11-03T14:19:00Z">
        <w:r w:rsidR="00906424" w:rsidDel="008C0E10">
          <w:delText xml:space="preserve">already </w:delText>
        </w:r>
      </w:del>
      <w:r w:rsidR="00906424">
        <w:t xml:space="preserve">probably </w:t>
      </w:r>
      <w:ins w:id="75" w:author="Rachel Monaghan" w:date="2023-11-03T14:19:00Z">
        <w:r w:rsidR="008C0E10">
          <w:t xml:space="preserve">already </w:t>
        </w:r>
      </w:ins>
      <w:r w:rsidR="00906424">
        <w:t xml:space="preserve">doing, </w:t>
      </w:r>
      <w:ins w:id="76" w:author="Rachel Monaghan" w:date="2023-11-03T14:19:00Z">
        <w:r w:rsidR="008C0E10">
          <w:t xml:space="preserve">like generating reports and tables, </w:t>
        </w:r>
      </w:ins>
      <w:del w:id="77" w:author="Rachel Monaghan" w:date="2023-11-03T14:20:00Z">
        <w:r w:rsidR="00906424" w:rsidRPr="005A51DB" w:rsidDel="005A51DB">
          <w:rPr>
            <w:rStyle w:val="Italic"/>
            <w:rPrChange w:id="78" w:author="Rachel Monaghan" w:date="2023-11-03T14:21:00Z">
              <w:rPr/>
            </w:rPrChange>
          </w:rPr>
          <w:delText xml:space="preserve">and it can do </w:delText>
        </w:r>
      </w:del>
      <w:del w:id="79" w:author="Rachel Monaghan" w:date="2023-11-03T14:19:00Z">
        <w:r w:rsidR="00906424" w:rsidRPr="005A51DB" w:rsidDel="008C0E10">
          <w:rPr>
            <w:rStyle w:val="Italic"/>
            <w:rPrChange w:id="80" w:author="Rachel Monaghan" w:date="2023-11-03T14:21:00Z">
              <w:rPr/>
            </w:rPrChange>
          </w:rPr>
          <w:delText>it</w:delText>
        </w:r>
        <w:r w:rsidR="00D2405A" w:rsidRPr="005A51DB" w:rsidDel="008C0E10">
          <w:rPr>
            <w:rStyle w:val="Italic"/>
            <w:rPrChange w:id="81" w:author="Rachel Monaghan" w:date="2023-11-03T14:21:00Z">
              <w:rPr/>
            </w:rPrChange>
          </w:rPr>
          <w:delText xml:space="preserve"> </w:delText>
        </w:r>
      </w:del>
      <w:r w:rsidR="00D2405A" w:rsidRPr="005A51DB">
        <w:rPr>
          <w:rStyle w:val="Italic"/>
          <w:rPrChange w:id="82" w:author="Rachel Monaghan" w:date="2023-11-03T14:21:00Z">
            <w:rPr/>
          </w:rPrChange>
        </w:rPr>
        <w:t>better</w:t>
      </w:r>
      <w:r w:rsidR="00906424">
        <w:t xml:space="preserve"> than your existing workflow.</w:t>
      </w:r>
    </w:p>
    <w:p w14:paraId="68A27000" w14:textId="66B01C5A" w:rsidR="00BF1577" w:rsidRDefault="00BF1577" w:rsidP="00906424">
      <w:pPr>
        <w:pStyle w:val="HeadA"/>
      </w:pPr>
      <w:r>
        <w:t>Who This Book Is For</w:t>
      </w:r>
    </w:p>
    <w:p w14:paraId="2B521C6F" w14:textId="4F08CFC9" w:rsidR="001E2B2A" w:rsidRDefault="001E2B2A" w:rsidP="00BF1577">
      <w:pPr>
        <w:pStyle w:val="Body"/>
      </w:pPr>
      <w:r>
        <w:t>No matter your background, using R can transform your work.</w:t>
      </w:r>
      <w:r w:rsidR="00BF1577">
        <w:t xml:space="preserve"> </w:t>
      </w:r>
      <w:bookmarkStart w:id="83" w:name="who-this-book-is-for"/>
      <w:r>
        <w:t>This book is for you if you</w:t>
      </w:r>
      <w:del w:id="84" w:author="Rachel Monaghan" w:date="2023-11-03T14:22:00Z">
        <w:r w:rsidDel="005A51DB">
          <w:delText xml:space="preserve"> a</w:delText>
        </w:r>
      </w:del>
      <w:ins w:id="85" w:author="Rachel Monaghan" w:date="2023-11-03T14:22:00Z">
        <w:r w:rsidR="005A51DB">
          <w:t>’</w:t>
        </w:r>
      </w:ins>
      <w:r>
        <w:t xml:space="preserve">re either a current R user keen to explore </w:t>
      </w:r>
      <w:ins w:id="86" w:author="Sydney Cromwell" w:date="2023-10-24T09:29:00Z">
        <w:r w:rsidR="005204D0">
          <w:t xml:space="preserve">its </w:t>
        </w:r>
      </w:ins>
      <w:r w:rsidR="00903611">
        <w:t>uses</w:t>
      </w:r>
      <w:del w:id="87" w:author="Sydney Cromwell" w:date="2023-10-24T09:29:00Z">
        <w:r w:rsidR="00903611" w:rsidDel="005204D0">
          <w:delText xml:space="preserve"> of</w:delText>
        </w:r>
        <w:r w:rsidDel="005204D0">
          <w:delText xml:space="preserve"> R</w:delText>
        </w:r>
      </w:del>
      <w:r>
        <w:t xml:space="preserve"> </w:t>
      </w:r>
      <w:r w:rsidR="00903611">
        <w:t xml:space="preserve">for visualization and communication </w:t>
      </w:r>
      <w:r>
        <w:t xml:space="preserve">or a non-R user wondering if R is right for you. I’ve written </w:t>
      </w:r>
      <w:r w:rsidRPr="00614D6F">
        <w:rPr>
          <w:rStyle w:val="Italic"/>
        </w:rPr>
        <w:t>R Without Statistics</w:t>
      </w:r>
      <w:r>
        <w:t xml:space="preserve"> so that it should make sense </w:t>
      </w:r>
      <w:del w:id="88" w:author="Rachel Monaghan" w:date="2023-11-03T14:23:00Z">
        <w:r w:rsidDel="005A51DB">
          <w:delText>even if you’ve never</w:delText>
        </w:r>
      </w:del>
      <w:ins w:id="89" w:author="Rachel Monaghan" w:date="2023-11-03T14:23:00Z">
        <w:r w:rsidR="005A51DB">
          <w:t>whether or not you’ve ever</w:t>
        </w:r>
      </w:ins>
      <w:r>
        <w:t xml:space="preserve"> written a line of R code. But </w:t>
      </w:r>
      <w:ins w:id="90" w:author="Rachel Monaghan" w:date="2023-11-03T14:23:00Z">
        <w:r w:rsidR="005A51DB">
          <w:t xml:space="preserve">even </w:t>
        </w:r>
      </w:ins>
      <w:r>
        <w:t xml:space="preserve">if </w:t>
      </w:r>
      <w:del w:id="91" w:author="Rachel Monaghan" w:date="2023-11-03T14:23:00Z">
        <w:r w:rsidDel="005A51DB">
          <w:delText>you have</w:delText>
        </w:r>
      </w:del>
      <w:ins w:id="92" w:author="Rachel Monaghan" w:date="2023-11-03T14:23:00Z">
        <w:r w:rsidR="005A51DB">
          <w:t>you’ve</w:t>
        </w:r>
      </w:ins>
      <w:r>
        <w:t xml:space="preserve"> written </w:t>
      </w:r>
      <w:del w:id="93" w:author="Rachel Monaghan" w:date="2023-11-03T14:23:00Z">
        <w:r w:rsidDel="005A51DB">
          <w:delText>many lines of</w:delText>
        </w:r>
      </w:del>
      <w:ins w:id="94" w:author="Rachel Monaghan" w:date="2023-11-03T14:23:00Z">
        <w:r w:rsidR="005A51DB">
          <w:t>entire</w:t>
        </w:r>
      </w:ins>
      <w:r>
        <w:t xml:space="preserve"> R </w:t>
      </w:r>
      <w:del w:id="95" w:author="Rachel Monaghan" w:date="2023-11-03T14:23:00Z">
        <w:r w:rsidDel="005A51DB">
          <w:delText>code</w:delText>
        </w:r>
      </w:del>
      <w:ins w:id="96" w:author="Rachel Monaghan" w:date="2023-11-03T14:23:00Z">
        <w:r w:rsidR="005A51DB">
          <w:t>prog</w:t>
        </w:r>
      </w:ins>
      <w:ins w:id="97" w:author="Rachel Monaghan" w:date="2023-11-03T14:24:00Z">
        <w:r w:rsidR="005A51DB">
          <w:t>rams</w:t>
        </w:r>
      </w:ins>
      <w:r>
        <w:t xml:space="preserve">, the book should help you learn plenty of new techniques to up your </w:t>
      </w:r>
      <w:del w:id="98" w:author="Rachel Monaghan" w:date="2023-11-03T14:24:00Z">
        <w:r w:rsidDel="005A51DB">
          <w:delText xml:space="preserve">R </w:delText>
        </w:r>
      </w:del>
      <w:r>
        <w:t>game.</w:t>
      </w:r>
    </w:p>
    <w:p w14:paraId="2CD55B2E" w14:textId="77777777" w:rsidR="002113C3" w:rsidRDefault="00C17917" w:rsidP="00BF1577">
      <w:pPr>
        <w:pStyle w:val="Body"/>
      </w:pPr>
      <w:r>
        <w:t xml:space="preserve">R is a great tool for anyone who works with data. Maybe you’re a researcher looking for a new way to </w:t>
      </w:r>
      <w:r w:rsidR="002E4004">
        <w:t>share your results</w:t>
      </w:r>
      <w:r>
        <w:t>. Perhaps you’re a journalist looking to analyze public data more efficiently. Or maybe you’re a data analyst tired of working in expensive, proprietary tools. If you have to work with data, you will get value from R.</w:t>
      </w:r>
    </w:p>
    <w:p w14:paraId="0819876C" w14:textId="118B6CB0" w:rsidR="001E2B2A" w:rsidRDefault="001E2B2A" w:rsidP="002E0C36">
      <w:pPr>
        <w:pStyle w:val="HeadA"/>
      </w:pPr>
      <w:bookmarkStart w:id="99" w:name="_Toc132366292"/>
      <w:bookmarkStart w:id="100" w:name="about-this-book"/>
      <w:bookmarkEnd w:id="83"/>
      <w:r>
        <w:t>About This Book</w:t>
      </w:r>
      <w:bookmarkEnd w:id="99"/>
    </w:p>
    <w:p w14:paraId="566CFD72" w14:textId="214D4807" w:rsidR="001E2B2A" w:rsidRDefault="001E2B2A" w:rsidP="00577577">
      <w:pPr>
        <w:pStyle w:val="Body"/>
      </w:pPr>
      <w:r>
        <w:t xml:space="preserve">Each chapter focuses on one use of </w:t>
      </w:r>
      <w:r w:rsidR="0002628B">
        <w:t xml:space="preserve">the </w:t>
      </w:r>
      <w:r w:rsidR="00903611">
        <w:t xml:space="preserve">R </w:t>
      </w:r>
      <w:r w:rsidR="0002628B">
        <w:t>language</w:t>
      </w:r>
      <w:r w:rsidR="00096F7D">
        <w:t xml:space="preserve"> and includes examples of real</w:t>
      </w:r>
      <w:r>
        <w:t xml:space="preserve"> R </w:t>
      </w:r>
      <w:r w:rsidR="00096F7D">
        <w:t xml:space="preserve">projects that </w:t>
      </w:r>
      <w:r w:rsidR="00903611">
        <w:t>employ</w:t>
      </w:r>
      <w:r w:rsidR="00096F7D">
        <w:t xml:space="preserve"> the technique</w:t>
      </w:r>
      <w:r w:rsidR="00903611">
        <w:t xml:space="preserve">s </w:t>
      </w:r>
      <w:del w:id="101" w:author="Rachel Monaghan" w:date="2023-11-03T14:26:00Z">
        <w:r w:rsidR="00903611" w:rsidDel="00F3699C">
          <w:delText xml:space="preserve">we </w:delText>
        </w:r>
      </w:del>
      <w:r w:rsidR="00903611">
        <w:t>cover</w:t>
      </w:r>
      <w:ins w:id="102" w:author="Rachel Monaghan" w:date="2023-11-03T14:26:00Z">
        <w:r w:rsidR="00F3699C">
          <w:t>ed</w:t>
        </w:r>
      </w:ins>
      <w:r w:rsidR="00096F7D">
        <w:t xml:space="preserve">. </w:t>
      </w:r>
      <w:del w:id="103" w:author="Rachel Monaghan" w:date="2023-11-03T14:26:00Z">
        <w:r w:rsidDel="00F3699C">
          <w:delText xml:space="preserve">We’ll </w:delText>
        </w:r>
      </w:del>
      <w:ins w:id="104" w:author="Rachel Monaghan" w:date="2023-11-03T14:26:00Z">
        <w:r w:rsidR="00F3699C">
          <w:t xml:space="preserve">I’ll </w:t>
        </w:r>
      </w:ins>
      <w:r>
        <w:t xml:space="preserve">dive into </w:t>
      </w:r>
      <w:del w:id="105" w:author="Rachel Monaghan" w:date="2023-11-03T14:26:00Z">
        <w:r w:rsidDel="00F3699C">
          <w:delText xml:space="preserve">their </w:delText>
        </w:r>
      </w:del>
      <w:ins w:id="106" w:author="Rachel Monaghan" w:date="2023-11-03T14:26:00Z">
        <w:r w:rsidR="00F3699C">
          <w:t xml:space="preserve">the project </w:t>
        </w:r>
      </w:ins>
      <w:r>
        <w:t xml:space="preserve">code, breaking </w:t>
      </w:r>
      <w:r w:rsidR="00903611">
        <w:t>the programs</w:t>
      </w:r>
      <w:r>
        <w:t xml:space="preserve"> down to help you understand how </w:t>
      </w:r>
      <w:r w:rsidR="00903611">
        <w:t>they</w:t>
      </w:r>
      <w:r w:rsidR="00096F7D">
        <w:t xml:space="preserve"> work</w:t>
      </w:r>
      <w:del w:id="107" w:author="Sydney Cromwell" w:date="2023-10-24T09:32:00Z">
        <w:r w:rsidR="00096F7D" w:rsidDel="007D0549">
          <w:delText>s</w:delText>
        </w:r>
      </w:del>
      <w:r w:rsidR="00096F7D">
        <w:t>, and suggest ways of going beyond the example</w:t>
      </w:r>
      <w:r>
        <w:t>.</w:t>
      </w:r>
      <w:r w:rsidR="00FD1233">
        <w:t xml:space="preserve"> </w:t>
      </w:r>
      <w:r w:rsidR="00903611">
        <w:t>T</w:t>
      </w:r>
      <w:r>
        <w:t>he book has three parts:</w:t>
      </w:r>
    </w:p>
    <w:p w14:paraId="2E43D5A2" w14:textId="6DA8B184" w:rsidR="001E2B2A" w:rsidDel="007D0549" w:rsidRDefault="001E2B2A" w:rsidP="001735CA">
      <w:pPr>
        <w:pStyle w:val="ListHead"/>
        <w:rPr>
          <w:del w:id="108" w:author="Sydney Cromwell" w:date="2023-10-24T09:32:00Z"/>
        </w:rPr>
      </w:pPr>
      <w:bookmarkStart w:id="109" w:name="_Toc132366293"/>
      <w:bookmarkStart w:id="110" w:name="part-1-illuminate"/>
      <w:del w:id="111" w:author="Sydney Cromwell" w:date="2023-10-24T09:32:00Z">
        <w:r w:rsidDel="007D0549">
          <w:delText xml:space="preserve">Part </w:delText>
        </w:r>
        <w:r w:rsidR="00A91CAD" w:rsidDel="007D0549">
          <w:delText>I</w:delText>
        </w:r>
        <w:r w:rsidDel="007D0549">
          <w:delText>:</w:delText>
        </w:r>
        <w:r w:rsidR="00A91CAD" w:rsidDel="007D0549">
          <w:delText xml:space="preserve"> </w:delText>
        </w:r>
        <w:r w:rsidR="0002628B" w:rsidDel="007D0549">
          <w:delText>Visualizations</w:delText>
        </w:r>
        <w:bookmarkEnd w:id="109"/>
      </w:del>
    </w:p>
    <w:p w14:paraId="7B676BCF" w14:textId="190222E3" w:rsidR="001E2B2A" w:rsidRDefault="001E2B2A" w:rsidP="00577577">
      <w:pPr>
        <w:pStyle w:val="Body"/>
      </w:pPr>
      <w:r>
        <w:t xml:space="preserve">In </w:t>
      </w:r>
      <w:del w:id="112" w:author="Sydney Cromwell" w:date="2023-10-24T09:32:00Z">
        <w:r w:rsidRPr="007D0549" w:rsidDel="007D0549">
          <w:rPr>
            <w:rStyle w:val="Xref"/>
            <w:rPrChange w:id="113" w:author="Sydney Cromwell" w:date="2023-10-24T09:33:00Z">
              <w:rPr/>
            </w:rPrChange>
          </w:rPr>
          <w:delText>the first part</w:delText>
        </w:r>
      </w:del>
      <w:ins w:id="114" w:author="Sydney Cromwell" w:date="2023-10-24T09:32:00Z">
        <w:r w:rsidR="007D0549" w:rsidRPr="007D0549">
          <w:rPr>
            <w:rStyle w:val="Xref"/>
            <w:rPrChange w:id="115" w:author="Sydney Cromwell" w:date="2023-10-24T09:33:00Z">
              <w:rPr/>
            </w:rPrChange>
          </w:rPr>
          <w:t>Part I</w:t>
        </w:r>
      </w:ins>
      <w:r>
        <w:t xml:space="preserve">, you’ll learn </w:t>
      </w:r>
      <w:del w:id="116" w:author="Rachel Monaghan" w:date="2023-11-03T14:30:00Z">
        <w:r w:rsidDel="00A166BF">
          <w:delText>about ways</w:delText>
        </w:r>
      </w:del>
      <w:ins w:id="117" w:author="Rachel Monaghan" w:date="2023-11-03T14:30:00Z">
        <w:r w:rsidR="00A166BF">
          <w:t>how</w:t>
        </w:r>
      </w:ins>
      <w:r>
        <w:t xml:space="preserve"> to use R to</w:t>
      </w:r>
      <w:r w:rsidR="00125C14">
        <w:t xml:space="preserve"> visualize</w:t>
      </w:r>
      <w:r>
        <w:t xml:space="preserve"> </w:t>
      </w:r>
      <w:r w:rsidR="00125C14">
        <w:t>data</w:t>
      </w:r>
      <w:r>
        <w:t>.</w:t>
      </w:r>
    </w:p>
    <w:p w14:paraId="783619EE" w14:textId="77777777" w:rsidR="002113C3" w:rsidRDefault="00903611" w:rsidP="001735CA">
      <w:pPr>
        <w:pStyle w:val="RunInHead"/>
      </w:pPr>
      <w:r>
        <w:t>Chapter 1: An R Programming Crash Course</w:t>
      </w:r>
    </w:p>
    <w:p w14:paraId="2E0A0D4D" w14:textId="1017B2E1" w:rsidR="00903611" w:rsidRPr="00903611" w:rsidRDefault="00903611" w:rsidP="002E4004">
      <w:pPr>
        <w:pStyle w:val="RunInPara"/>
      </w:pPr>
      <w:r>
        <w:t>Introduces the R</w:t>
      </w:r>
      <w:del w:id="118" w:author="Sydney Cromwell" w:date="2023-10-24T09:33:00Z">
        <w:r w:rsidDel="007D0549">
          <w:delText xml:space="preserve"> </w:delText>
        </w:r>
      </w:del>
      <w:r>
        <w:t>Studio programming environment and the foundational R syntax you’ll need to understand the rest of the book.</w:t>
      </w:r>
    </w:p>
    <w:p w14:paraId="3051DF3F" w14:textId="77777777" w:rsidR="002113C3" w:rsidRDefault="001E2B2A" w:rsidP="001735CA">
      <w:pPr>
        <w:pStyle w:val="RunInHead"/>
      </w:pPr>
      <w:r w:rsidRPr="001735CA">
        <w:t>Chapter 2: Principles of Data Visualization</w:t>
      </w:r>
    </w:p>
    <w:p w14:paraId="499FDABC" w14:textId="5E258390" w:rsidR="001E2B2A" w:rsidRDefault="00AC1E10" w:rsidP="001735CA">
      <w:pPr>
        <w:pStyle w:val="RunInPara"/>
      </w:pPr>
      <w:r>
        <w:t>B</w:t>
      </w:r>
      <w:r w:rsidR="001E2B2A">
        <w:t xml:space="preserve">reaks down a visualization </w:t>
      </w:r>
      <w:r w:rsidR="00125C14">
        <w:t xml:space="preserve">created for </w:t>
      </w:r>
      <w:r w:rsidR="00125C14" w:rsidRPr="001735CA">
        <w:rPr>
          <w:rStyle w:val="Italic"/>
        </w:rPr>
        <w:t>Scientific American</w:t>
      </w:r>
      <w:r w:rsidR="00125C14">
        <w:t xml:space="preserve"> </w:t>
      </w:r>
      <w:r w:rsidR="001E2B2A">
        <w:t>on drought</w:t>
      </w:r>
      <w:r w:rsidR="00125C14">
        <w:t xml:space="preserve"> conditions</w:t>
      </w:r>
      <w:r w:rsidR="001E2B2A">
        <w:t xml:space="preserve"> in the United States. In doing so, </w:t>
      </w:r>
      <w:del w:id="119" w:author="Sydney Cromwell" w:date="2023-10-24T09:33:00Z">
        <w:r w:rsidR="001E2B2A" w:rsidDel="007D0549">
          <w:delText xml:space="preserve">it </w:delText>
        </w:r>
      </w:del>
      <w:ins w:id="120" w:author="Sydney Cromwell" w:date="2023-10-24T09:33:00Z">
        <w:r w:rsidR="007D0549">
          <w:t xml:space="preserve">this chapter </w:t>
        </w:r>
      </w:ins>
      <w:r w:rsidR="00125C14">
        <w:t xml:space="preserve">introduces the </w:t>
      </w:r>
      <w:r w:rsidR="00125C14" w:rsidRPr="001735CA">
        <w:rPr>
          <w:rStyle w:val="Literal"/>
        </w:rPr>
        <w:t>ggplot2</w:t>
      </w:r>
      <w:r w:rsidR="00125C14">
        <w:t xml:space="preserve"> package for data visualization and addresses</w:t>
      </w:r>
      <w:r w:rsidR="001E2B2A">
        <w:t xml:space="preserve"> important principles that can help you </w:t>
      </w:r>
      <w:del w:id="121" w:author="Rachel Monaghan" w:date="2023-11-03T14:27:00Z">
        <w:r w:rsidR="001E2B2A" w:rsidDel="00F3699C">
          <w:delText xml:space="preserve">to </w:delText>
        </w:r>
      </w:del>
      <w:r w:rsidR="001E2B2A">
        <w:t xml:space="preserve">make high-quality </w:t>
      </w:r>
      <w:r w:rsidR="00125C14">
        <w:t>graphics</w:t>
      </w:r>
      <w:r w:rsidR="001E2B2A">
        <w:t>.</w:t>
      </w:r>
    </w:p>
    <w:p w14:paraId="01402BBE" w14:textId="77777777" w:rsidR="002113C3" w:rsidRDefault="001E2B2A" w:rsidP="001735CA">
      <w:pPr>
        <w:pStyle w:val="RunInHead"/>
      </w:pPr>
      <w:r w:rsidRPr="001735CA">
        <w:t xml:space="preserve">Chapter 3: </w:t>
      </w:r>
      <w:r w:rsidR="00A91CAD">
        <w:t>Custom</w:t>
      </w:r>
      <w:r w:rsidRPr="001735CA">
        <w:t xml:space="preserve"> </w:t>
      </w:r>
      <w:r w:rsidR="00A91CAD">
        <w:t xml:space="preserve">Data Visualization </w:t>
      </w:r>
      <w:r w:rsidRPr="001735CA">
        <w:t>Theme</w:t>
      </w:r>
      <w:r w:rsidR="008F5D48">
        <w:t>s</w:t>
      </w:r>
    </w:p>
    <w:p w14:paraId="149745ED" w14:textId="12EECB5A" w:rsidR="001E2B2A" w:rsidRDefault="00AC1E10" w:rsidP="001735CA">
      <w:pPr>
        <w:pStyle w:val="RunInPara"/>
      </w:pPr>
      <w:r>
        <w:t>D</w:t>
      </w:r>
      <w:r w:rsidR="00125C14">
        <w:t>escribes</w:t>
      </w:r>
      <w:r w:rsidR="001E2B2A">
        <w:t xml:space="preserve"> how journalists at the BBC made a custom theme for the </w:t>
      </w:r>
      <w:r w:rsidR="00125C14" w:rsidRPr="001735CA">
        <w:rPr>
          <w:rStyle w:val="Literal"/>
        </w:rPr>
        <w:t>ggplot2</w:t>
      </w:r>
      <w:r w:rsidR="00125C14">
        <w:t xml:space="preserve"> </w:t>
      </w:r>
      <w:r w:rsidR="001E2B2A">
        <w:t xml:space="preserve">data visualization package. </w:t>
      </w:r>
      <w:del w:id="122" w:author="Rachel Monaghan" w:date="2023-11-03T14:27:00Z">
        <w:r w:rsidR="001E2B2A" w:rsidDel="00F3699C">
          <w:delText xml:space="preserve">We’ll </w:delText>
        </w:r>
      </w:del>
      <w:ins w:id="123" w:author="Rachel Monaghan" w:date="2023-11-03T14:27:00Z">
        <w:r w:rsidR="00F3699C">
          <w:t>As</w:t>
        </w:r>
      </w:ins>
      <w:ins w:id="124" w:author="Rachel Monaghan" w:date="2023-11-03T14:28:00Z">
        <w:r w:rsidR="00F3699C">
          <w:t xml:space="preserve"> the</w:t>
        </w:r>
      </w:ins>
      <w:ins w:id="125" w:author="Rachel Monaghan" w:date="2023-11-03T14:27:00Z">
        <w:r w:rsidR="00F3699C">
          <w:t xml:space="preserve"> chapter </w:t>
        </w:r>
      </w:ins>
      <w:r w:rsidR="00096F7D">
        <w:t>walk</w:t>
      </w:r>
      <w:ins w:id="126" w:author="Rachel Monaghan" w:date="2023-11-03T14:27:00Z">
        <w:r w:rsidR="00F3699C">
          <w:t>s</w:t>
        </w:r>
      </w:ins>
      <w:ins w:id="127" w:author="Rachel Monaghan" w:date="2023-11-03T14:28:00Z">
        <w:r w:rsidR="00F3699C">
          <w:t xml:space="preserve"> you</w:t>
        </w:r>
      </w:ins>
      <w:r w:rsidR="00096F7D">
        <w:t xml:space="preserve"> through</w:t>
      </w:r>
      <w:r w:rsidR="001E2B2A">
        <w:t xml:space="preserve"> the package</w:t>
      </w:r>
      <w:r>
        <w:t xml:space="preserve"> they created,</w:t>
      </w:r>
      <w:r w:rsidR="001E2B2A">
        <w:t xml:space="preserve"> </w:t>
      </w:r>
      <w:del w:id="128" w:author="Rachel Monaghan" w:date="2023-11-03T14:28:00Z">
        <w:r w:rsidR="001E2B2A" w:rsidDel="00F3699C">
          <w:delText>and in the process</w:delText>
        </w:r>
      </w:del>
      <w:ins w:id="129" w:author="Sydney Cromwell" w:date="2023-10-24T09:33:00Z">
        <w:del w:id="130" w:author="Rachel Monaghan" w:date="2023-11-03T14:28:00Z">
          <w:r w:rsidR="007D0549" w:rsidDel="00F3699C">
            <w:delText xml:space="preserve"> </w:delText>
          </w:r>
        </w:del>
      </w:ins>
      <w:del w:id="131" w:author="Sydney Cromwell" w:date="2023-10-24T09:33:00Z">
        <w:r w:rsidDel="007D0549">
          <w:delText>,</w:delText>
        </w:r>
        <w:r w:rsidR="001E2B2A" w:rsidDel="007D0549">
          <w:delText xml:space="preserve"> </w:delText>
        </w:r>
      </w:del>
      <w:r w:rsidR="001E2B2A">
        <w:t>you’ll learn how to make your own theme.</w:t>
      </w:r>
    </w:p>
    <w:p w14:paraId="04A6EBB9" w14:textId="77777777" w:rsidR="002113C3" w:rsidRDefault="001E2B2A" w:rsidP="001735CA">
      <w:pPr>
        <w:pStyle w:val="RunInHead"/>
      </w:pPr>
      <w:r w:rsidRPr="001735CA">
        <w:t>Chapter 4: Maps</w:t>
      </w:r>
      <w:r w:rsidR="009F0627">
        <w:t xml:space="preserve"> and Geospatial Data</w:t>
      </w:r>
    </w:p>
    <w:p w14:paraId="0A625098" w14:textId="10E23DBB" w:rsidR="001E2B2A" w:rsidRDefault="00AC1E10" w:rsidP="001735CA">
      <w:pPr>
        <w:pStyle w:val="RunInPara"/>
      </w:pPr>
      <w:del w:id="132" w:author="Rachel Monaghan" w:date="2023-11-03T14:28:00Z">
        <w:r w:rsidDel="00A166BF">
          <w:delText>W</w:delText>
        </w:r>
        <w:r w:rsidR="001E2B2A" w:rsidDel="00A166BF">
          <w:delText>alks through</w:delText>
        </w:r>
      </w:del>
      <w:ins w:id="133" w:author="Rachel Monaghan" w:date="2023-11-03T14:28:00Z">
        <w:r w:rsidR="00A166BF">
          <w:t>Explores</w:t>
        </w:r>
      </w:ins>
      <w:r w:rsidR="001E2B2A">
        <w:t xml:space="preserve"> </w:t>
      </w:r>
      <w:r>
        <w:t xml:space="preserve">the process of </w:t>
      </w:r>
      <w:r w:rsidR="001E2B2A">
        <w:t>mak</w:t>
      </w:r>
      <w:r>
        <w:t>ing</w:t>
      </w:r>
      <w:r w:rsidR="001E2B2A">
        <w:t xml:space="preserve"> map</w:t>
      </w:r>
      <w:r>
        <w:t>s in R using simple features data. You’ll learn how to write map-making code, find geospatial data, choose appropriate projection</w:t>
      </w:r>
      <w:r w:rsidR="001735CA">
        <w:t>s</w:t>
      </w:r>
      <w:r>
        <w:t xml:space="preserve">, and apply data visualization principles to make </w:t>
      </w:r>
      <w:r w:rsidR="00906424">
        <w:t>your</w:t>
      </w:r>
      <w:r>
        <w:t xml:space="preserve"> map appealing</w:t>
      </w:r>
      <w:r w:rsidR="001E2B2A">
        <w:t>.</w:t>
      </w:r>
    </w:p>
    <w:p w14:paraId="2EBE0D95" w14:textId="77777777" w:rsidR="002113C3" w:rsidRDefault="001E2B2A" w:rsidP="001735CA">
      <w:pPr>
        <w:pStyle w:val="RunInHead"/>
      </w:pPr>
      <w:r w:rsidRPr="001735CA">
        <w:t xml:space="preserve">Chapter 5: </w:t>
      </w:r>
      <w:r w:rsidR="009F0627">
        <w:t>Effective</w:t>
      </w:r>
      <w:r w:rsidRPr="001735CA">
        <w:t xml:space="preserve"> Tables</w:t>
      </w:r>
    </w:p>
    <w:p w14:paraId="78BA933C" w14:textId="2CCDA6AE" w:rsidR="001E2B2A" w:rsidRDefault="002A3BFB" w:rsidP="001735CA">
      <w:pPr>
        <w:pStyle w:val="RunInPara"/>
      </w:pPr>
      <w:r>
        <w:t>S</w:t>
      </w:r>
      <w:r w:rsidR="001E2B2A">
        <w:t>how</w:t>
      </w:r>
      <w:r w:rsidR="00145FB1">
        <w:t>s</w:t>
      </w:r>
      <w:r w:rsidR="001E2B2A">
        <w:t xml:space="preserve"> you how to use the </w:t>
      </w:r>
      <w:proofErr w:type="spellStart"/>
      <w:r w:rsidR="001E2B2A" w:rsidRPr="00485575">
        <w:rPr>
          <w:rStyle w:val="Literal"/>
        </w:rPr>
        <w:t>gt</w:t>
      </w:r>
      <w:proofErr w:type="spellEnd"/>
      <w:r w:rsidR="001E2B2A">
        <w:t xml:space="preserve"> package to make high-quality tables in R. </w:t>
      </w:r>
      <w:del w:id="134" w:author="Rachel Monaghan" w:date="2023-11-03T14:29:00Z">
        <w:r w:rsidDel="00A166BF">
          <w:delText>We draw from</w:delText>
        </w:r>
        <w:r w:rsidR="001E2B2A" w:rsidDel="00A166BF">
          <w:delText xml:space="preserve"> a conversation with</w:delText>
        </w:r>
      </w:del>
      <w:ins w:id="135" w:author="Rachel Monaghan" w:date="2023-11-03T14:29:00Z">
        <w:r w:rsidR="00A166BF">
          <w:t>With guidance from</w:t>
        </w:r>
      </w:ins>
      <w:r w:rsidR="001E2B2A">
        <w:t xml:space="preserve"> </w:t>
      </w:r>
      <w:r>
        <w:t xml:space="preserve">R table connoisseur </w:t>
      </w:r>
      <w:r w:rsidR="001E2B2A">
        <w:t>Tom Mock</w:t>
      </w:r>
      <w:del w:id="136" w:author="Rachel Monaghan" w:date="2023-11-03T14:29:00Z">
        <w:r w:rsidDel="00A166BF">
          <w:delText xml:space="preserve"> to</w:delText>
        </w:r>
      </w:del>
      <w:ins w:id="137" w:author="Rachel Monaghan" w:date="2023-11-03T14:29:00Z">
        <w:r w:rsidR="00A166BF">
          <w:t>, you’ll</w:t>
        </w:r>
      </w:ins>
      <w:r w:rsidR="001E2B2A">
        <w:t xml:space="preserve"> learn </w:t>
      </w:r>
      <w:del w:id="138" w:author="Rachel Monaghan" w:date="2023-11-03T14:30:00Z">
        <w:r w:rsidDel="00A166BF">
          <w:delText xml:space="preserve">how </w:delText>
        </w:r>
        <w:r w:rsidR="001E2B2A" w:rsidDel="00A166BF">
          <w:delText>to apply</w:delText>
        </w:r>
      </w:del>
      <w:ins w:id="139" w:author="Rachel Monaghan" w:date="2023-11-03T14:30:00Z">
        <w:r w:rsidR="00A166BF">
          <w:t>the</w:t>
        </w:r>
      </w:ins>
      <w:r w:rsidR="001E2B2A">
        <w:t xml:space="preserve"> design principles </w:t>
      </w:r>
      <w:del w:id="140" w:author="Rachel Monaghan" w:date="2023-11-03T14:31:00Z">
        <w:r w:rsidR="001E2B2A" w:rsidDel="00A166BF">
          <w:delText>t</w:delText>
        </w:r>
        <w:r w:rsidDel="00A166BF">
          <w:delText>hat</w:delText>
        </w:r>
        <w:r w:rsidR="001E2B2A" w:rsidDel="00A166BF">
          <w:delText xml:space="preserve"> ensure your tables</w:delText>
        </w:r>
      </w:del>
      <w:ins w:id="141" w:author="Rachel Monaghan" w:date="2023-11-03T14:31:00Z">
        <w:r w:rsidR="00A166BF">
          <w:t>to</w:t>
        </w:r>
      </w:ins>
      <w:r w:rsidR="001E2B2A">
        <w:t xml:space="preserve"> </w:t>
      </w:r>
      <w:commentRangeStart w:id="142"/>
      <w:del w:id="143" w:author="Rachel Monaghan" w:date="2023-11-03T14:31:00Z">
        <w:r w:rsidR="001E2B2A" w:rsidDel="00A166BF">
          <w:delText xml:space="preserve">communicate </w:delText>
        </w:r>
      </w:del>
      <w:ins w:id="144" w:author="Rachel Monaghan" w:date="2023-11-03T14:31:00Z">
        <w:r w:rsidR="00A166BF">
          <w:t xml:space="preserve">present your table data </w:t>
        </w:r>
      </w:ins>
      <w:r w:rsidR="001E2B2A">
        <w:t>effectively</w:t>
      </w:r>
      <w:commentRangeEnd w:id="142"/>
      <w:r w:rsidR="00A166BF">
        <w:rPr>
          <w:rStyle w:val="CommentReference"/>
          <w:rFonts w:ascii="Times New Roman" w:hAnsi="Times New Roman" w:cs="Times New Roman"/>
          <w:color w:val="auto"/>
          <w:lang w:val="en-CA"/>
        </w:rPr>
        <w:commentReference w:id="142"/>
      </w:r>
      <w:r w:rsidR="001E2B2A">
        <w:t>.</w:t>
      </w:r>
    </w:p>
    <w:p w14:paraId="28AF5198" w14:textId="15E5F5BF" w:rsidR="001E2B2A" w:rsidRPr="007D0549" w:rsidDel="007D0549" w:rsidRDefault="001E2B2A" w:rsidP="001735CA">
      <w:pPr>
        <w:pStyle w:val="ListHead"/>
        <w:rPr>
          <w:del w:id="145" w:author="Sydney Cromwell" w:date="2023-10-24T09:35:00Z"/>
          <w:rStyle w:val="Xref"/>
          <w:rPrChange w:id="146" w:author="Sydney Cromwell" w:date="2023-10-24T09:38:00Z">
            <w:rPr>
              <w:del w:id="147" w:author="Sydney Cromwell" w:date="2023-10-24T09:35:00Z"/>
            </w:rPr>
          </w:rPrChange>
        </w:rPr>
      </w:pPr>
      <w:bookmarkStart w:id="148" w:name="_Toc132366294"/>
      <w:bookmarkStart w:id="149" w:name="part-2-communicate"/>
      <w:bookmarkEnd w:id="110"/>
      <w:del w:id="150" w:author="Sydney Cromwell" w:date="2023-10-24T09:35:00Z">
        <w:r w:rsidRPr="007D0549" w:rsidDel="007D0549">
          <w:rPr>
            <w:rStyle w:val="Xref"/>
            <w:rPrChange w:id="151" w:author="Sydney Cromwell" w:date="2023-10-24T09:38:00Z">
              <w:rPr>
                <w:b w:val="0"/>
                <w:bCs w:val="0"/>
              </w:rPr>
            </w:rPrChange>
          </w:rPr>
          <w:lastRenderedPageBreak/>
          <w:delText xml:space="preserve">Part </w:delText>
        </w:r>
        <w:r w:rsidR="00E64C81" w:rsidRPr="007D0549" w:rsidDel="007D0549">
          <w:rPr>
            <w:rStyle w:val="Xref"/>
            <w:rPrChange w:id="152" w:author="Sydney Cromwell" w:date="2023-10-24T09:38:00Z">
              <w:rPr>
                <w:b w:val="0"/>
                <w:bCs w:val="0"/>
              </w:rPr>
            </w:rPrChange>
          </w:rPr>
          <w:delText>II</w:delText>
        </w:r>
        <w:r w:rsidRPr="007D0549" w:rsidDel="007D0549">
          <w:rPr>
            <w:rStyle w:val="Xref"/>
            <w:rPrChange w:id="153" w:author="Sydney Cromwell" w:date="2023-10-24T09:38:00Z">
              <w:rPr>
                <w:b w:val="0"/>
                <w:bCs w:val="0"/>
              </w:rPr>
            </w:rPrChange>
          </w:rPr>
          <w:delText xml:space="preserve">: </w:delText>
        </w:r>
        <w:bookmarkEnd w:id="148"/>
        <w:r w:rsidR="00125C14" w:rsidRPr="007D0549" w:rsidDel="007D0549">
          <w:rPr>
            <w:rStyle w:val="Xref"/>
            <w:rPrChange w:id="154" w:author="Sydney Cromwell" w:date="2023-10-24T09:38:00Z">
              <w:rPr>
                <w:b w:val="0"/>
                <w:bCs w:val="0"/>
              </w:rPr>
            </w:rPrChange>
          </w:rPr>
          <w:delText>Reports, Presentations, and Websites</w:delText>
        </w:r>
      </w:del>
    </w:p>
    <w:p w14:paraId="62DF17B4" w14:textId="08DAB237" w:rsidR="002113C3" w:rsidRDefault="001E2B2A" w:rsidP="00577577">
      <w:pPr>
        <w:pStyle w:val="Body"/>
      </w:pPr>
      <w:del w:id="155" w:author="Sydney Cromwell" w:date="2023-10-24T09:35:00Z">
        <w:r w:rsidRPr="007D0549" w:rsidDel="007D0549">
          <w:rPr>
            <w:rStyle w:val="Xref"/>
            <w:rPrChange w:id="156" w:author="Sydney Cromwell" w:date="2023-10-24T09:38:00Z">
              <w:rPr/>
            </w:rPrChange>
          </w:rPr>
          <w:delText>The second part of the book</w:delText>
        </w:r>
      </w:del>
      <w:ins w:id="157" w:author="Sydney Cromwell" w:date="2023-10-24T09:35:00Z">
        <w:r w:rsidR="007D0549" w:rsidRPr="007D0549">
          <w:rPr>
            <w:rStyle w:val="Xref"/>
            <w:rPrChange w:id="158" w:author="Sydney Cromwell" w:date="2023-10-24T09:38:00Z">
              <w:rPr/>
            </w:rPrChange>
          </w:rPr>
          <w:t>Part II</w:t>
        </w:r>
      </w:ins>
      <w:r>
        <w:t xml:space="preserve"> focuses on using R Markdown to communicate efficiently.</w:t>
      </w:r>
      <w:r w:rsidR="00AC1E10">
        <w:t xml:space="preserve"> You’ll learn how to incorporate visualizations like the ones discussed in Part </w:t>
      </w:r>
      <w:r w:rsidR="00E64C81">
        <w:t>I</w:t>
      </w:r>
      <w:r w:rsidR="00AC1E10">
        <w:t xml:space="preserve"> into </w:t>
      </w:r>
      <w:del w:id="159" w:author="Rachel Monaghan" w:date="2023-11-03T14:33:00Z">
        <w:r w:rsidR="00AC1E10" w:rsidDel="00E363FF">
          <w:delText xml:space="preserve">complete </w:delText>
        </w:r>
      </w:del>
      <w:r w:rsidR="00AC1E10">
        <w:t>reports, slideshow presentations, and static websites generated entirely using R code.</w:t>
      </w:r>
    </w:p>
    <w:p w14:paraId="5033B731" w14:textId="4C1BD59F" w:rsidR="007259C4" w:rsidRPr="007259C4" w:rsidRDefault="001E2B2A" w:rsidP="001735CA">
      <w:pPr>
        <w:pStyle w:val="RunInHead"/>
      </w:pPr>
      <w:r w:rsidRPr="001735CA">
        <w:t xml:space="preserve">Chapter 6: </w:t>
      </w:r>
      <w:r w:rsidR="008F5D48">
        <w:t xml:space="preserve">R </w:t>
      </w:r>
      <w:r w:rsidRPr="001735CA">
        <w:t>Markdown</w:t>
      </w:r>
      <w:r w:rsidRPr="007259C4">
        <w:t xml:space="preserve"> </w:t>
      </w:r>
      <w:r w:rsidR="008F5D48">
        <w:t>Reports</w:t>
      </w:r>
    </w:p>
    <w:p w14:paraId="0EDEB832" w14:textId="38752FDF" w:rsidR="001E2B2A" w:rsidRDefault="00AC1E10" w:rsidP="00097B7D">
      <w:pPr>
        <w:pStyle w:val="RunInPara"/>
      </w:pPr>
      <w:r>
        <w:t>I</w:t>
      </w:r>
      <w:r w:rsidR="001E2B2A">
        <w:t>ntroduces R Markdown</w:t>
      </w:r>
      <w:r w:rsidR="00BB6773">
        <w:t>, a</w:t>
      </w:r>
      <w:r w:rsidR="001E2B2A">
        <w:t xml:space="preserve"> tool that allows you </w:t>
      </w:r>
      <w:r w:rsidR="00C96AAD">
        <w:t>to generate a professional</w:t>
      </w:r>
      <w:r w:rsidR="001E2B2A">
        <w:t xml:space="preserve"> report in R</w:t>
      </w:r>
      <w:r w:rsidR="00C96AAD">
        <w:t>.</w:t>
      </w:r>
      <w:r w:rsidR="001E2B2A">
        <w:t xml:space="preserve"> This chapter </w:t>
      </w:r>
      <w:del w:id="160" w:author="Sydney Cromwell" w:date="2023-10-24T09:35:00Z">
        <w:r w:rsidR="001E2B2A" w:rsidDel="007D0549">
          <w:delText xml:space="preserve">will </w:delText>
        </w:r>
      </w:del>
      <w:r w:rsidR="00C96AAD">
        <w:t>cover</w:t>
      </w:r>
      <w:ins w:id="161" w:author="Sydney Cromwell" w:date="2023-10-24T09:35:00Z">
        <w:r w:rsidR="007D0549">
          <w:t>s</w:t>
        </w:r>
      </w:ins>
      <w:r w:rsidR="00C96AAD">
        <w:t xml:space="preserve"> the structure of an R Markdown document, show</w:t>
      </w:r>
      <w:ins w:id="162" w:author="Sydney Cromwell" w:date="2023-10-24T09:35:00Z">
        <w:r w:rsidR="007D0549">
          <w:t>s</w:t>
        </w:r>
      </w:ins>
      <w:r w:rsidR="00C96AAD">
        <w:t xml:space="preserve"> you how to use inline code to automatically update your report’s text when data values change, and discusses the tool’s many </w:t>
      </w:r>
      <w:proofErr w:type="gramStart"/>
      <w:r w:rsidR="00C96AAD">
        <w:t>export</w:t>
      </w:r>
      <w:proofErr w:type="gramEnd"/>
      <w:r w:rsidR="00C96AAD">
        <w:t xml:space="preserve"> options</w:t>
      </w:r>
      <w:r w:rsidR="001E2B2A">
        <w:t>.</w:t>
      </w:r>
    </w:p>
    <w:p w14:paraId="6A345DF6" w14:textId="2CC40268" w:rsidR="007259C4" w:rsidRPr="007259C4" w:rsidRDefault="001E2B2A" w:rsidP="001735CA">
      <w:pPr>
        <w:pStyle w:val="RunInHead"/>
      </w:pPr>
      <w:r w:rsidRPr="001735CA">
        <w:t xml:space="preserve">Chapter 7: </w:t>
      </w:r>
      <w:r w:rsidR="008F5D48">
        <w:t>Parameterized Reporting</w:t>
      </w:r>
    </w:p>
    <w:p w14:paraId="114D1016" w14:textId="3745313B" w:rsidR="001E2B2A" w:rsidRDefault="002A3BFB" w:rsidP="00097B7D">
      <w:pPr>
        <w:pStyle w:val="RunInPara"/>
      </w:pPr>
      <w:r>
        <w:t>Covers o</w:t>
      </w:r>
      <w:r w:rsidR="001E2B2A">
        <w:t>ne of the advantages of using R Markdown</w:t>
      </w:r>
      <w:r>
        <w:t xml:space="preserve">: the </w:t>
      </w:r>
      <w:del w:id="163" w:author="Rachel Monaghan" w:date="2023-11-03T14:34:00Z">
        <w:r w:rsidDel="00E363FF">
          <w:delText>fact</w:delText>
        </w:r>
        <w:r w:rsidR="001E2B2A" w:rsidDel="00E363FF">
          <w:delText xml:space="preserve"> that you can</w:delText>
        </w:r>
      </w:del>
      <w:ins w:id="164" w:author="Rachel Monaghan" w:date="2023-11-03T14:34:00Z">
        <w:r w:rsidR="00E363FF">
          <w:t>ability to</w:t>
        </w:r>
      </w:ins>
      <w:r>
        <w:t xml:space="preserve"> </w:t>
      </w:r>
      <w:r w:rsidR="001E2B2A">
        <w:t xml:space="preserve">produce multiple reports at the same time using a technique called </w:t>
      </w:r>
      <w:r w:rsidR="001E2B2A" w:rsidRPr="007D0549">
        <w:rPr>
          <w:rStyle w:val="Italic"/>
          <w:rPrChange w:id="165" w:author="Sydney Cromwell" w:date="2023-10-24T09:36:00Z">
            <w:rPr/>
          </w:rPrChange>
        </w:rPr>
        <w:t>parameterized reporting</w:t>
      </w:r>
      <w:r w:rsidR="001E2B2A">
        <w:t xml:space="preserve">. </w:t>
      </w:r>
      <w:del w:id="166" w:author="Rachel Monaghan" w:date="2023-11-03T14:34:00Z">
        <w:r w:rsidDel="00E363FF">
          <w:delText>We explore</w:delText>
        </w:r>
      </w:del>
      <w:ins w:id="167" w:author="Rachel Monaghan" w:date="2023-11-03T14:34:00Z">
        <w:r w:rsidR="00E363FF">
          <w:t>You’ll see</w:t>
        </w:r>
      </w:ins>
      <w:r>
        <w:t xml:space="preserve"> how</w:t>
      </w:r>
      <w:r w:rsidR="001E2B2A">
        <w:t xml:space="preserve"> staff members at the Urban Institute used R to </w:t>
      </w:r>
      <w:r>
        <w:t>generate</w:t>
      </w:r>
      <w:r w:rsidR="001E2B2A">
        <w:t xml:space="preserve"> fiscal briefs for all 50 US states. In the process, you’ll learn how parameterized reporting works and how you can use it.</w:t>
      </w:r>
    </w:p>
    <w:p w14:paraId="1631DE88" w14:textId="75D54804" w:rsidR="007259C4" w:rsidRPr="007259C4" w:rsidRDefault="001E2B2A" w:rsidP="001735CA">
      <w:pPr>
        <w:pStyle w:val="RunInHead"/>
      </w:pPr>
      <w:r w:rsidRPr="001735CA">
        <w:t>Chapter 8: Slideshow Presentations</w:t>
      </w:r>
    </w:p>
    <w:p w14:paraId="546EDF21" w14:textId="0319335F" w:rsidR="001E2B2A" w:rsidRDefault="002A3BFB" w:rsidP="00097B7D">
      <w:pPr>
        <w:pStyle w:val="RunInPara"/>
      </w:pPr>
      <w:r>
        <w:t xml:space="preserve">Explains how to use </w:t>
      </w:r>
      <w:r w:rsidR="001E2B2A">
        <w:t>R Markdown to make slides</w:t>
      </w:r>
      <w:r w:rsidRPr="002A3BFB">
        <w:t xml:space="preserve"> </w:t>
      </w:r>
      <w:r>
        <w:t xml:space="preserve">with the </w:t>
      </w:r>
      <w:proofErr w:type="spellStart"/>
      <w:r w:rsidRPr="00485575">
        <w:rPr>
          <w:rStyle w:val="Literal"/>
        </w:rPr>
        <w:t>xaringan</w:t>
      </w:r>
      <w:proofErr w:type="spellEnd"/>
      <w:r>
        <w:t xml:space="preserve"> package</w:t>
      </w:r>
      <w:r w:rsidR="001E2B2A">
        <w:t xml:space="preserve">. You’ll </w:t>
      </w:r>
      <w:r>
        <w:t xml:space="preserve">learn how to </w:t>
      </w:r>
      <w:r w:rsidR="001E2B2A">
        <w:t xml:space="preserve">make your own </w:t>
      </w:r>
      <w:r w:rsidR="001E2B2A" w:rsidRPr="00097B7D">
        <w:t>presentations</w:t>
      </w:r>
      <w:r>
        <w:t>, adjust your content to fit on a slide, and add effects to your slideshow</w:t>
      </w:r>
      <w:r w:rsidR="001E2B2A">
        <w:t>.</w:t>
      </w:r>
    </w:p>
    <w:p w14:paraId="0A43468E" w14:textId="5EE116F6" w:rsidR="007259C4" w:rsidRPr="007259C4" w:rsidRDefault="001E2B2A" w:rsidP="001735CA">
      <w:pPr>
        <w:pStyle w:val="RunInHead"/>
      </w:pPr>
      <w:r w:rsidRPr="001735CA">
        <w:t>Chapter 9: Websites</w:t>
      </w:r>
    </w:p>
    <w:p w14:paraId="5D12E8B4" w14:textId="66FAADC4" w:rsidR="00E84E13" w:rsidRDefault="002A3BFB" w:rsidP="00097B7D">
      <w:pPr>
        <w:pStyle w:val="RunInPara"/>
      </w:pPr>
      <w:r>
        <w:t xml:space="preserve">Shows you how to create your own website with </w:t>
      </w:r>
      <w:r w:rsidR="001E2B2A">
        <w:t xml:space="preserve">R Markdown </w:t>
      </w:r>
      <w:r>
        <w:t xml:space="preserve">and the </w:t>
      </w:r>
      <w:r w:rsidRPr="00485575">
        <w:rPr>
          <w:rStyle w:val="Literal"/>
        </w:rPr>
        <w:t>distill</w:t>
      </w:r>
      <w:r>
        <w:t xml:space="preserve"> package. </w:t>
      </w:r>
      <w:del w:id="168" w:author="Rachel Monaghan" w:date="2023-11-03T14:36:00Z">
        <w:r w:rsidDel="00E363FF">
          <w:delText xml:space="preserve">We explore how </w:delText>
        </w:r>
        <w:r w:rsidRPr="001735CA" w:rsidDel="00E363FF">
          <w:rPr>
            <w:rStyle w:val="Literal"/>
          </w:rPr>
          <w:delText>distill</w:delText>
        </w:r>
        <w:r w:rsidDel="00E363FF">
          <w:delText xml:space="preserve"> works by considering</w:delText>
        </w:r>
      </w:del>
      <w:ins w:id="169" w:author="Rachel Monaghan" w:date="2023-11-03T14:38:00Z">
        <w:r w:rsidR="002569AF">
          <w:t>By examining</w:t>
        </w:r>
      </w:ins>
      <w:r>
        <w:t xml:space="preserve"> </w:t>
      </w:r>
      <w:r w:rsidR="001E2B2A">
        <w:t>a website</w:t>
      </w:r>
      <w:r>
        <w:t xml:space="preserve"> </w:t>
      </w:r>
      <w:r w:rsidR="001E2B2A">
        <w:t>about COVID-19 rates in Westchester County, New York</w:t>
      </w:r>
      <w:del w:id="170" w:author="Rachel Monaghan" w:date="2023-11-03T14:37:00Z">
        <w:r w:rsidR="001E2B2A" w:rsidDel="00E363FF">
          <w:delText xml:space="preserve">. </w:delText>
        </w:r>
        <w:r w:rsidR="00A222DE" w:rsidDel="00E363FF">
          <w:delText>In the process, we</w:delText>
        </w:r>
        <w:r w:rsidR="001E2B2A" w:rsidDel="00E363FF">
          <w:delText xml:space="preserve"> </w:delText>
        </w:r>
        <w:r w:rsidDel="00E363FF">
          <w:delText>cover</w:delText>
        </w:r>
      </w:del>
      <w:ins w:id="171" w:author="Rachel Monaghan" w:date="2023-11-03T14:37:00Z">
        <w:r w:rsidR="00E363FF">
          <w:t>, you’ll see</w:t>
        </w:r>
      </w:ins>
      <w:r w:rsidR="001E2B2A">
        <w:t xml:space="preserve"> how to</w:t>
      </w:r>
      <w:r>
        <w:t xml:space="preserve"> create pages on your site, add interactivity through R packages, and deploy your website </w:t>
      </w:r>
      <w:del w:id="172" w:author="Rachel Monaghan" w:date="2023-11-03T14:37:00Z">
        <w:r w:rsidDel="002569AF">
          <w:delText>using several options</w:delText>
        </w:r>
      </w:del>
      <w:ins w:id="173" w:author="Rachel Monaghan" w:date="2023-11-03T14:37:00Z">
        <w:r w:rsidR="002569AF">
          <w:t>in multiple ways</w:t>
        </w:r>
      </w:ins>
      <w:r w:rsidR="001E2B2A">
        <w:t>.</w:t>
      </w:r>
      <w:bookmarkStart w:id="174" w:name="_Toc132366295"/>
      <w:bookmarkStart w:id="175" w:name="part-3-automate"/>
      <w:bookmarkEnd w:id="149"/>
    </w:p>
    <w:p w14:paraId="22BE09CE" w14:textId="7639EF11" w:rsidR="00E84E13" w:rsidRPr="007259C4" w:rsidRDefault="00E84E13" w:rsidP="00E84E13">
      <w:pPr>
        <w:pStyle w:val="RunInHead"/>
      </w:pPr>
      <w:r w:rsidRPr="001735CA">
        <w:t xml:space="preserve">Chapter </w:t>
      </w:r>
      <w:r>
        <w:t>10</w:t>
      </w:r>
      <w:r w:rsidRPr="001735CA">
        <w:t xml:space="preserve">: </w:t>
      </w:r>
      <w:r>
        <w:t>Quarto</w:t>
      </w:r>
    </w:p>
    <w:p w14:paraId="11DD84A3" w14:textId="36B681D7" w:rsidR="00E84E13" w:rsidRDefault="00E84E13" w:rsidP="00097B7D">
      <w:pPr>
        <w:pStyle w:val="RunInPara"/>
      </w:pPr>
      <w:r w:rsidRPr="00E84E13">
        <w:t>Explains how to use Quarto, the next-generation version of R Markdown. You</w:t>
      </w:r>
      <w:r w:rsidR="00D62DB0">
        <w:t>’</w:t>
      </w:r>
      <w:r w:rsidRPr="00E84E13">
        <w:t>ll learn</w:t>
      </w:r>
      <w:ins w:id="176" w:author="Rachel Monaghan" w:date="2023-11-03T14:40:00Z">
        <w:r w:rsidR="002569AF">
          <w:t xml:space="preserve"> how</w:t>
        </w:r>
      </w:ins>
      <w:r w:rsidRPr="00E84E13">
        <w:t xml:space="preserve"> to use Quarto </w:t>
      </w:r>
      <w:del w:id="177" w:author="Rachel Monaghan" w:date="2023-11-03T14:40:00Z">
        <w:r w:rsidRPr="00E84E13" w:rsidDel="002569AF">
          <w:delText xml:space="preserve">to </w:delText>
        </w:r>
      </w:del>
      <w:del w:id="178" w:author="Rachel Monaghan" w:date="2023-11-03T14:39:00Z">
        <w:r w:rsidRPr="00E84E13" w:rsidDel="002569AF">
          <w:delText xml:space="preserve">do </w:delText>
        </w:r>
      </w:del>
      <w:del w:id="179" w:author="Rachel Monaghan" w:date="2023-11-03T14:40:00Z">
        <w:r w:rsidRPr="00E84E13" w:rsidDel="002569AF">
          <w:delText>all of the things</w:delText>
        </w:r>
      </w:del>
      <w:ins w:id="180" w:author="Rachel Monaghan" w:date="2023-11-03T14:40:00Z">
        <w:r w:rsidR="002569AF">
          <w:t>for all of the projects</w:t>
        </w:r>
      </w:ins>
      <w:r w:rsidRPr="00E84E13">
        <w:t xml:space="preserve"> you </w:t>
      </w:r>
      <w:del w:id="181" w:author="Rachel Monaghan" w:date="2023-11-03T14:40:00Z">
        <w:r w:rsidRPr="00E84E13" w:rsidDel="002569AF">
          <w:delText xml:space="preserve">did </w:delText>
        </w:r>
      </w:del>
      <w:r w:rsidRPr="00E84E13">
        <w:t xml:space="preserve">previously </w:t>
      </w:r>
      <w:del w:id="182" w:author="Rachel Monaghan" w:date="2023-11-03T14:40:00Z">
        <w:r w:rsidRPr="00E84E13" w:rsidDel="002569AF">
          <w:delText xml:space="preserve">in </w:delText>
        </w:r>
      </w:del>
      <w:ins w:id="183" w:author="Rachel Monaghan" w:date="2023-11-03T14:40:00Z">
        <w:r w:rsidR="002569AF">
          <w:t>used</w:t>
        </w:r>
        <w:r w:rsidR="002569AF" w:rsidRPr="00E84E13">
          <w:t xml:space="preserve"> </w:t>
        </w:r>
      </w:ins>
      <w:r w:rsidRPr="00E84E13">
        <w:t>R Markdown</w:t>
      </w:r>
      <w:ins w:id="184" w:author="Rachel Monaghan" w:date="2023-11-03T14:40:00Z">
        <w:r w:rsidR="002569AF">
          <w:t xml:space="preserve"> for</w:t>
        </w:r>
      </w:ins>
      <w:r w:rsidRPr="00E84E13">
        <w:t xml:space="preserve"> (reports, parameterized reporting, slideshow presentations, and websites).</w:t>
      </w:r>
    </w:p>
    <w:p w14:paraId="1A057D3E" w14:textId="7F02C682" w:rsidR="001E2B2A" w:rsidRPr="007D0549" w:rsidDel="007D0549" w:rsidRDefault="001E2B2A" w:rsidP="001735CA">
      <w:pPr>
        <w:pStyle w:val="ListHead"/>
        <w:rPr>
          <w:del w:id="185" w:author="Sydney Cromwell" w:date="2023-10-24T09:38:00Z"/>
          <w:rStyle w:val="Xref"/>
          <w:rPrChange w:id="186" w:author="Sydney Cromwell" w:date="2023-10-24T09:38:00Z">
            <w:rPr>
              <w:del w:id="187" w:author="Sydney Cromwell" w:date="2023-10-24T09:38:00Z"/>
            </w:rPr>
          </w:rPrChange>
        </w:rPr>
      </w:pPr>
      <w:del w:id="188" w:author="Sydney Cromwell" w:date="2023-10-24T09:38:00Z">
        <w:r w:rsidRPr="007D0549" w:rsidDel="007D0549">
          <w:rPr>
            <w:rStyle w:val="Xref"/>
            <w:rPrChange w:id="189" w:author="Sydney Cromwell" w:date="2023-10-24T09:38:00Z">
              <w:rPr>
                <w:b w:val="0"/>
                <w:bCs w:val="0"/>
              </w:rPr>
            </w:rPrChange>
          </w:rPr>
          <w:delText xml:space="preserve">Part </w:delText>
        </w:r>
        <w:r w:rsidR="00524C1C" w:rsidRPr="007D0549" w:rsidDel="007D0549">
          <w:rPr>
            <w:rStyle w:val="Xref"/>
            <w:rPrChange w:id="190" w:author="Sydney Cromwell" w:date="2023-10-24T09:38:00Z">
              <w:rPr>
                <w:b w:val="0"/>
                <w:bCs w:val="0"/>
              </w:rPr>
            </w:rPrChange>
          </w:rPr>
          <w:delText>III</w:delText>
        </w:r>
        <w:r w:rsidRPr="007D0549" w:rsidDel="007D0549">
          <w:rPr>
            <w:rStyle w:val="Xref"/>
            <w:rPrChange w:id="191" w:author="Sydney Cromwell" w:date="2023-10-24T09:38:00Z">
              <w:rPr>
                <w:b w:val="0"/>
                <w:bCs w:val="0"/>
              </w:rPr>
            </w:rPrChange>
          </w:rPr>
          <w:delText>: Automat</w:delText>
        </w:r>
        <w:r w:rsidR="00125C14" w:rsidRPr="007D0549" w:rsidDel="007D0549">
          <w:rPr>
            <w:rStyle w:val="Xref"/>
            <w:rPrChange w:id="192" w:author="Sydney Cromwell" w:date="2023-10-24T09:38:00Z">
              <w:rPr>
                <w:b w:val="0"/>
                <w:bCs w:val="0"/>
              </w:rPr>
            </w:rPrChange>
          </w:rPr>
          <w:delText>ion</w:delText>
        </w:r>
        <w:r w:rsidR="00A222DE" w:rsidRPr="007D0549" w:rsidDel="007D0549">
          <w:rPr>
            <w:rStyle w:val="Xref"/>
            <w:rPrChange w:id="193" w:author="Sydney Cromwell" w:date="2023-10-24T09:38:00Z">
              <w:rPr>
                <w:b w:val="0"/>
                <w:bCs w:val="0"/>
              </w:rPr>
            </w:rPrChange>
          </w:rPr>
          <w:delText xml:space="preserve"> and Collaboration</w:delText>
        </w:r>
        <w:bookmarkEnd w:id="174"/>
      </w:del>
    </w:p>
    <w:p w14:paraId="5FA28352" w14:textId="3E6CEDD1" w:rsidR="001E2B2A" w:rsidRDefault="001E2B2A" w:rsidP="00577577">
      <w:pPr>
        <w:pStyle w:val="Body"/>
      </w:pPr>
      <w:del w:id="194" w:author="Sydney Cromwell" w:date="2023-10-24T09:38:00Z">
        <w:r w:rsidRPr="007D0549" w:rsidDel="007D0549">
          <w:rPr>
            <w:rStyle w:val="Xref"/>
            <w:rPrChange w:id="195" w:author="Sydney Cromwell" w:date="2023-10-24T09:38:00Z">
              <w:rPr/>
            </w:rPrChange>
          </w:rPr>
          <w:delText>The last part of the book</w:delText>
        </w:r>
      </w:del>
      <w:ins w:id="196" w:author="Sydney Cromwell" w:date="2023-10-24T09:38:00Z">
        <w:r w:rsidR="007D0549" w:rsidRPr="007D0549">
          <w:rPr>
            <w:rStyle w:val="Xref"/>
            <w:rPrChange w:id="197" w:author="Sydney Cromwell" w:date="2023-10-24T09:38:00Z">
              <w:rPr/>
            </w:rPrChange>
          </w:rPr>
          <w:t>Part III</w:t>
        </w:r>
      </w:ins>
      <w:r>
        <w:t xml:space="preserve"> focuses on ways you can use R to automate your work</w:t>
      </w:r>
      <w:r w:rsidR="00A222DE">
        <w:t xml:space="preserve"> and share it with others</w:t>
      </w:r>
      <w:r>
        <w:t>.</w:t>
      </w:r>
    </w:p>
    <w:p w14:paraId="62116770" w14:textId="77777777" w:rsidR="002113C3" w:rsidRDefault="001E2B2A" w:rsidP="001735CA">
      <w:pPr>
        <w:pStyle w:val="RunInHead"/>
      </w:pPr>
      <w:r w:rsidRPr="001735CA">
        <w:t>Chapter 1</w:t>
      </w:r>
      <w:r w:rsidR="00A66B9A">
        <w:t>1</w:t>
      </w:r>
      <w:r w:rsidRPr="001735CA">
        <w:t xml:space="preserve">: </w:t>
      </w:r>
      <w:r w:rsidR="009F0627">
        <w:t xml:space="preserve">Automatically </w:t>
      </w:r>
      <w:r w:rsidRPr="001735CA">
        <w:t>Accessing Online Data</w:t>
      </w:r>
    </w:p>
    <w:p w14:paraId="7894CBC9" w14:textId="54BF2EAD" w:rsidR="001E2B2A" w:rsidRDefault="00A222DE" w:rsidP="00097B7D">
      <w:pPr>
        <w:pStyle w:val="RunInPara"/>
      </w:pPr>
      <w:r>
        <w:t>Explores</w:t>
      </w:r>
      <w:r w:rsidR="001E2B2A">
        <w:t xml:space="preserve"> two </w:t>
      </w:r>
      <w:r>
        <w:t xml:space="preserve">R </w:t>
      </w:r>
      <w:r w:rsidR="001E2B2A">
        <w:t xml:space="preserve">packages that </w:t>
      </w:r>
      <w:r>
        <w:t>let you automatically import data from the internet</w:t>
      </w:r>
      <w:r w:rsidR="001E2B2A">
        <w:t xml:space="preserve">: </w:t>
      </w:r>
      <w:r w:rsidR="001E2B2A" w:rsidRPr="00485575">
        <w:rPr>
          <w:rStyle w:val="Literal"/>
        </w:rPr>
        <w:t>googlesheets4</w:t>
      </w:r>
      <w:r w:rsidR="001E2B2A">
        <w:t xml:space="preserve"> for working with Google Sheets and </w:t>
      </w:r>
      <w:proofErr w:type="spellStart"/>
      <w:r w:rsidR="001E2B2A" w:rsidRPr="00485575">
        <w:rPr>
          <w:rStyle w:val="Literal"/>
        </w:rPr>
        <w:t>tidycensus</w:t>
      </w:r>
      <w:proofErr w:type="spellEnd"/>
      <w:r w:rsidR="001E2B2A">
        <w:t xml:space="preserve"> for working with </w:t>
      </w:r>
      <w:del w:id="198" w:author="Rachel Monaghan" w:date="2023-11-03T14:40:00Z">
        <w:r w:rsidR="001E2B2A" w:rsidDel="002569AF">
          <w:delText>United States</w:delText>
        </w:r>
      </w:del>
      <w:ins w:id="199" w:author="Rachel Monaghan" w:date="2023-11-03T14:40:00Z">
        <w:r w:rsidR="002569AF">
          <w:t>US</w:t>
        </w:r>
      </w:ins>
      <w:r w:rsidR="001E2B2A">
        <w:t xml:space="preserve"> Census Bureau </w:t>
      </w:r>
      <w:r w:rsidR="001E2B2A" w:rsidRPr="00097B7D">
        <w:t>data</w:t>
      </w:r>
      <w:r w:rsidR="001E2B2A">
        <w:t xml:space="preserve">. </w:t>
      </w:r>
      <w:r>
        <w:t>Y</w:t>
      </w:r>
      <w:r w:rsidR="001E2B2A">
        <w:t xml:space="preserve">ou’ll learn how the packages work and how </w:t>
      </w:r>
      <w:r>
        <w:t>to</w:t>
      </w:r>
      <w:r w:rsidR="001E2B2A">
        <w:t xml:space="preserve"> use them to automate the process of accessing data.</w:t>
      </w:r>
    </w:p>
    <w:p w14:paraId="7F2F01B0" w14:textId="41B47427" w:rsidR="007259C4" w:rsidRPr="007259C4" w:rsidRDefault="001E2B2A" w:rsidP="001735CA">
      <w:pPr>
        <w:pStyle w:val="RunInHead"/>
      </w:pPr>
      <w:r w:rsidRPr="001735CA">
        <w:t>Chapter 1</w:t>
      </w:r>
      <w:r w:rsidR="00A66B9A">
        <w:t>2</w:t>
      </w:r>
      <w:r w:rsidRPr="001735CA">
        <w:t xml:space="preserve">: Creating </w:t>
      </w:r>
      <w:r w:rsidR="008F5D48">
        <w:t>Functions and</w:t>
      </w:r>
      <w:r w:rsidR="00A222DE">
        <w:t xml:space="preserve"> Packages</w:t>
      </w:r>
    </w:p>
    <w:p w14:paraId="0E8B8FDD" w14:textId="715B11F2" w:rsidR="002113C3" w:rsidRDefault="00A222DE" w:rsidP="00097B7D">
      <w:pPr>
        <w:pStyle w:val="RunInPara"/>
      </w:pPr>
      <w:r>
        <w:t xml:space="preserve">Shows you how to create your own functions and packages </w:t>
      </w:r>
      <w:del w:id="200" w:author="Rachel Monaghan" w:date="2023-11-03T14:46:00Z">
        <w:r w:rsidDel="00580CFC">
          <w:delText xml:space="preserve">to </w:delText>
        </w:r>
      </w:del>
      <w:ins w:id="201" w:author="Rachel Monaghan" w:date="2023-11-03T14:46:00Z">
        <w:r w:rsidR="00580CFC">
          <w:t xml:space="preserve">and </w:t>
        </w:r>
      </w:ins>
      <w:r>
        <w:t xml:space="preserve">share </w:t>
      </w:r>
      <w:del w:id="202" w:author="Rachel Monaghan" w:date="2023-11-03T14:49:00Z">
        <w:r w:rsidDel="008726A3">
          <w:delText>your code</w:delText>
        </w:r>
      </w:del>
      <w:ins w:id="203" w:author="Rachel Monaghan" w:date="2023-11-03T14:49:00Z">
        <w:r w:rsidR="008726A3">
          <w:t>them</w:t>
        </w:r>
      </w:ins>
      <w:r>
        <w:t xml:space="preserve"> with others</w:t>
      </w:r>
      <w:del w:id="204" w:author="Rachel Monaghan" w:date="2023-11-03T14:41:00Z">
        <w:r w:rsidDel="00580CFC">
          <w:delText xml:space="preserve">. </w:delText>
        </w:r>
        <w:r w:rsidR="001E2B2A" w:rsidDel="00580CFC">
          <w:delText>O</w:delText>
        </w:r>
      </w:del>
      <w:ins w:id="205" w:author="Rachel Monaghan" w:date="2023-11-03T14:41:00Z">
        <w:r w:rsidR="00580CFC">
          <w:t>, which is o</w:t>
        </w:r>
      </w:ins>
      <w:r w:rsidR="001E2B2A">
        <w:t xml:space="preserve">ne of </w:t>
      </w:r>
      <w:del w:id="206" w:author="Rachel Monaghan" w:date="2023-11-03T14:42:00Z">
        <w:r w:rsidR="001E2B2A" w:rsidDel="00580CFC">
          <w:delText xml:space="preserve">the </w:delText>
        </w:r>
      </w:del>
      <w:ins w:id="207" w:author="Rachel Monaghan" w:date="2023-11-03T14:42:00Z">
        <w:r w:rsidR="00580CFC">
          <w:t xml:space="preserve">R’s </w:t>
        </w:r>
      </w:ins>
      <w:r w:rsidR="001E2B2A">
        <w:t>major benefits</w:t>
      </w:r>
      <w:ins w:id="208" w:author="Rachel Monaghan" w:date="2023-11-03T14:46:00Z">
        <w:r w:rsidR="00580CFC">
          <w:t>.</w:t>
        </w:r>
      </w:ins>
      <w:r w:rsidR="001E2B2A">
        <w:t xml:space="preserve"> </w:t>
      </w:r>
      <w:del w:id="209" w:author="Rachel Monaghan" w:date="2023-11-03T14:46:00Z">
        <w:r w:rsidR="001E2B2A" w:rsidDel="008726A3">
          <w:delText>of R is that you can c</w:delText>
        </w:r>
      </w:del>
      <w:ins w:id="210" w:author="Rachel Monaghan" w:date="2023-11-03T14:53:00Z">
        <w:r w:rsidR="00214C98">
          <w:t>B</w:t>
        </w:r>
      </w:ins>
      <w:del w:id="211" w:author="Rachel Monaghan" w:date="2023-11-03T14:48:00Z">
        <w:r w:rsidR="001E2B2A" w:rsidDel="008726A3">
          <w:delText>reat</w:delText>
        </w:r>
      </w:del>
      <w:del w:id="212" w:author="Rachel Monaghan" w:date="2023-11-03T14:46:00Z">
        <w:r w:rsidR="001E2B2A" w:rsidDel="008726A3">
          <w:delText>e</w:delText>
        </w:r>
      </w:del>
      <w:del w:id="213" w:author="Rachel Monaghan" w:date="2023-11-03T14:48:00Z">
        <w:r w:rsidR="001E2B2A" w:rsidDel="008726A3">
          <w:delText xml:space="preserve"> your own functions to automate common tasks</w:delText>
        </w:r>
        <w:r w:rsidDel="008726A3">
          <w:delText xml:space="preserve">, then </w:delText>
        </w:r>
      </w:del>
      <w:del w:id="214" w:author="Rachel Monaghan" w:date="2023-11-03T14:46:00Z">
        <w:r w:rsidDel="008726A3">
          <w:delText xml:space="preserve">bundle </w:delText>
        </w:r>
      </w:del>
      <w:ins w:id="215" w:author="Rachel Monaghan" w:date="2023-11-03T14:46:00Z">
        <w:r w:rsidR="008726A3">
          <w:t xml:space="preserve">undling </w:t>
        </w:r>
      </w:ins>
      <w:del w:id="216" w:author="Rachel Monaghan" w:date="2023-11-03T14:48:00Z">
        <w:r w:rsidDel="008726A3">
          <w:delText xml:space="preserve">them </w:delText>
        </w:r>
      </w:del>
      <w:ins w:id="217" w:author="Rachel Monaghan" w:date="2023-11-03T14:48:00Z">
        <w:r w:rsidR="008726A3">
          <w:t xml:space="preserve">your custom functions </w:t>
        </w:r>
      </w:ins>
      <w:r>
        <w:t xml:space="preserve">into a package </w:t>
      </w:r>
      <w:ins w:id="218" w:author="Rachel Monaghan" w:date="2023-11-03T14:54:00Z">
        <w:r w:rsidR="00214C98">
          <w:t>for</w:t>
        </w:r>
      </w:ins>
      <w:ins w:id="219" w:author="Rachel Monaghan" w:date="2023-11-03T14:53:00Z">
        <w:r w:rsidR="00214C98">
          <w:t xml:space="preserve"> </w:t>
        </w:r>
      </w:ins>
      <w:r>
        <w:t xml:space="preserve">other users </w:t>
      </w:r>
      <w:del w:id="220" w:author="Rachel Monaghan" w:date="2023-11-03T14:54:00Z">
        <w:r w:rsidDel="00214C98">
          <w:delText xml:space="preserve">can </w:delText>
        </w:r>
      </w:del>
      <w:ins w:id="221" w:author="Rachel Monaghan" w:date="2023-11-03T14:54:00Z">
        <w:r w:rsidR="00214C98">
          <w:t xml:space="preserve">to </w:t>
        </w:r>
      </w:ins>
      <w:r>
        <w:t>import</w:t>
      </w:r>
      <w:del w:id="222" w:author="Rachel Monaghan" w:date="2023-11-03T14:47:00Z">
        <w:r w:rsidR="001E2B2A" w:rsidDel="008726A3">
          <w:delText xml:space="preserve">. </w:delText>
        </w:r>
        <w:r w:rsidDel="008726A3">
          <w:delText>This chapter covers</w:delText>
        </w:r>
        <w:r w:rsidR="001E2B2A" w:rsidDel="008726A3">
          <w:delText xml:space="preserve"> a few example functions</w:delText>
        </w:r>
        <w:r w:rsidDel="008726A3">
          <w:delText>. Then you’ll learn how to create your own p</w:delText>
        </w:r>
      </w:del>
      <w:ins w:id="223" w:author="Rachel Monaghan" w:date="2023-11-03T14:47:00Z">
        <w:r w:rsidR="008726A3">
          <w:t xml:space="preserve"> can </w:t>
        </w:r>
      </w:ins>
      <w:ins w:id="224" w:author="Rachel Monaghan" w:date="2023-11-03T14:55:00Z">
        <w:r w:rsidR="007869B8">
          <w:t>streamline</w:t>
        </w:r>
      </w:ins>
      <w:ins w:id="225" w:author="Rachel Monaghan" w:date="2023-11-03T14:47:00Z">
        <w:r w:rsidR="008726A3">
          <w:t xml:space="preserve"> their work, </w:t>
        </w:r>
      </w:ins>
      <w:ins w:id="226" w:author="Rachel Monaghan" w:date="2023-11-03T14:54:00Z">
        <w:r w:rsidR="00214C98">
          <w:t>as with</w:t>
        </w:r>
      </w:ins>
      <w:ins w:id="227" w:author="Rachel Monaghan" w:date="2023-11-03T14:48:00Z">
        <w:r w:rsidR="008726A3">
          <w:t xml:space="preserve"> the</w:t>
        </w:r>
      </w:ins>
      <w:del w:id="228" w:author="Rachel Monaghan" w:date="2023-11-03T14:47:00Z">
        <w:r w:rsidDel="008726A3">
          <w:delText xml:space="preserve">ackage by </w:delText>
        </w:r>
        <w:r w:rsidR="00903DFD" w:rsidDel="008726A3">
          <w:delText>learning from</w:delText>
        </w:r>
      </w:del>
      <w:r w:rsidR="00903DFD">
        <w:t xml:space="preserve"> R developers</w:t>
      </w:r>
      <w:ins w:id="229" w:author="Rachel Monaghan" w:date="2023-11-03T14:54:00Z">
        <w:r w:rsidR="00214C98">
          <w:t xml:space="preserve"> you’ll read about</w:t>
        </w:r>
      </w:ins>
      <w:r w:rsidR="00903DFD">
        <w:t xml:space="preserve"> who built packages </w:t>
      </w:r>
      <w:del w:id="230" w:author="Rachel Monaghan" w:date="2023-11-03T14:48:00Z">
        <w:r w:rsidR="001E2B2A" w:rsidDel="008726A3">
          <w:delText>to improve the work of</w:delText>
        </w:r>
      </w:del>
      <w:ins w:id="231" w:author="Rachel Monaghan" w:date="2023-11-03T14:48:00Z">
        <w:r w:rsidR="008726A3">
          <w:t>for</w:t>
        </w:r>
      </w:ins>
      <w:r w:rsidR="001E2B2A">
        <w:t xml:space="preserve"> researchers </w:t>
      </w:r>
      <w:ins w:id="232" w:author="Rachel Monaghan" w:date="2023-11-03T14:48:00Z">
        <w:r w:rsidR="008726A3">
          <w:t xml:space="preserve">working </w:t>
        </w:r>
      </w:ins>
      <w:r w:rsidR="001E2B2A">
        <w:t>at the Moffitt Cancer Center.</w:t>
      </w:r>
    </w:p>
    <w:p w14:paraId="36E7FAE0" w14:textId="11524936" w:rsidR="0095503B" w:rsidRDefault="00EB162B" w:rsidP="009C371D">
      <w:pPr>
        <w:pStyle w:val="Body"/>
      </w:pPr>
      <w:r>
        <w:t xml:space="preserve">By the end of </w:t>
      </w:r>
      <w:del w:id="233" w:author="Rachel Monaghan" w:date="2023-11-03T14:59:00Z">
        <w:r w:rsidDel="00B642ED">
          <w:delText xml:space="preserve">the </w:delText>
        </w:r>
      </w:del>
      <w:ins w:id="234" w:author="Rachel Monaghan" w:date="2023-11-03T14:59:00Z">
        <w:r w:rsidR="00B642ED">
          <w:t xml:space="preserve">this </w:t>
        </w:r>
      </w:ins>
      <w:r>
        <w:t>book, y</w:t>
      </w:r>
      <w:r w:rsidRPr="00055DF3">
        <w:t>ou</w:t>
      </w:r>
      <w:r w:rsidR="00906424">
        <w:t xml:space="preserve"> should</w:t>
      </w:r>
      <w:r w:rsidRPr="00055DF3">
        <w:t xml:space="preserve"> </w:t>
      </w:r>
      <w:r>
        <w:t xml:space="preserve">be able to </w:t>
      </w:r>
      <w:r w:rsidRPr="00055DF3">
        <w:t>use R for a wide range of non</w:t>
      </w:r>
      <w:del w:id="235" w:author="Rachel Monaghan" w:date="2023-11-03T14:59:00Z">
        <w:r w:rsidRPr="00055DF3" w:rsidDel="00B642ED">
          <w:delText>-</w:delText>
        </w:r>
      </w:del>
      <w:r w:rsidRPr="00055DF3">
        <w:t xml:space="preserve">statistical tasks. </w:t>
      </w:r>
      <w:r w:rsidR="00CC06D5">
        <w:t xml:space="preserve">You’ll know </w:t>
      </w:r>
      <w:ins w:id="236" w:author="Sydney Cromwell" w:date="2023-10-24T09:40:00Z">
        <w:r w:rsidR="007D0549">
          <w:t xml:space="preserve">how to </w:t>
        </w:r>
      </w:ins>
      <w:r w:rsidR="00CC06D5">
        <w:t>effectively visualize</w:t>
      </w:r>
      <w:r w:rsidR="00906424">
        <w:t xml:space="preserve"> data</w:t>
      </w:r>
      <w:r w:rsidR="00CC06D5">
        <w:t xml:space="preserve"> and communicate</w:t>
      </w:r>
      <w:r w:rsidR="00906424">
        <w:t xml:space="preserve"> your findings</w:t>
      </w:r>
      <w:r w:rsidR="00CC06D5">
        <w:t xml:space="preserve"> </w:t>
      </w:r>
      <w:r w:rsidR="00906424">
        <w:t>using</w:t>
      </w:r>
      <w:r w:rsidR="00CC06D5">
        <w:t xml:space="preserve"> maps and tables. You’ll be able to </w:t>
      </w:r>
      <w:r w:rsidR="00906424">
        <w:t>integrate your</w:t>
      </w:r>
      <w:r w:rsidR="00CC06D5">
        <w:t xml:space="preserve"> results </w:t>
      </w:r>
      <w:r w:rsidR="00906424">
        <w:t xml:space="preserve">into reports </w:t>
      </w:r>
      <w:r w:rsidR="00CC06D5">
        <w:t>using R Markdown</w:t>
      </w:r>
      <w:r w:rsidR="00906424">
        <w:t xml:space="preserve">, as well as </w:t>
      </w:r>
      <w:r w:rsidR="00CC06D5">
        <w:t>efficiently generat</w:t>
      </w:r>
      <w:r w:rsidR="00906424">
        <w:t>e</w:t>
      </w:r>
      <w:r w:rsidR="00CC06D5">
        <w:t xml:space="preserve"> slideshow presentations and websites. And you’ll understand how to automate many tedious tasks using packages others have built</w:t>
      </w:r>
      <w:r w:rsidR="00906424">
        <w:t xml:space="preserve"> or</w:t>
      </w:r>
      <w:r w:rsidR="00CC06D5">
        <w:t xml:space="preserve"> ones you </w:t>
      </w:r>
      <w:del w:id="237" w:author="Rachel Monaghan" w:date="2023-11-03T15:00:00Z">
        <w:r w:rsidR="00CC06D5" w:rsidDel="00B642ED">
          <w:delText xml:space="preserve">yourself can </w:delText>
        </w:r>
      </w:del>
      <w:r w:rsidR="00CC06D5">
        <w:t>develop</w:t>
      </w:r>
      <w:ins w:id="238" w:author="Rachel Monaghan" w:date="2023-11-03T15:00:00Z">
        <w:r w:rsidR="00B642ED" w:rsidRPr="00B642ED">
          <w:t xml:space="preserve"> </w:t>
        </w:r>
        <w:r w:rsidR="00B642ED">
          <w:t>yourself</w:t>
        </w:r>
      </w:ins>
      <w:r w:rsidR="00CC06D5">
        <w:t xml:space="preserve">. </w:t>
      </w:r>
      <w:r w:rsidR="00CB493B">
        <w:t>Let’s dive in</w:t>
      </w:r>
      <w:ins w:id="239" w:author="Rachel Monaghan" w:date="2023-11-03T15:00:00Z">
        <w:r w:rsidR="00B642ED">
          <w:t>!</w:t>
        </w:r>
      </w:ins>
      <w:del w:id="240" w:author="Rachel Monaghan" w:date="2023-11-03T15:00:00Z">
        <w:r w:rsidR="00CB493B" w:rsidDel="00B642ED">
          <w:delText>.</w:delText>
        </w:r>
      </w:del>
      <w:bookmarkEnd w:id="0"/>
      <w:bookmarkEnd w:id="100"/>
      <w:bookmarkEnd w:id="175"/>
    </w:p>
    <w:sectPr w:rsidR="00955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ydney Cromwell" w:date="2023-10-24T09:25:00Z" w:initials="SC">
    <w:p w14:paraId="53831C7D" w14:textId="77777777" w:rsidR="00BB05F6" w:rsidRDefault="00BB05F6" w:rsidP="001D1262">
      <w:r>
        <w:rPr>
          <w:rStyle w:val="CommentReference"/>
        </w:rPr>
        <w:annotationRef/>
      </w:r>
      <w:r>
        <w:rPr>
          <w:color w:val="000000"/>
        </w:rPr>
        <w:t>AU: I don’t think this should be italicized. Typically website names are not italicized in Chicago Style. Is it okay to make this change?</w:t>
      </w:r>
    </w:p>
  </w:comment>
  <w:comment w:id="5" w:author="David Keyes" w:date="2023-11-15T08:30:00Z" w:initials="DK">
    <w:p w14:paraId="4D0D3C9B" w14:textId="77777777" w:rsidR="009D6C51" w:rsidRDefault="009D6C51" w:rsidP="009D6C51">
      <w:r>
        <w:rPr>
          <w:rStyle w:val="CommentReference"/>
        </w:rPr>
        <w:annotationRef/>
      </w:r>
      <w:r>
        <w:rPr>
          <w:color w:val="000000"/>
        </w:rPr>
        <w:t>Fine with me</w:t>
      </w:r>
    </w:p>
  </w:comment>
  <w:comment w:id="6" w:author="David Keyes" w:date="2023-11-16T11:35:00Z" w:initials="DK">
    <w:p w14:paraId="35CA9F26" w14:textId="77777777" w:rsidR="000616A1" w:rsidRDefault="000616A1" w:rsidP="000616A1">
      <w:r>
        <w:rPr>
          <w:rStyle w:val="CommentReference"/>
        </w:rPr>
        <w:annotationRef/>
      </w:r>
      <w:r>
        <w:rPr>
          <w:color w:val="000000"/>
        </w:rPr>
        <w:t>Also, R for the Rest of Us is a business name, not just a website.</w:t>
      </w:r>
    </w:p>
  </w:comment>
  <w:comment w:id="142" w:author="Rachel Monaghan" w:date="2023-11-03T14:32:00Z" w:initials="RM">
    <w:p w14:paraId="58934F5D" w14:textId="4F0ACEF5" w:rsidR="00A166BF" w:rsidRDefault="00A166BF" w:rsidP="00FD76AE">
      <w:r>
        <w:rPr>
          <w:rStyle w:val="CommentReference"/>
        </w:rPr>
        <w:annotationRef/>
      </w:r>
      <w:r>
        <w:rPr>
          <w:color w:val="000000"/>
        </w:rPr>
        <w:t xml:space="preserve">AU: Edited from “communicate effectively” since the next sentence says “communicate efficiently” and it felt a bit repetitive.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831C7D" w15:done="0"/>
  <w15:commentEx w15:paraId="4D0D3C9B" w15:paraIdParent="53831C7D" w15:done="0"/>
  <w15:commentEx w15:paraId="35CA9F26" w15:paraIdParent="53831C7D" w15:done="0"/>
  <w15:commentEx w15:paraId="58934F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CCC9E09" w16cex:dateUtc="2023-10-24T13:25:00Z"/>
  <w16cex:commentExtensible w16cex:durableId="650AE20B" w16cex:dateUtc="2023-11-15T16:30:00Z"/>
  <w16cex:commentExtensible w16cex:durableId="3278D7C5" w16cex:dateUtc="2023-11-16T19:35:00Z"/>
  <w16cex:commentExtensible w16cex:durableId="52122D2C" w16cex:dateUtc="2023-11-03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831C7D" w16cid:durableId="1CCC9E09"/>
  <w16cid:commentId w16cid:paraId="4D0D3C9B" w16cid:durableId="650AE20B"/>
  <w16cid:commentId w16cid:paraId="35CA9F26" w16cid:durableId="3278D7C5"/>
  <w16cid:commentId w16cid:paraId="58934F5D" w16cid:durableId="52122D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modern"/>
    <w:pitch w:val="fixed"/>
    <w:sig w:usb0="E0002AFF" w:usb1="C0007843" w:usb2="00000009" w:usb3="00000000" w:csb0="000001FF"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panose1 w:val="020B0604020202020204"/>
    <w:charset w:val="01"/>
    <w:family w:val="swiss"/>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Libre Baskerville">
    <w:panose1 w:val="02000000000000000000"/>
    <w:charset w:val="00"/>
    <w:family w:val="auto"/>
    <w:pitch w:val="variable"/>
    <w:sig w:usb0="A00000BF" w:usb1="5000005B" w:usb2="00000000" w:usb3="00000000" w:csb0="00000093" w:csb1="00000000"/>
  </w:font>
  <w:font w:name="ITC New Baskerville Std">
    <w:altName w:val="Cambria"/>
    <w:panose1 w:val="020B0604020202020204"/>
    <w:charset w:val="00"/>
    <w:family w:val="roman"/>
    <w:notTrueType/>
    <w:pitch w:val="variable"/>
    <w:sig w:usb0="800000AF" w:usb1="5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1"/>
    <w:multiLevelType w:val="multilevel"/>
    <w:tmpl w:val="23A836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B82ED0"/>
    <w:multiLevelType w:val="multilevel"/>
    <w:tmpl w:val="706E9F88"/>
    <w:numStyleLink w:val="ChapterNumbering"/>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292768"/>
    <w:multiLevelType w:val="multilevel"/>
    <w:tmpl w:val="706E9F88"/>
    <w:numStyleLink w:val="ChapterNumbering"/>
  </w:abstractNum>
  <w:abstractNum w:abstractNumId="24"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706E9F88"/>
    <w:numStyleLink w:val="ChapterNumbering"/>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95794"/>
    <w:multiLevelType w:val="multilevel"/>
    <w:tmpl w:val="706E9F88"/>
    <w:numStyleLink w:val="ChapterNumbering"/>
  </w:abstractNum>
  <w:num w:numId="1" w16cid:durableId="395931927">
    <w:abstractNumId w:val="11"/>
  </w:num>
  <w:num w:numId="2" w16cid:durableId="1496531820">
    <w:abstractNumId w:val="15"/>
  </w:num>
  <w:num w:numId="3" w16cid:durableId="1181551272">
    <w:abstractNumId w:val="34"/>
  </w:num>
  <w:num w:numId="4" w16cid:durableId="129523016">
    <w:abstractNumId w:val="39"/>
  </w:num>
  <w:num w:numId="5" w16cid:durableId="1500927083">
    <w:abstractNumId w:val="25"/>
  </w:num>
  <w:num w:numId="6" w16cid:durableId="214511262">
    <w:abstractNumId w:val="36"/>
  </w:num>
  <w:num w:numId="7" w16cid:durableId="941300465">
    <w:abstractNumId w:val="24"/>
  </w:num>
  <w:num w:numId="8" w16cid:durableId="1909076060">
    <w:abstractNumId w:val="31"/>
  </w:num>
  <w:num w:numId="9" w16cid:durableId="935287254">
    <w:abstractNumId w:val="40"/>
  </w:num>
  <w:num w:numId="10" w16cid:durableId="831020776">
    <w:abstractNumId w:val="29"/>
  </w:num>
  <w:num w:numId="11" w16cid:durableId="909462345">
    <w:abstractNumId w:val="19"/>
  </w:num>
  <w:num w:numId="12" w16cid:durableId="1260481865">
    <w:abstractNumId w:val="13"/>
  </w:num>
  <w:num w:numId="13" w16cid:durableId="280576289">
    <w:abstractNumId w:val="23"/>
  </w:num>
  <w:num w:numId="14" w16cid:durableId="689188300">
    <w:abstractNumId w:val="42"/>
  </w:num>
  <w:num w:numId="15" w16cid:durableId="1842814452">
    <w:abstractNumId w:val="0"/>
  </w:num>
  <w:num w:numId="16" w16cid:durableId="2111773547">
    <w:abstractNumId w:val="33"/>
  </w:num>
  <w:num w:numId="17" w16cid:durableId="1962953862">
    <w:abstractNumId w:val="1"/>
  </w:num>
  <w:num w:numId="18" w16cid:durableId="1206405327">
    <w:abstractNumId w:val="2"/>
  </w:num>
  <w:num w:numId="19" w16cid:durableId="221647858">
    <w:abstractNumId w:val="3"/>
  </w:num>
  <w:num w:numId="20" w16cid:durableId="708577510">
    <w:abstractNumId w:val="4"/>
  </w:num>
  <w:num w:numId="21" w16cid:durableId="1674185661">
    <w:abstractNumId w:val="9"/>
  </w:num>
  <w:num w:numId="22" w16cid:durableId="1511988220">
    <w:abstractNumId w:val="5"/>
  </w:num>
  <w:num w:numId="23" w16cid:durableId="351301895">
    <w:abstractNumId w:val="6"/>
  </w:num>
  <w:num w:numId="24" w16cid:durableId="1920096822">
    <w:abstractNumId w:val="7"/>
  </w:num>
  <w:num w:numId="25" w16cid:durableId="1160661339">
    <w:abstractNumId w:val="8"/>
  </w:num>
  <w:num w:numId="26" w16cid:durableId="1905723290">
    <w:abstractNumId w:val="10"/>
  </w:num>
  <w:num w:numId="27" w16cid:durableId="569313068">
    <w:abstractNumId w:val="26"/>
  </w:num>
  <w:num w:numId="28" w16cid:durableId="1891452969">
    <w:abstractNumId w:val="22"/>
  </w:num>
  <w:num w:numId="29" w16cid:durableId="1436511238">
    <w:abstractNumId w:val="38"/>
  </w:num>
  <w:num w:numId="30" w16cid:durableId="1207138148">
    <w:abstractNumId w:val="14"/>
  </w:num>
  <w:num w:numId="31" w16cid:durableId="421951870">
    <w:abstractNumId w:val="35"/>
  </w:num>
  <w:num w:numId="32" w16cid:durableId="787898557">
    <w:abstractNumId w:val="16"/>
  </w:num>
  <w:num w:numId="33" w16cid:durableId="484395717">
    <w:abstractNumId w:val="21"/>
  </w:num>
  <w:num w:numId="34" w16cid:durableId="2127042298">
    <w:abstractNumId w:val="27"/>
  </w:num>
  <w:num w:numId="35" w16cid:durableId="165098997">
    <w:abstractNumId w:val="30"/>
  </w:num>
  <w:num w:numId="36" w16cid:durableId="339115699">
    <w:abstractNumId w:val="41"/>
  </w:num>
  <w:num w:numId="37" w16cid:durableId="205266207">
    <w:abstractNumId w:val="17"/>
  </w:num>
  <w:num w:numId="38" w16cid:durableId="1442530344">
    <w:abstractNumId w:val="37"/>
  </w:num>
  <w:num w:numId="39" w16cid:durableId="1216894771">
    <w:abstractNumId w:val="18"/>
  </w:num>
  <w:num w:numId="40" w16cid:durableId="1765221259">
    <w:abstractNumId w:val="32"/>
  </w:num>
  <w:num w:numId="41" w16cid:durableId="1576278331">
    <w:abstractNumId w:val="20"/>
  </w:num>
  <w:num w:numId="42" w16cid:durableId="631910624">
    <w:abstractNumId w:val="28"/>
  </w:num>
  <w:num w:numId="43" w16cid:durableId="708651601">
    <w:abstractNumId w:val="38"/>
    <w:lvlOverride w:ilvl="0">
      <w:startOverride w:val="1"/>
    </w:lvlOverride>
  </w:num>
  <w:num w:numId="44" w16cid:durableId="304166674">
    <w:abstractNumId w:val="37"/>
    <w:lvlOverride w:ilvl="0">
      <w:startOverride w:val="1"/>
    </w:lvlOverride>
  </w:num>
  <w:num w:numId="45" w16cid:durableId="71785026">
    <w:abstractNumId w:val="38"/>
    <w:lvlOverride w:ilvl="0">
      <w:startOverride w:val="1"/>
    </w:lvlOverride>
  </w:num>
  <w:num w:numId="46" w16cid:durableId="513231995">
    <w:abstractNumId w:val="34"/>
    <w:lvlOverride w:ilvl="0">
      <w:startOverride w:val="1"/>
    </w:lvlOverride>
  </w:num>
  <w:num w:numId="47" w16cid:durableId="2045598737">
    <w:abstractNumId w:val="21"/>
    <w:lvlOverride w:ilvl="0">
      <w:startOverride w:val="1"/>
    </w:lvlOverride>
  </w:num>
  <w:num w:numId="48" w16cid:durableId="2103404118">
    <w:abstractNumId w:val="40"/>
    <w:lvlOverride w:ilvl="0">
      <w:startOverride w:val="1"/>
    </w:lvlOverride>
  </w:num>
  <w:num w:numId="49" w16cid:durableId="140071031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ydney Cromwell">
    <w15:presenceInfo w15:providerId="Windows Live" w15:userId="0696899a9e37788f"/>
  </w15:person>
  <w15:person w15:author="David Keyes">
    <w15:presenceInfo w15:providerId="Windows Live" w15:userId="04479451ba38cfe6"/>
  </w15:person>
  <w15:person w15:author="Rachel Monaghan">
    <w15:presenceInfo w15:providerId="Windows Live" w15:userId="b9bf719561a853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2A"/>
    <w:rsid w:val="00021359"/>
    <w:rsid w:val="0002628B"/>
    <w:rsid w:val="00027783"/>
    <w:rsid w:val="00055DF3"/>
    <w:rsid w:val="000616A1"/>
    <w:rsid w:val="00096F7D"/>
    <w:rsid w:val="00097B7D"/>
    <w:rsid w:val="000B30F1"/>
    <w:rsid w:val="00125C14"/>
    <w:rsid w:val="00145FB1"/>
    <w:rsid w:val="00164884"/>
    <w:rsid w:val="001735CA"/>
    <w:rsid w:val="0019319F"/>
    <w:rsid w:val="001D229B"/>
    <w:rsid w:val="001D2FE6"/>
    <w:rsid w:val="001E2B2A"/>
    <w:rsid w:val="002113C3"/>
    <w:rsid w:val="002149F4"/>
    <w:rsid w:val="00214C98"/>
    <w:rsid w:val="002569AF"/>
    <w:rsid w:val="002A3BFB"/>
    <w:rsid w:val="002E0C36"/>
    <w:rsid w:val="002E4004"/>
    <w:rsid w:val="003B0BFD"/>
    <w:rsid w:val="00485575"/>
    <w:rsid w:val="004967AC"/>
    <w:rsid w:val="004A64B8"/>
    <w:rsid w:val="00502F80"/>
    <w:rsid w:val="005204D0"/>
    <w:rsid w:val="00524C1C"/>
    <w:rsid w:val="00561914"/>
    <w:rsid w:val="00576D74"/>
    <w:rsid w:val="00577577"/>
    <w:rsid w:val="00580CFC"/>
    <w:rsid w:val="0059483B"/>
    <w:rsid w:val="005A51DB"/>
    <w:rsid w:val="006024CC"/>
    <w:rsid w:val="00614D6F"/>
    <w:rsid w:val="00696918"/>
    <w:rsid w:val="006E555E"/>
    <w:rsid w:val="00712562"/>
    <w:rsid w:val="007259C4"/>
    <w:rsid w:val="007869B8"/>
    <w:rsid w:val="007D0549"/>
    <w:rsid w:val="008726A3"/>
    <w:rsid w:val="008767D0"/>
    <w:rsid w:val="008C0E10"/>
    <w:rsid w:val="008D334B"/>
    <w:rsid w:val="008D3821"/>
    <w:rsid w:val="008E5250"/>
    <w:rsid w:val="008E7965"/>
    <w:rsid w:val="008F5D48"/>
    <w:rsid w:val="00902815"/>
    <w:rsid w:val="00903611"/>
    <w:rsid w:val="00903DFD"/>
    <w:rsid w:val="00906424"/>
    <w:rsid w:val="0095503B"/>
    <w:rsid w:val="00956106"/>
    <w:rsid w:val="00957B45"/>
    <w:rsid w:val="009A7EAD"/>
    <w:rsid w:val="009C371D"/>
    <w:rsid w:val="009C7614"/>
    <w:rsid w:val="009D6C51"/>
    <w:rsid w:val="009F0627"/>
    <w:rsid w:val="00A166BF"/>
    <w:rsid w:val="00A222DE"/>
    <w:rsid w:val="00A66B9A"/>
    <w:rsid w:val="00A83716"/>
    <w:rsid w:val="00A91CAD"/>
    <w:rsid w:val="00AC1E10"/>
    <w:rsid w:val="00AF1A81"/>
    <w:rsid w:val="00B16B30"/>
    <w:rsid w:val="00B2443F"/>
    <w:rsid w:val="00B24EC5"/>
    <w:rsid w:val="00B642ED"/>
    <w:rsid w:val="00BA50F1"/>
    <w:rsid w:val="00BB05F6"/>
    <w:rsid w:val="00BB6773"/>
    <w:rsid w:val="00BC29E0"/>
    <w:rsid w:val="00BE1A49"/>
    <w:rsid w:val="00BF1577"/>
    <w:rsid w:val="00C17917"/>
    <w:rsid w:val="00C27BA4"/>
    <w:rsid w:val="00C826F6"/>
    <w:rsid w:val="00C96AAD"/>
    <w:rsid w:val="00CA3CB3"/>
    <w:rsid w:val="00CB44C1"/>
    <w:rsid w:val="00CB493B"/>
    <w:rsid w:val="00CB7094"/>
    <w:rsid w:val="00CC06D5"/>
    <w:rsid w:val="00CF6A96"/>
    <w:rsid w:val="00D03833"/>
    <w:rsid w:val="00D2405A"/>
    <w:rsid w:val="00D34C9E"/>
    <w:rsid w:val="00D62DB0"/>
    <w:rsid w:val="00DB3A3F"/>
    <w:rsid w:val="00DC4C24"/>
    <w:rsid w:val="00E33506"/>
    <w:rsid w:val="00E363FF"/>
    <w:rsid w:val="00E4216D"/>
    <w:rsid w:val="00E64C81"/>
    <w:rsid w:val="00E84E13"/>
    <w:rsid w:val="00EA0981"/>
    <w:rsid w:val="00EB01DC"/>
    <w:rsid w:val="00EB162B"/>
    <w:rsid w:val="00EB572D"/>
    <w:rsid w:val="00F21957"/>
    <w:rsid w:val="00F3699C"/>
    <w:rsid w:val="00F459C3"/>
    <w:rsid w:val="00FD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FF94"/>
  <w15:chartTrackingRefBased/>
  <w15:docId w15:val="{A5131CED-F975-B441-8BB1-764D5555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6D"/>
    <w:pPr>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1">
    <w:name w:val="heading 1"/>
    <w:basedOn w:val="Normal"/>
    <w:next w:val="BodyText"/>
    <w:link w:val="Heading1Char"/>
    <w:uiPriority w:val="9"/>
    <w:qFormat/>
    <w:rsid w:val="001E2B2A"/>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E4216D"/>
    <w:pPr>
      <w:keepNext/>
      <w:keepLines/>
      <w:numPr>
        <w:ilvl w:val="1"/>
        <w:numId w:val="5"/>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4216D"/>
    <w:pPr>
      <w:keepNext/>
      <w:keepLines/>
      <w:numPr>
        <w:ilvl w:val="2"/>
        <w:numId w:val="5"/>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4216D"/>
    <w:pPr>
      <w:keepNext/>
      <w:keepLines/>
      <w:numPr>
        <w:ilvl w:val="3"/>
        <w:numId w:val="5"/>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4216D"/>
    <w:pPr>
      <w:keepNext/>
      <w:keepLines/>
      <w:numPr>
        <w:ilvl w:val="4"/>
        <w:numId w:val="5"/>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4216D"/>
    <w:pPr>
      <w:keepNext/>
      <w:keepLines/>
      <w:numPr>
        <w:ilvl w:val="5"/>
        <w:numId w:val="5"/>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4216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216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216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B2A"/>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E4216D"/>
    <w:rPr>
      <w:rFonts w:asciiTheme="majorHAnsi" w:eastAsiaTheme="majorEastAsia" w:hAnsiTheme="majorHAnsi" w:cstheme="majorBidi"/>
      <w:b/>
      <w:bCs/>
      <w:color w:val="4472C4" w:themeColor="accent1"/>
      <w:kern w:val="0"/>
      <w:sz w:val="26"/>
      <w:szCs w:val="26"/>
      <w:lang w:val="en-CA" w:eastAsia="en-CA"/>
      <w14:ligatures w14:val="none"/>
    </w:rPr>
  </w:style>
  <w:style w:type="character" w:customStyle="1" w:styleId="Heading3Char">
    <w:name w:val="Heading 3 Char"/>
    <w:basedOn w:val="DefaultParagraphFont"/>
    <w:link w:val="Heading3"/>
    <w:uiPriority w:val="9"/>
    <w:rsid w:val="00E4216D"/>
    <w:rPr>
      <w:rFonts w:asciiTheme="majorHAnsi" w:eastAsiaTheme="majorEastAsia" w:hAnsiTheme="majorHAnsi" w:cstheme="majorBidi"/>
      <w:b/>
      <w:bCs/>
      <w:color w:val="4472C4" w:themeColor="accent1"/>
      <w:kern w:val="0"/>
      <w:sz w:val="22"/>
      <w:szCs w:val="22"/>
      <w:lang w:val="en-CA" w:eastAsia="en-CA"/>
      <w14:ligatures w14:val="none"/>
    </w:rPr>
  </w:style>
  <w:style w:type="paragraph" w:styleId="BodyText">
    <w:name w:val="Body Text"/>
    <w:basedOn w:val="Normal"/>
    <w:link w:val="BodyTextChar"/>
    <w:qFormat/>
    <w:rsid w:val="001E2B2A"/>
    <w:pPr>
      <w:spacing w:before="180" w:after="180"/>
    </w:pPr>
  </w:style>
  <w:style w:type="character" w:customStyle="1" w:styleId="BodyTextChar">
    <w:name w:val="Body Text Char"/>
    <w:basedOn w:val="DefaultParagraphFont"/>
    <w:link w:val="BodyText"/>
    <w:rsid w:val="001E2B2A"/>
    <w:rPr>
      <w:kern w:val="0"/>
      <w14:ligatures w14:val="none"/>
    </w:rPr>
  </w:style>
  <w:style w:type="paragraph" w:customStyle="1" w:styleId="FirstParagraph">
    <w:name w:val="First Paragraph"/>
    <w:basedOn w:val="BodyText"/>
    <w:next w:val="BodyText"/>
    <w:qFormat/>
    <w:rsid w:val="001E2B2A"/>
  </w:style>
  <w:style w:type="paragraph" w:customStyle="1" w:styleId="Compact">
    <w:name w:val="Compact"/>
    <w:basedOn w:val="BodyText"/>
    <w:qFormat/>
    <w:rsid w:val="001E2B2A"/>
    <w:pPr>
      <w:spacing w:before="36" w:after="36"/>
    </w:pPr>
  </w:style>
  <w:style w:type="character" w:customStyle="1" w:styleId="VerbatimChar">
    <w:name w:val="Verbatim Char"/>
    <w:basedOn w:val="DefaultParagraphFont"/>
    <w:link w:val="SourceCode"/>
    <w:rsid w:val="001E2B2A"/>
    <w:rPr>
      <w:rFonts w:ascii="Consolas" w:hAnsi="Consolas"/>
      <w:sz w:val="22"/>
      <w:shd w:val="clear" w:color="auto" w:fill="F8F8F8"/>
    </w:rPr>
  </w:style>
  <w:style w:type="character" w:customStyle="1" w:styleId="SectionNumber">
    <w:name w:val="Section Number"/>
    <w:basedOn w:val="DefaultParagraphFont"/>
    <w:rsid w:val="001E2B2A"/>
  </w:style>
  <w:style w:type="paragraph" w:customStyle="1" w:styleId="SourceCode">
    <w:name w:val="Source Code"/>
    <w:basedOn w:val="Normal"/>
    <w:link w:val="VerbatimChar"/>
    <w:rsid w:val="001E2B2A"/>
    <w:pPr>
      <w:shd w:val="clear" w:color="auto" w:fill="F8F8F8"/>
      <w:wordWrap w:val="0"/>
    </w:pPr>
    <w:rPr>
      <w:rFonts w:ascii="Consolas" w:hAnsi="Consolas"/>
    </w:rPr>
  </w:style>
  <w:style w:type="character" w:customStyle="1" w:styleId="Heading4Char">
    <w:name w:val="Heading 4 Char"/>
    <w:basedOn w:val="DefaultParagraphFont"/>
    <w:link w:val="Heading4"/>
    <w:uiPriority w:val="9"/>
    <w:semiHidden/>
    <w:rsid w:val="00E4216D"/>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E4216D"/>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E4216D"/>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E4216D"/>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E4216D"/>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E4216D"/>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NoParagraphStyle">
    <w:name w:val="[No Paragraph Style]"/>
    <w:rsid w:val="00E4216D"/>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E4216D"/>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E4216D"/>
    <w:rPr>
      <w:rFonts w:cs="NewBaskervilleEF-Bold"/>
      <w:b/>
      <w:bCs/>
      <w:i/>
      <w:iCs/>
      <w:color w:val="3366FF"/>
      <w:w w:val="100"/>
      <w:position w:val="0"/>
      <w:u w:val="none"/>
      <w:vertAlign w:val="baseline"/>
      <w:lang w:val="en-US"/>
    </w:rPr>
  </w:style>
  <w:style w:type="paragraph" w:customStyle="1" w:styleId="BodyCustom">
    <w:name w:val="BodyCustom"/>
    <w:qFormat/>
    <w:rsid w:val="00E4216D"/>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E4216D"/>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E4216D"/>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E4216D"/>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E4216D"/>
    <w:pPr>
      <w:pBdr>
        <w:left w:val="single" w:sz="4" w:space="14" w:color="auto"/>
      </w:pBdr>
      <w:suppressAutoHyphens/>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Epigraph">
    <w:name w:val="Epigraph"/>
    <w:qFormat/>
    <w:rsid w:val="00E4216D"/>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E4216D"/>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E4216D"/>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E4216D"/>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E4216D"/>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E4216D"/>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E4216D"/>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E4216D"/>
    <w:pPr>
      <w:numPr>
        <w:numId w:val="11"/>
      </w:numPr>
    </w:pPr>
  </w:style>
  <w:style w:type="paragraph" w:customStyle="1" w:styleId="HeadA">
    <w:name w:val="HeadA"/>
    <w:qFormat/>
    <w:rsid w:val="00E4216D"/>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E4216D"/>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E4216D"/>
    <w:pPr>
      <w:widowControl w:val="0"/>
      <w:pBdr>
        <w:left w:val="single" w:sz="4" w:space="1"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E4216D"/>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E4216D"/>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E4216D"/>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E4216D"/>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E4216D"/>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E4216D"/>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E4216D"/>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E4216D"/>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E4216D"/>
    <w:pPr>
      <w:suppressAutoHyphens/>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E4216D"/>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E4216D"/>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E4216D"/>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E4216D"/>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E4216D"/>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E4216D"/>
    <w:pPr>
      <w:widowControl w:val="0"/>
      <w:pBdr>
        <w:left w:val="single" w:sz="18" w:space="4" w:color="008000"/>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E4216D"/>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E4216D"/>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57757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E4216D"/>
    <w:rPr>
      <w:rFonts w:ascii="Wingdings2" w:hAnsi="Wingdings2" w:cs="Wingdings2"/>
      <w:color w:val="000000"/>
      <w:w w:val="100"/>
      <w:position w:val="0"/>
      <w:u w:val="none"/>
      <w:vertAlign w:val="baseline"/>
      <w:lang w:val="en-US"/>
    </w:rPr>
  </w:style>
  <w:style w:type="paragraph" w:customStyle="1" w:styleId="ListBody">
    <w:name w:val="ListBody"/>
    <w:qFormat/>
    <w:rsid w:val="00E4216D"/>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E4216D"/>
    <w:rPr>
      <w:rFonts w:cs="NewBaskervilleStd-Italic"/>
      <w:i/>
      <w:iCs/>
      <w:color w:val="3366FF"/>
      <w:w w:val="100"/>
      <w:position w:val="0"/>
      <w:u w:val="none"/>
      <w:vertAlign w:val="baseline"/>
      <w:lang w:val="en-US"/>
    </w:rPr>
  </w:style>
  <w:style w:type="paragraph" w:customStyle="1" w:styleId="Note">
    <w:name w:val="Note"/>
    <w:qFormat/>
    <w:rsid w:val="00E4216D"/>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E4216D"/>
    <w:rPr>
      <w:rFonts w:ascii="Symbol" w:hAnsi="Symbol" w:cs="Symbol"/>
      <w:color w:val="000000"/>
    </w:rPr>
  </w:style>
  <w:style w:type="character" w:customStyle="1" w:styleId="Superscript">
    <w:name w:val="Superscript"/>
    <w:uiPriority w:val="1"/>
    <w:qFormat/>
    <w:rsid w:val="00E4216D"/>
    <w:rPr>
      <w:color w:val="3366FF"/>
      <w:vertAlign w:val="superscript"/>
    </w:rPr>
  </w:style>
  <w:style w:type="character" w:customStyle="1" w:styleId="SuperscriptItalic">
    <w:name w:val="SuperscriptItalic"/>
    <w:uiPriority w:val="1"/>
    <w:qFormat/>
    <w:rsid w:val="00E4216D"/>
    <w:rPr>
      <w:i/>
      <w:color w:val="3366FF"/>
      <w:vertAlign w:val="superscript"/>
    </w:rPr>
  </w:style>
  <w:style w:type="character" w:customStyle="1" w:styleId="Subscript">
    <w:name w:val="Subscript"/>
    <w:uiPriority w:val="1"/>
    <w:qFormat/>
    <w:rsid w:val="00E4216D"/>
    <w:rPr>
      <w:color w:val="3366FF"/>
      <w:vertAlign w:val="subscript"/>
    </w:rPr>
  </w:style>
  <w:style w:type="character" w:customStyle="1" w:styleId="SubscriptItalic">
    <w:name w:val="SubscriptItalic"/>
    <w:uiPriority w:val="1"/>
    <w:qFormat/>
    <w:rsid w:val="00E4216D"/>
    <w:rPr>
      <w:i/>
      <w:color w:val="3366FF"/>
      <w:vertAlign w:val="subscript"/>
    </w:rPr>
  </w:style>
  <w:style w:type="character" w:customStyle="1" w:styleId="Symbol">
    <w:name w:val="Symbol"/>
    <w:uiPriority w:val="1"/>
    <w:qFormat/>
    <w:rsid w:val="00E4216D"/>
    <w:rPr>
      <w:rFonts w:ascii="Symbol" w:hAnsi="Symbol"/>
    </w:rPr>
  </w:style>
  <w:style w:type="character" w:customStyle="1" w:styleId="Italic">
    <w:name w:val="Italic"/>
    <w:uiPriority w:val="1"/>
    <w:qFormat/>
    <w:rsid w:val="00E4216D"/>
    <w:rPr>
      <w:rFonts w:cs="NewBaskervilleStd-Italic"/>
      <w:i/>
      <w:iCs/>
      <w:color w:val="0000FF"/>
      <w:w w:val="100"/>
      <w:position w:val="0"/>
      <w:u w:val="none"/>
      <w:vertAlign w:val="baseline"/>
      <w:lang w:val="en-US"/>
    </w:rPr>
  </w:style>
  <w:style w:type="paragraph" w:customStyle="1" w:styleId="ListBullet">
    <w:name w:val="ListBullet"/>
    <w:qFormat/>
    <w:rsid w:val="00E4216D"/>
    <w:pPr>
      <w:widowControl w:val="0"/>
      <w:numPr>
        <w:numId w:val="4"/>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E4216D"/>
    <w:pPr>
      <w:widowControl w:val="0"/>
      <w:pBdr>
        <w:left w:val="single" w:sz="4" w:space="4"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E4216D"/>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E4216D"/>
    <w:pPr>
      <w:widowControl w:val="0"/>
      <w:numPr>
        <w:numId w:val="2"/>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E4216D"/>
    <w:pPr>
      <w:widowControl w:val="0"/>
      <w:numPr>
        <w:numId w:val="46"/>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E4216D"/>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E4216D"/>
    <w:rPr>
      <w:color w:val="FF358C"/>
      <w:u w:val="single"/>
    </w:rPr>
  </w:style>
  <w:style w:type="paragraph" w:customStyle="1" w:styleId="PartNumber">
    <w:name w:val="PartNumber"/>
    <w:qFormat/>
    <w:rsid w:val="00E4216D"/>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E4216D"/>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E4216D"/>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E4216D"/>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E4216D"/>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E4216D"/>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E4216D"/>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E4216D"/>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E4216D"/>
    <w:pPr>
      <w:spacing w:before="120"/>
    </w:pPr>
    <w:rPr>
      <w:i/>
      <w:iCs/>
      <w:caps w:val="0"/>
    </w:rPr>
  </w:style>
  <w:style w:type="paragraph" w:customStyle="1" w:styleId="BoxBodyContinued">
    <w:name w:val="BoxBodyContinued"/>
    <w:qFormat/>
    <w:rsid w:val="00E4216D"/>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E4216D"/>
    <w:rPr>
      <w:b/>
      <w:bCs/>
      <w:color w:val="3366FF"/>
    </w:rPr>
  </w:style>
  <w:style w:type="paragraph" w:customStyle="1" w:styleId="RunInHead">
    <w:name w:val="RunInHead"/>
    <w:rsid w:val="00E4216D"/>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E4216D"/>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E4216D"/>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E4216D"/>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E4216D"/>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E4216D"/>
    <w:rPr>
      <w:color w:val="3366FF"/>
      <w:bdr w:val="none" w:sz="0" w:space="0" w:color="auto"/>
      <w:shd w:val="clear" w:color="auto" w:fill="99CC00"/>
    </w:rPr>
  </w:style>
  <w:style w:type="character" w:customStyle="1" w:styleId="KeyTerm">
    <w:name w:val="KeyTerm"/>
    <w:uiPriority w:val="1"/>
    <w:qFormat/>
    <w:rsid w:val="00577577"/>
    <w:rPr>
      <w:i/>
      <w:color w:val="3366FF"/>
      <w:bdr w:val="none" w:sz="0" w:space="0" w:color="auto"/>
      <w:shd w:val="clear" w:color="auto" w:fill="D9D9D9"/>
    </w:rPr>
  </w:style>
  <w:style w:type="character" w:customStyle="1" w:styleId="DigitalOnly">
    <w:name w:val="DigitalOnly"/>
    <w:uiPriority w:val="1"/>
    <w:qFormat/>
    <w:rsid w:val="00E4216D"/>
    <w:rPr>
      <w:color w:val="3366FF"/>
      <w:bdr w:val="single" w:sz="4" w:space="0" w:color="3366FF"/>
    </w:rPr>
  </w:style>
  <w:style w:type="character" w:customStyle="1" w:styleId="PrintOnly">
    <w:name w:val="PrintOnly"/>
    <w:uiPriority w:val="1"/>
    <w:qFormat/>
    <w:rsid w:val="00E4216D"/>
    <w:rPr>
      <w:color w:val="3366FF"/>
      <w:bdr w:val="single" w:sz="4" w:space="0" w:color="FF0000"/>
    </w:rPr>
  </w:style>
  <w:style w:type="character" w:customStyle="1" w:styleId="LinkEmail">
    <w:name w:val="LinkEmail"/>
    <w:basedOn w:val="LinkURL"/>
    <w:uiPriority w:val="1"/>
    <w:qFormat/>
    <w:rsid w:val="00E4216D"/>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E4216D"/>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E4216D"/>
    <w:rPr>
      <w:color w:val="3366FF"/>
      <w:bdr w:val="none" w:sz="0" w:space="0" w:color="auto"/>
      <w:shd w:val="clear" w:color="auto" w:fill="FFFF00"/>
    </w:rPr>
  </w:style>
  <w:style w:type="character" w:customStyle="1" w:styleId="FootnoteReference">
    <w:name w:val="FootnoteReference"/>
    <w:uiPriority w:val="1"/>
    <w:qFormat/>
    <w:rsid w:val="00E4216D"/>
    <w:rPr>
      <w:color w:val="3366FF"/>
      <w:vertAlign w:val="superscript"/>
    </w:rPr>
  </w:style>
  <w:style w:type="paragraph" w:customStyle="1" w:styleId="Footnote">
    <w:name w:val="Footnote"/>
    <w:qFormat/>
    <w:rsid w:val="00E4216D"/>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E4216D"/>
    <w:rPr>
      <w:color w:val="3366FF"/>
      <w:vertAlign w:val="superscript"/>
    </w:rPr>
  </w:style>
  <w:style w:type="character" w:customStyle="1" w:styleId="EndnoteReference">
    <w:name w:val="EndnoteReference"/>
    <w:basedOn w:val="FootnoteReference"/>
    <w:uiPriority w:val="1"/>
    <w:qFormat/>
    <w:rsid w:val="00E4216D"/>
    <w:rPr>
      <w:color w:val="3366FF"/>
      <w:vertAlign w:val="superscript"/>
    </w:rPr>
  </w:style>
  <w:style w:type="paragraph" w:customStyle="1" w:styleId="QuotePara">
    <w:name w:val="QuotePara"/>
    <w:qFormat/>
    <w:rsid w:val="00E4216D"/>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E4216D"/>
    <w:pPr>
      <w:spacing w:after="240"/>
      <w:jc w:val="right"/>
    </w:pPr>
    <w:rPr>
      <w:i w:val="0"/>
    </w:rPr>
  </w:style>
  <w:style w:type="character" w:customStyle="1" w:styleId="Caps">
    <w:name w:val="Caps"/>
    <w:uiPriority w:val="1"/>
    <w:qFormat/>
    <w:rsid w:val="00E4216D"/>
    <w:rPr>
      <w:caps/>
      <w:smallCaps w:val="0"/>
      <w:color w:val="3366FF"/>
    </w:rPr>
  </w:style>
  <w:style w:type="character" w:customStyle="1" w:styleId="SmallCaps">
    <w:name w:val="SmallCaps"/>
    <w:uiPriority w:val="1"/>
    <w:qFormat/>
    <w:rsid w:val="00E4216D"/>
    <w:rPr>
      <w:caps w:val="0"/>
      <w:smallCaps/>
      <w:color w:val="3366FF"/>
    </w:rPr>
  </w:style>
  <w:style w:type="character" w:customStyle="1" w:styleId="SmallCapsBold">
    <w:name w:val="SmallCapsBold"/>
    <w:basedOn w:val="SmallCaps"/>
    <w:uiPriority w:val="1"/>
    <w:qFormat/>
    <w:rsid w:val="00E4216D"/>
    <w:rPr>
      <w:b/>
      <w:bCs/>
      <w:caps w:val="0"/>
      <w:smallCaps/>
      <w:color w:val="3366FF"/>
    </w:rPr>
  </w:style>
  <w:style w:type="character" w:customStyle="1" w:styleId="SmallCapsBoldItalic">
    <w:name w:val="SmallCapsBoldItalic"/>
    <w:basedOn w:val="SmallCapsBold"/>
    <w:uiPriority w:val="1"/>
    <w:qFormat/>
    <w:rsid w:val="00E4216D"/>
    <w:rPr>
      <w:b/>
      <w:bCs/>
      <w:i/>
      <w:iCs/>
      <w:caps w:val="0"/>
      <w:smallCaps/>
      <w:color w:val="3366FF"/>
    </w:rPr>
  </w:style>
  <w:style w:type="character" w:customStyle="1" w:styleId="SmallCapsItalic">
    <w:name w:val="SmallCapsItalic"/>
    <w:basedOn w:val="SmallCaps"/>
    <w:uiPriority w:val="1"/>
    <w:qFormat/>
    <w:rsid w:val="00E4216D"/>
    <w:rPr>
      <w:i/>
      <w:iCs/>
      <w:caps w:val="0"/>
      <w:smallCaps/>
      <w:color w:val="3366FF"/>
    </w:rPr>
  </w:style>
  <w:style w:type="character" w:customStyle="1" w:styleId="NSSymbol">
    <w:name w:val="NSSymbol"/>
    <w:uiPriority w:val="1"/>
    <w:qFormat/>
    <w:rsid w:val="00E4216D"/>
    <w:rPr>
      <w:color w:val="3366FF"/>
    </w:rPr>
  </w:style>
  <w:style w:type="table" w:styleId="TableGrid">
    <w:name w:val="Table Grid"/>
    <w:basedOn w:val="TableNormal"/>
    <w:uiPriority w:val="59"/>
    <w:rsid w:val="00E4216D"/>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E4216D"/>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E4216D"/>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E4216D"/>
    <w:pPr>
      <w:keepLines/>
      <w:widowControl w:val="0"/>
      <w:numPr>
        <w:numId w:val="8"/>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E4216D"/>
    <w:pPr>
      <w:keepLines/>
      <w:widowControl w:val="0"/>
      <w:numPr>
        <w:numId w:val="48"/>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E4216D"/>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E4216D"/>
    <w:rPr>
      <w:i w:val="0"/>
      <w:sz w:val="18"/>
      <w:szCs w:val="18"/>
    </w:rPr>
  </w:style>
  <w:style w:type="paragraph" w:customStyle="1" w:styleId="ExtractSource">
    <w:name w:val="ExtractSource"/>
    <w:basedOn w:val="ExtractPara"/>
    <w:qFormat/>
    <w:rsid w:val="00E4216D"/>
    <w:pPr>
      <w:jc w:val="right"/>
    </w:pPr>
  </w:style>
  <w:style w:type="paragraph" w:customStyle="1" w:styleId="ExtractParaContinued">
    <w:name w:val="ExtractParaContinued"/>
    <w:basedOn w:val="ExtractPara"/>
    <w:qFormat/>
    <w:rsid w:val="00E4216D"/>
    <w:pPr>
      <w:spacing w:before="0"/>
      <w:ind w:firstLine="360"/>
    </w:pPr>
  </w:style>
  <w:style w:type="paragraph" w:customStyle="1" w:styleId="AppendixNumber">
    <w:name w:val="AppendixNumber"/>
    <w:qFormat/>
    <w:rsid w:val="00E4216D"/>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E4216D"/>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E4216D"/>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E4216D"/>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E4216D"/>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E4216D"/>
    <w:pPr>
      <w:widowControl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E4216D"/>
    <w:rPr>
      <w:color w:val="3366FF"/>
      <w:vertAlign w:val="superscript"/>
    </w:rPr>
  </w:style>
  <w:style w:type="paragraph" w:customStyle="1" w:styleId="Reference">
    <w:name w:val="Reference"/>
    <w:qFormat/>
    <w:rsid w:val="00E4216D"/>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Project">
    <w:name w:val="HeadProject"/>
    <w:qFormat/>
    <w:rsid w:val="00577577"/>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E4216D"/>
    <w:rPr>
      <w:rFonts w:ascii="Courier" w:hAnsi="Courier"/>
      <w:color w:val="A6A6A6" w:themeColor="background1" w:themeShade="A6"/>
    </w:rPr>
  </w:style>
  <w:style w:type="character" w:customStyle="1" w:styleId="PyBracket">
    <w:name w:val="PyBracket"/>
    <w:uiPriority w:val="1"/>
    <w:qFormat/>
    <w:rsid w:val="00E4216D"/>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E4216D"/>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E4216D"/>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E4216D"/>
  </w:style>
  <w:style w:type="character" w:styleId="BookTitle">
    <w:name w:val="Book Title"/>
    <w:basedOn w:val="DefaultParagraphFont"/>
    <w:uiPriority w:val="33"/>
    <w:qFormat/>
    <w:rsid w:val="00E4216D"/>
    <w:rPr>
      <w:b/>
      <w:bCs/>
      <w:smallCaps/>
      <w:spacing w:val="5"/>
    </w:rPr>
  </w:style>
  <w:style w:type="paragraph" w:customStyle="1" w:styleId="BookTitle0">
    <w:name w:val="BookTitle"/>
    <w:qFormat/>
    <w:rsid w:val="00E4216D"/>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E4216D"/>
  </w:style>
  <w:style w:type="paragraph" w:customStyle="1" w:styleId="BookEdition">
    <w:name w:val="BookEdition"/>
    <w:basedOn w:val="BookSubtitle"/>
    <w:qFormat/>
    <w:rsid w:val="00E4216D"/>
    <w:rPr>
      <w:b w:val="0"/>
      <w:bCs w:val="0"/>
      <w:i/>
      <w:iCs/>
      <w:sz w:val="24"/>
      <w:szCs w:val="24"/>
    </w:rPr>
  </w:style>
  <w:style w:type="paragraph" w:customStyle="1" w:styleId="BookAuthor">
    <w:name w:val="BookAuthor"/>
    <w:basedOn w:val="BookEdition"/>
    <w:qFormat/>
    <w:rsid w:val="00E4216D"/>
    <w:rPr>
      <w:i w:val="0"/>
      <w:iCs w:val="0"/>
      <w:smallCaps/>
    </w:rPr>
  </w:style>
  <w:style w:type="paragraph" w:customStyle="1" w:styleId="BookPublisher">
    <w:name w:val="BookPublisher"/>
    <w:basedOn w:val="BookAuthor"/>
    <w:qFormat/>
    <w:rsid w:val="00E4216D"/>
    <w:rPr>
      <w:i/>
      <w:iCs/>
      <w:smallCaps w:val="0"/>
      <w:sz w:val="20"/>
      <w:szCs w:val="20"/>
    </w:rPr>
  </w:style>
  <w:style w:type="paragraph" w:customStyle="1" w:styleId="Copyright">
    <w:name w:val="Copyright"/>
    <w:qFormat/>
    <w:rsid w:val="00E4216D"/>
    <w:pPr>
      <w:widowControl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E4216D"/>
  </w:style>
  <w:style w:type="paragraph" w:customStyle="1" w:styleId="CopyrightHead">
    <w:name w:val="CopyrightHead"/>
    <w:basedOn w:val="CopyrightLOC"/>
    <w:qFormat/>
    <w:rsid w:val="00E4216D"/>
    <w:rPr>
      <w:b/>
    </w:rPr>
  </w:style>
  <w:style w:type="paragraph" w:customStyle="1" w:styleId="Dedication">
    <w:name w:val="Dedication"/>
    <w:basedOn w:val="BookPublisher"/>
    <w:qFormat/>
    <w:rsid w:val="00E4216D"/>
  </w:style>
  <w:style w:type="paragraph" w:customStyle="1" w:styleId="FrontmatterTitle">
    <w:name w:val="FrontmatterTitle"/>
    <w:basedOn w:val="BackmatterTitle"/>
    <w:qFormat/>
    <w:rsid w:val="00E4216D"/>
  </w:style>
  <w:style w:type="paragraph" w:customStyle="1" w:styleId="TOCFM">
    <w:name w:val="TOCFM"/>
    <w:basedOn w:val="Normal"/>
    <w:qFormat/>
    <w:rsid w:val="00E4216D"/>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E4216D"/>
    <w:pPr>
      <w:ind w:left="720"/>
    </w:pPr>
    <w:rPr>
      <w:b/>
    </w:rPr>
  </w:style>
  <w:style w:type="paragraph" w:customStyle="1" w:styleId="TOCPart">
    <w:name w:val="TOCPart"/>
    <w:basedOn w:val="TOCH1"/>
    <w:qFormat/>
    <w:rsid w:val="00E4216D"/>
    <w:pPr>
      <w:spacing w:before="120"/>
      <w:ind w:left="0"/>
      <w:jc w:val="center"/>
    </w:pPr>
    <w:rPr>
      <w:b w:val="0"/>
      <w:sz w:val="28"/>
      <w:szCs w:val="24"/>
    </w:rPr>
  </w:style>
  <w:style w:type="paragraph" w:customStyle="1" w:styleId="TOCChapter">
    <w:name w:val="TOCChapter"/>
    <w:basedOn w:val="TOCH1"/>
    <w:qFormat/>
    <w:rsid w:val="00E4216D"/>
    <w:pPr>
      <w:ind w:left="360"/>
    </w:pPr>
    <w:rPr>
      <w:b w:val="0"/>
      <w:sz w:val="24"/>
    </w:rPr>
  </w:style>
  <w:style w:type="paragraph" w:customStyle="1" w:styleId="TOCH2">
    <w:name w:val="TOCH2"/>
    <w:basedOn w:val="TOCH1"/>
    <w:qFormat/>
    <w:rsid w:val="00E4216D"/>
    <w:pPr>
      <w:ind w:left="1080"/>
    </w:pPr>
    <w:rPr>
      <w:i/>
    </w:rPr>
  </w:style>
  <w:style w:type="paragraph" w:customStyle="1" w:styleId="TOCH3">
    <w:name w:val="TOCH3"/>
    <w:basedOn w:val="TOCH1"/>
    <w:qFormat/>
    <w:rsid w:val="00E4216D"/>
    <w:pPr>
      <w:ind w:left="1440"/>
    </w:pPr>
    <w:rPr>
      <w:b w:val="0"/>
      <w:i/>
    </w:rPr>
  </w:style>
  <w:style w:type="paragraph" w:customStyle="1" w:styleId="BoxType">
    <w:name w:val="BoxType"/>
    <w:qFormat/>
    <w:rsid w:val="00E4216D"/>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E4216D"/>
    <w:rPr>
      <w:b w:val="0"/>
      <w:bCs w:val="0"/>
      <w:i w:val="0"/>
      <w:iCs w:val="0"/>
      <w:color w:val="3366FF"/>
      <w:bdr w:val="none" w:sz="0" w:space="0" w:color="auto"/>
      <w:shd w:val="clear" w:color="auto" w:fill="CCFFCC"/>
    </w:rPr>
  </w:style>
  <w:style w:type="character" w:customStyle="1" w:styleId="CodeAnnotation">
    <w:name w:val="CodeAnnotation"/>
    <w:uiPriority w:val="1"/>
    <w:qFormat/>
    <w:rsid w:val="00E4216D"/>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E4216D"/>
    <w:pPr>
      <w:keepNext/>
      <w:keepLines/>
      <w:widowControl w:val="0"/>
      <w:numPr>
        <w:ilvl w:val="1"/>
        <w:numId w:val="16"/>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E4216D"/>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E4216D"/>
    <w:pPr>
      <w:keepNext/>
      <w:keepLines/>
      <w:widowControl w:val="0"/>
      <w:numPr>
        <w:ilvl w:val="2"/>
        <w:numId w:val="16"/>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E4216D"/>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E4216D"/>
    <w:pPr>
      <w:keepNext/>
      <w:keepLines/>
      <w:widowControl w:val="0"/>
      <w:numPr>
        <w:ilvl w:val="3"/>
        <w:numId w:val="16"/>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E4216D"/>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E4216D"/>
    <w:pPr>
      <w:widowControl w:val="0"/>
      <w:pBdr>
        <w:left w:val="single" w:sz="4" w:space="4"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E4216D"/>
    <w:pPr>
      <w:widowControl w:val="0"/>
      <w:numPr>
        <w:numId w:val="7"/>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E4216D"/>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E4216D"/>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E4216D"/>
    <w:rPr>
      <w:rFonts w:ascii="Webdings" w:hAnsi="Webdings" w:cs="Webdings"/>
      <w:color w:val="3366FF"/>
      <w:w w:val="100"/>
      <w:position w:val="0"/>
      <w:u w:val="none"/>
      <w:vertAlign w:val="baseline"/>
      <w:lang w:val="en-US"/>
    </w:rPr>
  </w:style>
  <w:style w:type="paragraph" w:customStyle="1" w:styleId="TableTitle">
    <w:name w:val="TableTitle"/>
    <w:qFormat/>
    <w:rsid w:val="00E4216D"/>
    <w:pPr>
      <w:keepNext/>
      <w:keepLines/>
      <w:widowControl w:val="0"/>
      <w:numPr>
        <w:ilvl w:val="5"/>
        <w:numId w:val="16"/>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E4216D"/>
    <w:pPr>
      <w:jc w:val="right"/>
    </w:pPr>
    <w:rPr>
      <w:i w:val="0"/>
    </w:rPr>
  </w:style>
  <w:style w:type="paragraph" w:customStyle="1" w:styleId="Body">
    <w:name w:val="Body"/>
    <w:uiPriority w:val="99"/>
    <w:qFormat/>
    <w:rsid w:val="00E4216D"/>
    <w:pP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E4216D"/>
    <w:pPr>
      <w:numPr>
        <w:numId w:val="16"/>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E4216D"/>
    <w:rPr>
      <w:color w:val="FF0000"/>
      <w:lang w:val="fr-FR"/>
    </w:rPr>
  </w:style>
  <w:style w:type="paragraph" w:customStyle="1" w:styleId="Default">
    <w:name w:val="Default"/>
    <w:rsid w:val="00E4216D"/>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E4216D"/>
  </w:style>
  <w:style w:type="paragraph" w:customStyle="1" w:styleId="ReviewHead">
    <w:name w:val="ReviewHead"/>
    <w:basedOn w:val="FrontmatterTitle"/>
    <w:qFormat/>
    <w:rsid w:val="00E4216D"/>
  </w:style>
  <w:style w:type="paragraph" w:customStyle="1" w:styleId="ReviewQuote">
    <w:name w:val="ReviewQuote"/>
    <w:basedOn w:val="QuotePara"/>
    <w:qFormat/>
    <w:rsid w:val="00E4216D"/>
  </w:style>
  <w:style w:type="paragraph" w:customStyle="1" w:styleId="ReviewSource">
    <w:name w:val="ReviewSource"/>
    <w:basedOn w:val="QuoteSource"/>
    <w:qFormat/>
    <w:rsid w:val="00E4216D"/>
  </w:style>
  <w:style w:type="paragraph" w:customStyle="1" w:styleId="ListGraphic">
    <w:name w:val="ListGraphic"/>
    <w:basedOn w:val="GraphicSlug"/>
    <w:qFormat/>
    <w:rsid w:val="00E4216D"/>
    <w:pPr>
      <w:ind w:left="0"/>
    </w:pPr>
  </w:style>
  <w:style w:type="paragraph" w:customStyle="1" w:styleId="ListCaption">
    <w:name w:val="ListCaption"/>
    <w:basedOn w:val="CaptionLine"/>
    <w:qFormat/>
    <w:rsid w:val="00E4216D"/>
    <w:pPr>
      <w:ind w:left="3600"/>
    </w:pPr>
  </w:style>
  <w:style w:type="paragraph" w:customStyle="1" w:styleId="NoteContinued">
    <w:name w:val="NoteContinued"/>
    <w:basedOn w:val="Note"/>
    <w:qFormat/>
    <w:rsid w:val="00E4216D"/>
    <w:pPr>
      <w:spacing w:before="0"/>
      <w:ind w:firstLine="0"/>
    </w:pPr>
  </w:style>
  <w:style w:type="paragraph" w:customStyle="1" w:styleId="NoteCode">
    <w:name w:val="NoteCode"/>
    <w:basedOn w:val="Code"/>
    <w:qFormat/>
    <w:rsid w:val="00E4216D"/>
    <w:pPr>
      <w:spacing w:after="240"/>
    </w:pPr>
  </w:style>
  <w:style w:type="paragraph" w:customStyle="1" w:styleId="ListBulletSub">
    <w:name w:val="ListBulletSub"/>
    <w:basedOn w:val="ListBullet"/>
    <w:qFormat/>
    <w:rsid w:val="00E4216D"/>
    <w:pPr>
      <w:numPr>
        <w:numId w:val="42"/>
      </w:numPr>
      <w:ind w:left="2520"/>
    </w:pPr>
  </w:style>
  <w:style w:type="paragraph" w:customStyle="1" w:styleId="CodeCustom1">
    <w:name w:val="CodeCustom1"/>
    <w:basedOn w:val="Code"/>
    <w:qFormat/>
    <w:rsid w:val="00E4216D"/>
    <w:rPr>
      <w:color w:val="00B0F0"/>
    </w:rPr>
  </w:style>
  <w:style w:type="paragraph" w:customStyle="1" w:styleId="CodeCustom2">
    <w:name w:val="CodeCustom2"/>
    <w:basedOn w:val="CodeCustom1"/>
    <w:qFormat/>
    <w:rsid w:val="00E4216D"/>
    <w:pPr>
      <w:framePr w:wrap="around" w:vAnchor="text" w:hAnchor="text" w:y="1"/>
    </w:pPr>
    <w:rPr>
      <w:color w:val="7030A0"/>
    </w:rPr>
  </w:style>
  <w:style w:type="paragraph" w:customStyle="1" w:styleId="BoxGraphic">
    <w:name w:val="BoxGraphic"/>
    <w:basedOn w:val="BoxBodyFirst"/>
    <w:qFormat/>
    <w:rsid w:val="00E4216D"/>
    <w:rPr>
      <w:bCs/>
      <w:color w:val="A12126"/>
    </w:rPr>
  </w:style>
  <w:style w:type="paragraph" w:customStyle="1" w:styleId="Equation">
    <w:name w:val="Equation"/>
    <w:basedOn w:val="ListPlain"/>
    <w:qFormat/>
    <w:rsid w:val="00E4216D"/>
  </w:style>
  <w:style w:type="paragraph" w:styleId="TOC1">
    <w:name w:val="toc 1"/>
    <w:basedOn w:val="Normal"/>
    <w:next w:val="Normal"/>
    <w:autoRedefine/>
    <w:uiPriority w:val="39"/>
    <w:unhideWhenUsed/>
    <w:rsid w:val="00906424"/>
    <w:pPr>
      <w:tabs>
        <w:tab w:val="right" w:leader="dot" w:pos="9350"/>
      </w:tabs>
      <w:spacing w:after="100"/>
    </w:pPr>
  </w:style>
  <w:style w:type="paragraph" w:styleId="TOC2">
    <w:name w:val="toc 2"/>
    <w:basedOn w:val="Normal"/>
    <w:next w:val="Normal"/>
    <w:autoRedefine/>
    <w:uiPriority w:val="39"/>
    <w:unhideWhenUsed/>
    <w:rsid w:val="007259C4"/>
    <w:pPr>
      <w:spacing w:after="100"/>
      <w:ind w:left="200"/>
    </w:pPr>
  </w:style>
  <w:style w:type="character" w:styleId="Hyperlink">
    <w:name w:val="Hyperlink"/>
    <w:basedOn w:val="DefaultParagraphFont"/>
    <w:uiPriority w:val="99"/>
    <w:unhideWhenUsed/>
    <w:rsid w:val="00E4216D"/>
    <w:rPr>
      <w:color w:val="0563C1" w:themeColor="hyperlink"/>
      <w:u w:val="single"/>
    </w:rPr>
  </w:style>
  <w:style w:type="paragraph" w:styleId="Revision">
    <w:name w:val="Revision"/>
    <w:hidden/>
    <w:uiPriority w:val="99"/>
    <w:semiHidden/>
    <w:rsid w:val="007259C4"/>
    <w:rPr>
      <w:rFonts w:ascii="Calibri" w:hAnsi="Calibri" w:cs="Times New Roman"/>
      <w:sz w:val="20"/>
      <w:szCs w:val="20"/>
    </w:rPr>
  </w:style>
  <w:style w:type="character" w:styleId="CommentReference">
    <w:name w:val="annotation reference"/>
    <w:basedOn w:val="DefaultParagraphFont"/>
    <w:uiPriority w:val="99"/>
    <w:semiHidden/>
    <w:unhideWhenUsed/>
    <w:rsid w:val="00BF1577"/>
    <w:rPr>
      <w:sz w:val="16"/>
      <w:szCs w:val="16"/>
    </w:rPr>
  </w:style>
  <w:style w:type="paragraph" w:styleId="CommentText">
    <w:name w:val="annotation text"/>
    <w:basedOn w:val="Normal"/>
    <w:link w:val="CommentTextChar"/>
    <w:uiPriority w:val="99"/>
    <w:unhideWhenUsed/>
    <w:rsid w:val="00BF1577"/>
  </w:style>
  <w:style w:type="character" w:customStyle="1" w:styleId="CommentTextChar">
    <w:name w:val="Comment Text Char"/>
    <w:basedOn w:val="DefaultParagraphFont"/>
    <w:link w:val="CommentText"/>
    <w:uiPriority w:val="99"/>
    <w:rsid w:val="00BF157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F1577"/>
    <w:rPr>
      <w:b/>
      <w:bCs/>
    </w:rPr>
  </w:style>
  <w:style w:type="character" w:customStyle="1" w:styleId="CommentSubjectChar">
    <w:name w:val="Comment Subject Char"/>
    <w:basedOn w:val="CommentTextChar"/>
    <w:link w:val="CommentSubject"/>
    <w:uiPriority w:val="99"/>
    <w:semiHidden/>
    <w:rsid w:val="00BF1577"/>
    <w:rPr>
      <w:rFonts w:ascii="Calibri" w:hAnsi="Calibri" w:cs="Times New Roman"/>
      <w:b/>
      <w:bCs/>
      <w:sz w:val="20"/>
      <w:szCs w:val="20"/>
    </w:rPr>
  </w:style>
  <w:style w:type="character" w:styleId="UnresolvedMention">
    <w:name w:val="Unresolved Mention"/>
    <w:basedOn w:val="DefaultParagraphFont"/>
    <w:uiPriority w:val="99"/>
    <w:semiHidden/>
    <w:unhideWhenUsed/>
    <w:rsid w:val="00E4216D"/>
    <w:rPr>
      <w:color w:val="605E5C"/>
      <w:shd w:val="clear" w:color="auto" w:fill="E1DFDD"/>
    </w:rPr>
  </w:style>
  <w:style w:type="paragraph" w:customStyle="1" w:styleId="HeadAExercise">
    <w:name w:val="HeadAExercise"/>
    <w:qFormat/>
    <w:rsid w:val="00E4216D"/>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Superscript">
    <w:name w:val="LiteralSuperscript"/>
    <w:uiPriority w:val="1"/>
    <w:qFormat/>
    <w:rsid w:val="00E4216D"/>
    <w:rPr>
      <w:vertAlign w:val="superscript"/>
    </w:rPr>
  </w:style>
  <w:style w:type="character" w:customStyle="1" w:styleId="LiteralSubscript">
    <w:name w:val="LiteralSubscript"/>
    <w:uiPriority w:val="1"/>
    <w:qFormat/>
    <w:rsid w:val="00E4216D"/>
    <w:rPr>
      <w:vertAlign w:val="subscript"/>
    </w:rPr>
  </w:style>
  <w:style w:type="character" w:customStyle="1" w:styleId="LiteralItalicSuperscript">
    <w:name w:val="LiteralItalicSuperscript"/>
    <w:uiPriority w:val="1"/>
    <w:qFormat/>
    <w:rsid w:val="00E4216D"/>
    <w:rPr>
      <w:i/>
      <w:color w:val="3266FF"/>
      <w:vertAlign w:val="superscript"/>
    </w:rPr>
  </w:style>
  <w:style w:type="character" w:customStyle="1" w:styleId="LiteralItalicSubscript">
    <w:name w:val="LiteralItalicSubscript"/>
    <w:basedOn w:val="LiteralItalicSuperscript"/>
    <w:uiPriority w:val="1"/>
    <w:qFormat/>
    <w:rsid w:val="00E4216D"/>
    <w:rPr>
      <w:i/>
      <w:color w:val="3266FF"/>
      <w:vertAlign w:val="subscript"/>
    </w:rPr>
  </w:style>
  <w:style w:type="paragraph" w:customStyle="1" w:styleId="BoxCodeAnnotated">
    <w:name w:val="BoxCodeAnnotated"/>
    <w:basedOn w:val="BoxCode"/>
    <w:qFormat/>
    <w:rsid w:val="00E4216D"/>
    <w:pPr>
      <w:ind w:hanging="216"/>
    </w:pPr>
  </w:style>
  <w:style w:type="paragraph" w:customStyle="1" w:styleId="BoxListNumberSub">
    <w:name w:val="BoxListNumberSub"/>
    <w:basedOn w:val="BoxListNumber"/>
    <w:qFormat/>
    <w:rsid w:val="00E4216D"/>
    <w:pPr>
      <w:numPr>
        <w:numId w:val="45"/>
      </w:numPr>
      <w:ind w:left="720"/>
    </w:pPr>
  </w:style>
  <w:style w:type="numbering" w:customStyle="1" w:styleId="CurrentList1">
    <w:name w:val="Current List1"/>
    <w:uiPriority w:val="99"/>
    <w:rsid w:val="00E4216D"/>
    <w:pPr>
      <w:numPr>
        <w:numId w:val="27"/>
      </w:numPr>
    </w:pPr>
  </w:style>
  <w:style w:type="numbering" w:customStyle="1" w:styleId="CurrentList2">
    <w:name w:val="Current List2"/>
    <w:uiPriority w:val="99"/>
    <w:rsid w:val="00E4216D"/>
    <w:pPr>
      <w:numPr>
        <w:numId w:val="28"/>
      </w:numPr>
    </w:pPr>
  </w:style>
  <w:style w:type="paragraph" w:customStyle="1" w:styleId="ListContinued">
    <w:name w:val="ListContinued"/>
    <w:qFormat/>
    <w:rsid w:val="00E4216D"/>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E4216D"/>
    <w:pPr>
      <w:ind w:left="1613" w:hanging="216"/>
    </w:pPr>
  </w:style>
  <w:style w:type="paragraph" w:customStyle="1" w:styleId="ListLetter">
    <w:name w:val="ListLetter"/>
    <w:qFormat/>
    <w:rsid w:val="00E4216D"/>
    <w:pPr>
      <w:numPr>
        <w:numId w:val="3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E4216D"/>
    <w:pPr>
      <w:numPr>
        <w:numId w:val="47"/>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E4216D"/>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numbering" w:customStyle="1" w:styleId="CurrentList3">
    <w:name w:val="Current List3"/>
    <w:uiPriority w:val="99"/>
    <w:rsid w:val="00E4216D"/>
    <w:pPr>
      <w:numPr>
        <w:numId w:val="31"/>
      </w:numPr>
    </w:pPr>
  </w:style>
  <w:style w:type="numbering" w:customStyle="1" w:styleId="CurrentList4">
    <w:name w:val="Current List4"/>
    <w:uiPriority w:val="99"/>
    <w:rsid w:val="00E4216D"/>
    <w:pPr>
      <w:numPr>
        <w:numId w:val="32"/>
      </w:numPr>
    </w:pPr>
  </w:style>
  <w:style w:type="paragraph" w:customStyle="1" w:styleId="BoxListLetter">
    <w:name w:val="BoxListLetter"/>
    <w:basedOn w:val="BoxListNumber"/>
    <w:qFormat/>
    <w:rsid w:val="00E4216D"/>
    <w:pPr>
      <w:numPr>
        <w:numId w:val="36"/>
      </w:numPr>
      <w:ind w:left="360"/>
    </w:pPr>
  </w:style>
  <w:style w:type="numbering" w:customStyle="1" w:styleId="CurrentList5">
    <w:name w:val="Current List5"/>
    <w:uiPriority w:val="99"/>
    <w:rsid w:val="00E4216D"/>
    <w:pPr>
      <w:numPr>
        <w:numId w:val="34"/>
      </w:numPr>
    </w:pPr>
  </w:style>
  <w:style w:type="paragraph" w:customStyle="1" w:styleId="BoxListLetterSub">
    <w:name w:val="BoxListLetterSub"/>
    <w:basedOn w:val="BoxListNumber"/>
    <w:qFormat/>
    <w:rsid w:val="00E4216D"/>
    <w:pPr>
      <w:numPr>
        <w:numId w:val="44"/>
      </w:numPr>
    </w:pPr>
  </w:style>
  <w:style w:type="numbering" w:customStyle="1" w:styleId="CurrentList6">
    <w:name w:val="Current List6"/>
    <w:uiPriority w:val="99"/>
    <w:rsid w:val="00E4216D"/>
    <w:pPr>
      <w:numPr>
        <w:numId w:val="35"/>
      </w:numPr>
    </w:pPr>
  </w:style>
  <w:style w:type="paragraph" w:customStyle="1" w:styleId="BoxListBulletSub">
    <w:name w:val="BoxListBulletSub"/>
    <w:basedOn w:val="BoxListBullet"/>
    <w:qFormat/>
    <w:rsid w:val="00E4216D"/>
    <w:pPr>
      <w:numPr>
        <w:numId w:val="40"/>
      </w:numPr>
      <w:ind w:left="720"/>
    </w:pPr>
  </w:style>
  <w:style w:type="numbering" w:customStyle="1" w:styleId="CurrentList7">
    <w:name w:val="Current List7"/>
    <w:uiPriority w:val="99"/>
    <w:rsid w:val="00E4216D"/>
    <w:pPr>
      <w:numPr>
        <w:numId w:val="37"/>
      </w:numPr>
    </w:pPr>
  </w:style>
  <w:style w:type="paragraph" w:customStyle="1" w:styleId="ChapterAuthor">
    <w:name w:val="ChapterAuthor"/>
    <w:basedOn w:val="ChapterSubtitle"/>
    <w:qFormat/>
    <w:rsid w:val="00E4216D"/>
    <w:rPr>
      <w:i/>
      <w:sz w:val="22"/>
    </w:rPr>
  </w:style>
  <w:style w:type="character" w:customStyle="1" w:styleId="ChineseChar">
    <w:name w:val="ChineseChar"/>
    <w:uiPriority w:val="1"/>
    <w:qFormat/>
    <w:rsid w:val="00E4216D"/>
    <w:rPr>
      <w:lang w:val="fr-FR"/>
    </w:rPr>
  </w:style>
  <w:style w:type="character" w:customStyle="1" w:styleId="JapaneseChar">
    <w:name w:val="JapaneseChar"/>
    <w:uiPriority w:val="1"/>
    <w:qFormat/>
    <w:rsid w:val="00E4216D"/>
    <w:rPr>
      <w:lang w:val="fr-FR"/>
    </w:rPr>
  </w:style>
  <w:style w:type="character" w:customStyle="1" w:styleId="EmojiChar">
    <w:name w:val="EmojiChar"/>
    <w:uiPriority w:val="99"/>
    <w:qFormat/>
    <w:rsid w:val="00E4216D"/>
    <w:rPr>
      <w:lang w:val="fr-FR"/>
    </w:rPr>
  </w:style>
  <w:style w:type="character" w:customStyle="1" w:styleId="Strikethrough">
    <w:name w:val="Strikethrough"/>
    <w:uiPriority w:val="1"/>
    <w:qFormat/>
    <w:rsid w:val="00E4216D"/>
    <w:rPr>
      <w:strike/>
      <w:dstrike w:val="0"/>
    </w:rPr>
  </w:style>
  <w:style w:type="character" w:customStyle="1" w:styleId="SuperscriptBold">
    <w:name w:val="SuperscriptBold"/>
    <w:basedOn w:val="Superscript"/>
    <w:uiPriority w:val="1"/>
    <w:qFormat/>
    <w:rsid w:val="00E4216D"/>
    <w:rPr>
      <w:b/>
      <w:color w:val="3366FF"/>
      <w:vertAlign w:val="superscript"/>
    </w:rPr>
  </w:style>
  <w:style w:type="character" w:customStyle="1" w:styleId="SubscriptBold">
    <w:name w:val="SubscriptBold"/>
    <w:basedOn w:val="Subscript"/>
    <w:uiPriority w:val="1"/>
    <w:qFormat/>
    <w:rsid w:val="00E4216D"/>
    <w:rPr>
      <w:b/>
      <w:color w:val="3366FF"/>
      <w:vertAlign w:val="subscript"/>
    </w:rPr>
  </w:style>
  <w:style w:type="character" w:customStyle="1" w:styleId="SuperscriptBoldItalic">
    <w:name w:val="SuperscriptBoldItalic"/>
    <w:basedOn w:val="Superscript"/>
    <w:uiPriority w:val="1"/>
    <w:qFormat/>
    <w:rsid w:val="00E4216D"/>
    <w:rPr>
      <w:b/>
      <w:i/>
      <w:color w:val="3366FF"/>
      <w:vertAlign w:val="superscript"/>
    </w:rPr>
  </w:style>
  <w:style w:type="character" w:customStyle="1" w:styleId="SubscriptBoldItalic">
    <w:name w:val="SubscriptBoldItalic"/>
    <w:basedOn w:val="Subscript"/>
    <w:uiPriority w:val="1"/>
    <w:qFormat/>
    <w:rsid w:val="00E4216D"/>
    <w:rPr>
      <w:b/>
      <w:i/>
      <w:color w:val="3366FF"/>
      <w:vertAlign w:val="subscript"/>
    </w:rPr>
  </w:style>
  <w:style w:type="character" w:customStyle="1" w:styleId="SuperscriptLiteralBoldItalic">
    <w:name w:val="SuperscriptLiteralBoldItalic"/>
    <w:basedOn w:val="SuperscriptBoldItalic"/>
    <w:uiPriority w:val="1"/>
    <w:qFormat/>
    <w:rsid w:val="00E4216D"/>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E4216D"/>
    <w:rPr>
      <w:rFonts w:ascii="Courier" w:hAnsi="Courier"/>
      <w:b/>
      <w:i/>
      <w:color w:val="3366FF"/>
      <w:vertAlign w:val="subscript"/>
    </w:rPr>
  </w:style>
  <w:style w:type="character" w:customStyle="1" w:styleId="SuperscriptLiteralBold">
    <w:name w:val="SuperscriptLiteralBold"/>
    <w:basedOn w:val="SuperscriptBold"/>
    <w:uiPriority w:val="1"/>
    <w:qFormat/>
    <w:rsid w:val="00E4216D"/>
    <w:rPr>
      <w:rFonts w:ascii="Courier" w:hAnsi="Courier"/>
      <w:b/>
      <w:i w:val="0"/>
      <w:color w:val="3366FF"/>
      <w:vertAlign w:val="superscript"/>
    </w:rPr>
  </w:style>
  <w:style w:type="character" w:customStyle="1" w:styleId="SubscriptLiteralBold">
    <w:name w:val="SubscriptLiteralBold"/>
    <w:basedOn w:val="SubscriptBold"/>
    <w:uiPriority w:val="1"/>
    <w:qFormat/>
    <w:rsid w:val="00E4216D"/>
    <w:rPr>
      <w:rFonts w:ascii="Courier" w:hAnsi="Courier"/>
      <w:b/>
      <w:i w:val="0"/>
      <w:color w:val="3366FF"/>
      <w:vertAlign w:val="subscript"/>
    </w:rPr>
  </w:style>
  <w:style w:type="character" w:customStyle="1" w:styleId="SuperscriptLiteral">
    <w:name w:val="SuperscriptLiteral"/>
    <w:basedOn w:val="Superscript"/>
    <w:uiPriority w:val="1"/>
    <w:qFormat/>
    <w:rsid w:val="00E4216D"/>
    <w:rPr>
      <w:rFonts w:ascii="Courier" w:hAnsi="Courier"/>
      <w:color w:val="3366FF"/>
      <w:vertAlign w:val="superscript"/>
    </w:rPr>
  </w:style>
  <w:style w:type="character" w:customStyle="1" w:styleId="SuperscriptLiteralItalic">
    <w:name w:val="SuperscriptLiteralItalic"/>
    <w:basedOn w:val="SuperscriptLiteral"/>
    <w:uiPriority w:val="1"/>
    <w:qFormat/>
    <w:rsid w:val="00E4216D"/>
    <w:rPr>
      <w:rFonts w:ascii="Courier" w:hAnsi="Courier"/>
      <w:i/>
      <w:color w:val="3366FF"/>
      <w:vertAlign w:val="superscript"/>
    </w:rPr>
  </w:style>
  <w:style w:type="character" w:customStyle="1" w:styleId="SubscriptLiteral">
    <w:name w:val="SubscriptLiteral"/>
    <w:basedOn w:val="Subscript"/>
    <w:uiPriority w:val="1"/>
    <w:qFormat/>
    <w:rsid w:val="00E4216D"/>
    <w:rPr>
      <w:rFonts w:ascii="Courier" w:hAnsi="Courier"/>
      <w:color w:val="3366FF"/>
      <w:vertAlign w:val="subscript"/>
    </w:rPr>
  </w:style>
  <w:style w:type="character" w:customStyle="1" w:styleId="SubscriptLiteralItalic">
    <w:name w:val="SubscriptLiteralItalic"/>
    <w:basedOn w:val="SubscriptLiteral"/>
    <w:uiPriority w:val="1"/>
    <w:qFormat/>
    <w:rsid w:val="00E4216D"/>
    <w:rPr>
      <w:rFonts w:ascii="Courier" w:hAnsi="Courier"/>
      <w:i/>
      <w:color w:val="3366FF"/>
      <w:vertAlign w:val="subscript"/>
    </w:rPr>
  </w:style>
  <w:style w:type="character" w:customStyle="1" w:styleId="CyrillicChar">
    <w:name w:val="CyrillicChar"/>
    <w:uiPriority w:val="1"/>
    <w:qFormat/>
    <w:rsid w:val="00E4216D"/>
    <w:rPr>
      <w:lang w:val="fr-FR"/>
    </w:rPr>
  </w:style>
  <w:style w:type="paragraph" w:customStyle="1" w:styleId="TabularList">
    <w:name w:val="TabularList"/>
    <w:basedOn w:val="Body"/>
    <w:qFormat/>
    <w:rsid w:val="00E4216D"/>
    <w:pPr>
      <w:ind w:left="0" w:firstLine="0"/>
    </w:pPr>
  </w:style>
  <w:style w:type="numbering" w:customStyle="1" w:styleId="CurrentList9">
    <w:name w:val="Current List9"/>
    <w:uiPriority w:val="99"/>
    <w:rsid w:val="00E4216D"/>
    <w:pPr>
      <w:numPr>
        <w:numId w:val="41"/>
      </w:numPr>
    </w:pPr>
  </w:style>
  <w:style w:type="numbering" w:customStyle="1" w:styleId="CurrentList8">
    <w:name w:val="Current List8"/>
    <w:uiPriority w:val="99"/>
    <w:rsid w:val="00E4216D"/>
    <w:pPr>
      <w:numPr>
        <w:numId w:val="39"/>
      </w:numPr>
    </w:pPr>
  </w:style>
  <w:style w:type="paragraph" w:styleId="EndnoteText">
    <w:name w:val="endnote text"/>
    <w:basedOn w:val="Normal"/>
    <w:link w:val="EndnoteTextChar"/>
    <w:uiPriority w:val="99"/>
    <w:semiHidden/>
    <w:unhideWhenUsed/>
    <w:rsid w:val="00E421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216D"/>
    <w:rPr>
      <w:rFonts w:ascii="Times New Roman" w:eastAsia="Times New Roman" w:hAnsi="Times New Roman" w:cs="Times New Roman"/>
      <w:kern w:val="0"/>
      <w:sz w:val="20"/>
      <w:szCs w:val="20"/>
      <w:lang w:val="en-CA" w:eastAsia="en-CA"/>
      <w14:ligatures w14:val="none"/>
    </w:rPr>
  </w:style>
  <w:style w:type="character" w:styleId="EndnoteReference0">
    <w:name w:val="endnote reference"/>
    <w:basedOn w:val="DefaultParagraphFont"/>
    <w:uiPriority w:val="99"/>
    <w:semiHidden/>
    <w:unhideWhenUsed/>
    <w:rsid w:val="00E4216D"/>
    <w:rPr>
      <w:vertAlign w:val="superscript"/>
    </w:rPr>
  </w:style>
  <w:style w:type="paragraph" w:styleId="FootnoteText">
    <w:name w:val="footnote text"/>
    <w:basedOn w:val="Normal"/>
    <w:link w:val="FootnoteTextChar"/>
    <w:uiPriority w:val="99"/>
    <w:semiHidden/>
    <w:unhideWhenUsed/>
    <w:rsid w:val="00E421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216D"/>
    <w:rPr>
      <w:rFonts w:ascii="Times New Roman" w:eastAsia="Times New Roman" w:hAnsi="Times New Roman" w:cs="Times New Roman"/>
      <w:kern w:val="0"/>
      <w:sz w:val="20"/>
      <w:szCs w:val="20"/>
      <w:lang w:val="en-CA" w:eastAsia="en-CA"/>
      <w14:ligatures w14:val="none"/>
    </w:rPr>
  </w:style>
  <w:style w:type="character" w:styleId="FootnoteReference0">
    <w:name w:val="footnote reference"/>
    <w:basedOn w:val="DefaultParagraphFont"/>
    <w:uiPriority w:val="99"/>
    <w:semiHidden/>
    <w:unhideWhenUsed/>
    <w:rsid w:val="00E4216D"/>
    <w:rPr>
      <w:vertAlign w:val="superscript"/>
    </w:rPr>
  </w:style>
  <w:style w:type="character" w:customStyle="1" w:styleId="Emoji">
    <w:name w:val="Emoji"/>
    <w:basedOn w:val="DefaultParagraphFont"/>
    <w:uiPriority w:val="1"/>
    <w:qFormat/>
    <w:rsid w:val="00E4216D"/>
    <w:rPr>
      <w:rFonts w:ascii="Apple Color Emoji" w:hAnsi="Apple Color Emoji" w:cs="Apple Color Emoji"/>
      <w:lang w:eastAsia="en-US"/>
    </w:rPr>
  </w:style>
  <w:style w:type="character" w:customStyle="1" w:styleId="LiteralGrayItalic">
    <w:name w:val="LiteralGrayItalic"/>
    <w:basedOn w:val="LiteralGray"/>
    <w:uiPriority w:val="1"/>
    <w:qFormat/>
    <w:rsid w:val="00E4216D"/>
    <w:rPr>
      <w:rFonts w:ascii="Courier" w:hAnsi="Courier"/>
      <w:i/>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chelmonaghan/Library/Group%20Containers/UBF8T346G9.Office/User%20Content.localized/Templates.localized/NSPTemplate09162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B3257-C6DE-49CC-90C2-52CAF608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NSPTemplate091622.dotm</Template>
  <TotalTime>9</TotalTime>
  <Pages>6</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5</cp:revision>
  <dcterms:created xsi:type="dcterms:W3CDTF">2023-11-03T20:00:00Z</dcterms:created>
  <dcterms:modified xsi:type="dcterms:W3CDTF">2023-11-16T19:35:00Z</dcterms:modified>
</cp:coreProperties>
</file>