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Crash Course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Statistical Inference via Data Science: A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ModernDive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into R and the Tidyverse by Chester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Ismay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and Albert Y. Kim (CRC Press, 2020). </w:t>
      </w:r>
      <w:hyperlink r:id="rId4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https://moderndive</w:t>
        </w:r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.</w:t>
        </w:r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com/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Getting Started with R course. </w:t>
      </w:r>
      <w:hyperlink r:id="rId5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https://rfortherestofus.com/courses/getting-started/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Data Viz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Data Visualization: A Practical Introduction by Kieran Healy (Princeton University Press, 2018). </w:t>
      </w:r>
      <w:hyperlink r:id="rId6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https://socviz.co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Fundamentals of Data Visualization by Claus Wilke (O'Reilly Media, 2019). </w:t>
      </w:r>
      <w:hyperlink r:id="rId7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https://clauswilke.com/dataviz/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ggplot2: Elegant Graphics for Data Analysis by Hadley Wickham, Danielle Navarro, and Thomas Lin Pedersen (Springer, Forthcoming). </w:t>
      </w:r>
      <w:hyperlink r:id="rId8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https://ggplot2-book.org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Graphic Design with ggplot2 by Cédric Scherer (CRC Press, Forthcoming)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The Glamour of Graphics course by Will Chase. </w:t>
      </w:r>
      <w:hyperlink r:id="rId9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https://rfortherestofus.com/courses/glamour/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Custom Themes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BBC Visual and Data Journalism cookbook for R graphics (2019). </w:t>
      </w:r>
      <w:hyperlink r:id="rId10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https://bbc.github.io/rcookbook/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How the BBC Visual and Data Journalism team works with graphics in R by BBC Visual and Data Journalism team (2019). </w:t>
      </w:r>
      <w:hyperlink r:id="rId11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https://medium.com/bbc-visual-and-data-journalism/how-the-bbc-visual-and-data-journalism-team-works-with-graphics-in-r-ed0b35693535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Maps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Geocomputation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with R by Robin Lovelace, Jakub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Nowosad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, and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Jannes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Muenchow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(CRC Press, 2019). </w:t>
      </w:r>
      <w:hyperlink r:id="rId12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https://r.geocompx.org/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lastRenderedPageBreak/>
        <w:t xml:space="preserve">Chapter 7 (Draw Maps) of Data Visualization: A Practical Introduction by Kieran Healy (Princeton University Press, 2018). </w:t>
      </w:r>
      <w:hyperlink r:id="rId13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https://socviz.co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Lessons on Space from Data Visualization: Use R, ggplot2, and the principles of graphic design to create beautiful and truthful visualizations of data course by Andrew Weiss (2022). </w:t>
      </w:r>
      <w:hyperlink r:id="rId14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https://datavizs22.classes.andrewheiss.com/content/12-content/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Tables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Ten Guidelines for Better Tables by Jon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Schwabish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(Journal of Benefit-Cost Analysis, 2020). </w:t>
      </w:r>
      <w:hyperlink r:id="rId15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https://doi.org/10.1017/bca.2020.11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10+ Guidelines for Better Tables in R by Tom Mock (2020). </w:t>
      </w:r>
      <w:hyperlink r:id="rId16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https://themockup.blog/posts/2020-09-04-10-table-rules-in-r/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Creating beautiful tables in R with {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gt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} by Albert Rapp (2022). </w:t>
      </w:r>
      <w:hyperlink r:id="rId17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https://gt.albert-rapp.de/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R Markdown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R Markdown: The Definitive Guide by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Yihui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Xie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, J. J. Allaire, and Garrett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Grolemund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(CRC Press, 2019). </w:t>
      </w:r>
      <w:hyperlink r:id="rId18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https://bookdown.org/yihui/rmarkdown/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R Markdown Cookbook by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Yihui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Xie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, Christophe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Dervieux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, Emily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Riederer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(CRC Press, 2021). </w:t>
      </w:r>
      <w:hyperlink r:id="rId19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https://bookdown.org/yihui/rmarkdown-cookbook/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Parameterized Reporting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Using R Markdown to Track and Publish State Data by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Data@Urban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team (2021). </w:t>
      </w:r>
      <w:hyperlink r:id="rId20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https://urban-institute.medium.com/using-r-markdown-to-track-and-publish-state-data-d1291bfa1ec0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Iterated fact sheets with R Markdown by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Data@Urban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team (2018). </w:t>
      </w:r>
      <w:hyperlink r:id="rId21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https://urban-institute.medium.com/iterated-fact-sheets-with-r-markdown-d685eb4eafce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proofErr w:type="spellStart"/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lastRenderedPageBreak/>
        <w:t>xaringan</w:t>
      </w:r>
      <w:proofErr w:type="spellEnd"/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Sharing Your Work with </w:t>
      </w:r>
      <w:proofErr w:type="spellStart"/>
      <w:r w:rsidRPr="0050481B">
        <w:rPr>
          <w:rFonts w:ascii="Consolas" w:eastAsia="Times New Roman" w:hAnsi="Consolas" w:cs="Consolas"/>
          <w:kern w:val="0"/>
          <w:sz w:val="20"/>
          <w:szCs w:val="20"/>
          <w14:ligatures w14:val="none"/>
        </w:rPr>
        <w:t>xaringan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: An Introduction to </w:t>
      </w:r>
      <w:proofErr w:type="spellStart"/>
      <w:r w:rsidRPr="0050481B">
        <w:rPr>
          <w:rFonts w:ascii="Consolas" w:eastAsia="Times New Roman" w:hAnsi="Consolas" w:cs="Consolas"/>
          <w:kern w:val="0"/>
          <w:sz w:val="20"/>
          <w:szCs w:val="20"/>
          <w14:ligatures w14:val="none"/>
        </w:rPr>
        <w:t>xaringan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for Presentations: The Basics and Beyond by Silvia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Canelón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(2020). </w:t>
      </w:r>
      <w:hyperlink r:id="rId22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https://spcanelon.github.io/xaringan-basics-and-beyond/index.html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Professional, Polished, Presentable: Making Great Slides with </w:t>
      </w:r>
      <w:proofErr w:type="spellStart"/>
      <w:r w:rsidRPr="0050481B">
        <w:rPr>
          <w:rFonts w:ascii="Consolas" w:eastAsia="Times New Roman" w:hAnsi="Consolas" w:cs="Consolas"/>
          <w:kern w:val="0"/>
          <w:sz w:val="20"/>
          <w:szCs w:val="20"/>
          <w14:ligatures w14:val="none"/>
        </w:rPr>
        <w:t>xaringan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workshop materials by Garrick Aden-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Buie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, Silvia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Canelón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, and Shannon Pileggi (2021). </w:t>
      </w:r>
      <w:hyperlink r:id="rId23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https://presentable-user2021.netlify.app/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Meet </w:t>
      </w:r>
      <w:proofErr w:type="spellStart"/>
      <w:r w:rsidRPr="0050481B">
        <w:rPr>
          <w:rFonts w:ascii="Consolas" w:eastAsia="Times New Roman" w:hAnsi="Consolas" w:cs="Consolas"/>
          <w:kern w:val="0"/>
          <w:sz w:val="20"/>
          <w:szCs w:val="20"/>
          <w14:ligatures w14:val="none"/>
        </w:rPr>
        <w:t>xaringan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: Making slides in R Markdown by Alison Hill (2019). </w:t>
      </w:r>
      <w:hyperlink r:id="rId24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https://arm.rbind.io/slides/xaringan.html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Chapter 7 (</w:t>
      </w:r>
      <w:proofErr w:type="spellStart"/>
      <w:r w:rsidRPr="0050481B">
        <w:rPr>
          <w:rFonts w:ascii="Consolas" w:eastAsia="Times New Roman" w:hAnsi="Consolas" w:cs="Consolas"/>
          <w:kern w:val="0"/>
          <w:sz w:val="20"/>
          <w:szCs w:val="20"/>
          <w14:ligatures w14:val="none"/>
        </w:rPr>
        <w:t>xaringan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Presentations) of R Markdown: The Definitive Guide by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Yihui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Xie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, J. J. Allaire, and Garrett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Grolemund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(CRC Press, 2019). </w:t>
      </w:r>
      <w:hyperlink r:id="rId25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https://bookdown.org/yihui/rmarkdown/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Websites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Building a blog with </w:t>
      </w:r>
      <w:r w:rsidRPr="0050481B">
        <w:rPr>
          <w:rFonts w:ascii="Consolas" w:eastAsia="Times New Roman" w:hAnsi="Consolas" w:cs="Consolas"/>
          <w:kern w:val="0"/>
          <w:sz w:val="20"/>
          <w:szCs w:val="20"/>
          <w14:ligatures w14:val="none"/>
        </w:rPr>
        <w:t>distill</w:t>
      </w: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by Tom Mock (2020). </w:t>
      </w:r>
      <w:hyperlink r:id="rId26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https://themockup.blog/posts/2020-08-01-building-a-blog-with-distill/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The Distillery website showcasing websites made with </w:t>
      </w:r>
      <w:r w:rsidRPr="0050481B">
        <w:rPr>
          <w:rFonts w:ascii="Consolas" w:eastAsia="Times New Roman" w:hAnsi="Consolas" w:cs="Consolas"/>
          <w:kern w:val="0"/>
          <w:sz w:val="20"/>
          <w:szCs w:val="20"/>
          <w14:ligatures w14:val="none"/>
        </w:rPr>
        <w:t>distill</w:t>
      </w: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. </w:t>
      </w:r>
      <w:hyperlink r:id="rId27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https://distillery.rbind.io/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Quarto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Get Started with Quarto workshop materials by Tom Mock (2022). </w:t>
      </w:r>
      <w:hyperlink r:id="rId28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https://jthomasmock.github.io/quarto-in-two-hours/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From R Markdown to Quarto workshop materials by Andrew Bray, Rebecca Barter, Silvia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Canelón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, Christophe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Dervieu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, Devin Pastor, and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Tatsu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Shigeta (2022). </w:t>
      </w:r>
      <w:hyperlink r:id="rId29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https://rstudio-conf-2022.github.io/rmd-to-quarto/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Accessing Online Data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Automated survey reporting with googlesheets4, pins, and R Markdown by Isabella </w:t>
      </w:r>
      <w:proofErr w:type="spellStart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>Velásquez</w:t>
      </w:r>
      <w:proofErr w:type="spellEnd"/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 and Curtis Kephart (2022). </w:t>
      </w:r>
      <w:hyperlink r:id="rId30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https://posit.co/blog/automated-survey-reporting/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lastRenderedPageBreak/>
        <w:t xml:space="preserve">Analyzing US Census Data: Methods, Maps, and Models in R by Kyle Walker (CRC Press, 2023). </w:t>
      </w:r>
      <w:hyperlink r:id="rId31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https://walker-data.com/census-r/</w:t>
        </w:r>
      </w:hyperlink>
    </w:p>
    <w:p w:rsidR="0050481B" w:rsidRPr="0050481B" w:rsidRDefault="0050481B" w:rsidP="0050481B">
      <w:pPr>
        <w:keepNext/>
        <w:spacing w:before="540" w:after="180" w:line="336" w:lineRule="auto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</w:pPr>
      <w:r w:rsidRPr="0050481B">
        <w:rPr>
          <w:rFonts w:ascii="Calibri" w:eastAsia="Times New Roman" w:hAnsi="Calibri" w:cs="Times New Roman"/>
          <w:b/>
          <w:bCs/>
          <w:kern w:val="36"/>
          <w:sz w:val="36"/>
          <w:szCs w:val="36"/>
          <w14:ligatures w14:val="none"/>
        </w:rPr>
        <w:t>Packages</w:t>
      </w:r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R Packages, Second Edition by Hadley Wickham and Jennifer Bryan (O'Reilly Media, Forthcoming). </w:t>
      </w:r>
      <w:hyperlink r:id="rId32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https://r-pkgs.org/</w:t>
        </w:r>
      </w:hyperlink>
    </w:p>
    <w:p w:rsidR="0050481B" w:rsidRPr="0050481B" w:rsidRDefault="0050481B" w:rsidP="0050481B">
      <w:pPr>
        <w:spacing w:before="300" w:after="300" w:line="336" w:lineRule="auto"/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</w:pPr>
      <w:r w:rsidRPr="0050481B">
        <w:rPr>
          <w:rFonts w:ascii="Cambria" w:eastAsia="Times New Roman" w:hAnsi="Cambria" w:cs="Times New Roman"/>
          <w:kern w:val="0"/>
          <w:sz w:val="20"/>
          <w:szCs w:val="20"/>
          <w14:ligatures w14:val="none"/>
        </w:rPr>
        <w:t xml:space="preserve">Package Development with R course by Malcolm Barrett. </w:t>
      </w:r>
      <w:hyperlink r:id="rId33" w:history="1">
        <w:r w:rsidRPr="0050481B">
          <w:rPr>
            <w:rFonts w:ascii="Cambria" w:eastAsia="Times New Roman" w:hAnsi="Cambria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https://rfortherestofus.com/courses/package-development-course/</w:t>
        </w:r>
      </w:hyperlink>
    </w:p>
    <w:p w:rsidR="0095503B" w:rsidRDefault="0095503B"/>
    <w:sectPr w:rsidR="009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8D"/>
    <w:rsid w:val="0050481B"/>
    <w:rsid w:val="0067268D"/>
    <w:rsid w:val="008D334B"/>
    <w:rsid w:val="008E5250"/>
    <w:rsid w:val="00902815"/>
    <w:rsid w:val="0095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3CAA6A-7F22-8C4C-A479-5DACA8B8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cviz.co" TargetMode="External"/><Relationship Id="rId18" Type="http://schemas.openxmlformats.org/officeDocument/2006/relationships/hyperlink" Target="https://bookdown.org/yihui/rmarkdown/" TargetMode="External"/><Relationship Id="rId26" Type="http://schemas.openxmlformats.org/officeDocument/2006/relationships/hyperlink" Target="https://themockup.blog/posts/2020-08-01-building-a-blog-with-distil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rban-institute.medium.com/iterated-fact-sheets-with-r-markdown-d685eb4eafc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lauswilke.com/dataviz/" TargetMode="External"/><Relationship Id="rId12" Type="http://schemas.openxmlformats.org/officeDocument/2006/relationships/hyperlink" Target="https://r.geocompx.org/" TargetMode="External"/><Relationship Id="rId17" Type="http://schemas.openxmlformats.org/officeDocument/2006/relationships/hyperlink" Target="https://gt.albert-rapp.de/" TargetMode="External"/><Relationship Id="rId25" Type="http://schemas.openxmlformats.org/officeDocument/2006/relationships/hyperlink" Target="https://bookdown.org/yihui/rmarkdown/" TargetMode="External"/><Relationship Id="rId33" Type="http://schemas.openxmlformats.org/officeDocument/2006/relationships/hyperlink" Target="https://rfortherestofus.com/courses/package-development-cours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mockup.blog/posts/2020-09-04-10-table-rules-in-r/" TargetMode="External"/><Relationship Id="rId20" Type="http://schemas.openxmlformats.org/officeDocument/2006/relationships/hyperlink" Target="https://urban-institute.medium.com/using-r-markdown-to-track-and-publish-state-data-d1291bfa1ec0" TargetMode="External"/><Relationship Id="rId29" Type="http://schemas.openxmlformats.org/officeDocument/2006/relationships/hyperlink" Target="https://rstudio-conf-2022.github.io/rmd-to-quarto/" TargetMode="External"/><Relationship Id="rId1" Type="http://schemas.openxmlformats.org/officeDocument/2006/relationships/styles" Target="styles.xml"/><Relationship Id="rId6" Type="http://schemas.openxmlformats.org/officeDocument/2006/relationships/hyperlink" Target="https://socviz.co" TargetMode="External"/><Relationship Id="rId11" Type="http://schemas.openxmlformats.org/officeDocument/2006/relationships/hyperlink" Target="https://medium.com/bbc-visual-and-data-journalism/how-the-bbc-visual-and-data-journalism-team-works-with-graphics-in-r-ed0b35693535" TargetMode="External"/><Relationship Id="rId24" Type="http://schemas.openxmlformats.org/officeDocument/2006/relationships/hyperlink" Target="https://arm.rbind.io/slides/xaringan.html" TargetMode="External"/><Relationship Id="rId32" Type="http://schemas.openxmlformats.org/officeDocument/2006/relationships/hyperlink" Target="https://r-pkgs.org/" TargetMode="External"/><Relationship Id="rId5" Type="http://schemas.openxmlformats.org/officeDocument/2006/relationships/hyperlink" Target="https://rfortherestofus.com/courses/getting-started/" TargetMode="External"/><Relationship Id="rId15" Type="http://schemas.openxmlformats.org/officeDocument/2006/relationships/hyperlink" Target="https://doi.org/10.1017/bca.2020.11" TargetMode="External"/><Relationship Id="rId23" Type="http://schemas.openxmlformats.org/officeDocument/2006/relationships/hyperlink" Target="https://presentable-user2021.netlify.app/" TargetMode="External"/><Relationship Id="rId28" Type="http://schemas.openxmlformats.org/officeDocument/2006/relationships/hyperlink" Target="https://jthomasmock.github.io/quarto-in-two-hours/" TargetMode="External"/><Relationship Id="rId10" Type="http://schemas.openxmlformats.org/officeDocument/2006/relationships/hyperlink" Target="https://bbc.github.io/rcookbook/" TargetMode="External"/><Relationship Id="rId19" Type="http://schemas.openxmlformats.org/officeDocument/2006/relationships/hyperlink" Target="https://bookdown.org/yihui/rmarkdown-cookbook/" TargetMode="External"/><Relationship Id="rId31" Type="http://schemas.openxmlformats.org/officeDocument/2006/relationships/hyperlink" Target="https://walker-data.com/census-r/" TargetMode="External"/><Relationship Id="rId4" Type="http://schemas.openxmlformats.org/officeDocument/2006/relationships/hyperlink" Target="https://moderndive.com/" TargetMode="External"/><Relationship Id="rId9" Type="http://schemas.openxmlformats.org/officeDocument/2006/relationships/hyperlink" Target="https://rfortherestofus.com/courses/glamour/" TargetMode="External"/><Relationship Id="rId14" Type="http://schemas.openxmlformats.org/officeDocument/2006/relationships/hyperlink" Target="https://datavizs22.classes.andrewheiss.com/content/12-content/" TargetMode="External"/><Relationship Id="rId22" Type="http://schemas.openxmlformats.org/officeDocument/2006/relationships/hyperlink" Target="https://spcanelon.github.io/xaringan-basics-and-beyond/index.html" TargetMode="External"/><Relationship Id="rId27" Type="http://schemas.openxmlformats.org/officeDocument/2006/relationships/hyperlink" Target="https://distillery.rbind.io/" TargetMode="External"/><Relationship Id="rId30" Type="http://schemas.openxmlformats.org/officeDocument/2006/relationships/hyperlink" Target="https://posit.co/blog/automated-survey-reporting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gplot2-book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keyes/Documents/Work/R%20Without%20Statistics/r-without-statistics/nostarch/reference/NSPTemplate02172021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NSPTemplate02172021(2).dotm</Template>
  <TotalTime>1</TotalTime>
  <Pages>4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2</cp:revision>
  <dcterms:created xsi:type="dcterms:W3CDTF">2023-05-18T21:36:00Z</dcterms:created>
  <dcterms:modified xsi:type="dcterms:W3CDTF">2023-05-18T21:44:00Z</dcterms:modified>
</cp:coreProperties>
</file>